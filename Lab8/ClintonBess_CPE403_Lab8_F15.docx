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162E26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3568E5">
            <w:rPr>
              <w:rFonts w:ascii="Times New Roman" w:hAnsi="Times New Roman" w:cs="Times New Roman"/>
              <w:color w:val="C00000"/>
              <w:sz w:val="72"/>
              <w:szCs w:val="72"/>
            </w:rPr>
            <w:t>8</w:t>
          </w:r>
          <w:r w:rsidR="00223A43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- MPU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3568E5">
        <w:rPr>
          <w:rFonts w:ascii="Times New Roman" w:hAnsi="Times New Roman" w:cs="Times New Roman"/>
          <w:b/>
          <w:i w:val="0"/>
          <w:color w:val="auto"/>
          <w:u w:val="single"/>
        </w:rPr>
        <w:t>8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stdint.h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stdbool.h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inc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hw_types.h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inc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hw_memmap.h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sysctl.h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pin_map.h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debug.h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gpio.h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flash.h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support for Flash APIs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eeprom.h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support for EEPROM APIs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b/>
          <w:bCs/>
          <w:color w:val="000000"/>
          <w:sz w:val="16"/>
        </w:rPr>
        <w:t>main</w:t>
      </w:r>
      <w:r w:rsidRPr="00794BB3">
        <w:rPr>
          <w:rFonts w:ascii="Consolas" w:hAnsi="Consolas" w:cs="Consolas"/>
          <w:color w:val="000000"/>
          <w:sz w:val="16"/>
        </w:rPr>
        <w:t>()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Buffer for read and write data and to initialize the write data.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pui32Data[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2]; </w:t>
      </w:r>
      <w:r w:rsidRPr="00794BB3">
        <w:rPr>
          <w:rFonts w:ascii="Consolas" w:hAnsi="Consolas" w:cs="Consolas"/>
          <w:color w:val="3F7F5F"/>
          <w:sz w:val="16"/>
        </w:rPr>
        <w:t>// For writing to memory.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pui32Read[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2]; </w:t>
      </w:r>
      <w:r w:rsidRPr="00794BB3">
        <w:rPr>
          <w:rFonts w:ascii="Consolas" w:hAnsi="Consolas" w:cs="Consolas"/>
          <w:color w:val="3F7F5F"/>
          <w:sz w:val="16"/>
        </w:rPr>
        <w:t>// For reading from memory.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color w:val="000000"/>
          <w:sz w:val="16"/>
        </w:rPr>
        <w:t>pui32Data[</w:t>
      </w:r>
      <w:proofErr w:type="gramEnd"/>
      <w:r w:rsidRPr="00794BB3">
        <w:rPr>
          <w:rFonts w:ascii="Consolas" w:hAnsi="Consolas" w:cs="Consolas"/>
          <w:color w:val="000000"/>
          <w:sz w:val="16"/>
        </w:rPr>
        <w:t>0] = 0x12345678;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color w:val="000000"/>
          <w:sz w:val="16"/>
        </w:rPr>
        <w:t>pui32Data[</w:t>
      </w:r>
      <w:proofErr w:type="gramEnd"/>
      <w:r w:rsidRPr="00794BB3">
        <w:rPr>
          <w:rFonts w:ascii="Consolas" w:hAnsi="Consolas" w:cs="Consolas"/>
          <w:color w:val="000000"/>
          <w:sz w:val="16"/>
        </w:rPr>
        <w:t>1] = 0x56789abc;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Set clock to 40 MHz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SysCtlClockSet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SYSCTL_SYSDIV_5|SYSCTL_USE_PLL|SYSCTL_XTAL_16MHZ|SYSCTL_OSC_MAIN);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Enable GPIO at port F with all pins with value of 0.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SysCtlPeripheralEnable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SYSCTL_PERIPH_GPIOF);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GPIOPinTypeGPIOOutput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GPIO_PORTF_BASE, GPIO_PIN_1|GPIO_PIN_2|GPIO_PIN_3);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  <w:lang w:val="es-US"/>
        </w:rPr>
        <w:t>GPIOPinWrite</w:t>
      </w:r>
      <w:proofErr w:type="spellEnd"/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GPIO_PORTF_BASE,GPIO_PIN_1|GPIO_PIN_2|GPIO_PIN_3, 0x00);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SysCtlDelay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20000000); </w:t>
      </w:r>
      <w:r w:rsidRPr="00794BB3">
        <w:rPr>
          <w:rFonts w:ascii="Consolas" w:hAnsi="Consolas" w:cs="Consolas"/>
          <w:color w:val="3F7F5F"/>
          <w:sz w:val="16"/>
        </w:rPr>
        <w:t>// Delay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FlashErase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0x10000); </w:t>
      </w:r>
      <w:r w:rsidRPr="00794BB3">
        <w:rPr>
          <w:rFonts w:ascii="Consolas" w:hAnsi="Consolas" w:cs="Consolas"/>
          <w:color w:val="3F7F5F"/>
          <w:sz w:val="16"/>
        </w:rPr>
        <w:t>// erase the block of flash starting at 0x10000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FlashProgram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pui32Data, 0x10000, 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proofErr w:type="spellEnd"/>
      <w:r w:rsidRPr="00794BB3">
        <w:rPr>
          <w:rFonts w:ascii="Consolas" w:hAnsi="Consolas" w:cs="Consolas"/>
          <w:color w:val="000000"/>
          <w:sz w:val="16"/>
        </w:rPr>
        <w:t xml:space="preserve">(pui32Data)); </w:t>
      </w:r>
      <w:r w:rsidRPr="00794BB3">
        <w:rPr>
          <w:rFonts w:ascii="Consolas" w:hAnsi="Consolas" w:cs="Consolas"/>
          <w:color w:val="3F7F5F"/>
          <w:sz w:val="16"/>
        </w:rPr>
        <w:t>// Program pui32Data to the start of the block of length of pui32Data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GPIOPinWrite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GPIO_PORTF_BASE,GPIO_PIN_1|GPIO_PIN_2|GPIO_PIN_3, 0x02); </w:t>
      </w:r>
      <w:r w:rsidRPr="00794BB3">
        <w:rPr>
          <w:rFonts w:ascii="Consolas" w:hAnsi="Consolas" w:cs="Consolas"/>
          <w:color w:val="3F7F5F"/>
          <w:sz w:val="16"/>
        </w:rPr>
        <w:t>// Light green LED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SysCtlDelay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20000000); </w:t>
      </w:r>
      <w:r w:rsidRPr="00794BB3">
        <w:rPr>
          <w:rFonts w:ascii="Consolas" w:hAnsi="Consolas" w:cs="Consolas"/>
          <w:color w:val="3F7F5F"/>
          <w:sz w:val="16"/>
        </w:rPr>
        <w:t>// Delay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SysCtlPeripheralEnable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SYSCTL_PERIPH_EEPROM0); </w:t>
      </w:r>
      <w:r w:rsidRPr="00794BB3">
        <w:rPr>
          <w:rFonts w:ascii="Consolas" w:hAnsi="Consolas" w:cs="Consolas"/>
          <w:color w:val="3F7F5F"/>
          <w:sz w:val="16"/>
        </w:rPr>
        <w:t>// Enable EEPROM peripheral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EEPROMInit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); </w:t>
      </w: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Init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EEPROM. Performs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revocery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if power failed during previous write op.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EEPROMMassErase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); </w:t>
      </w: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unecessary</w:t>
      </w:r>
      <w:proofErr w:type="spellEnd"/>
      <w:r w:rsidRPr="00794BB3">
        <w:rPr>
          <w:rFonts w:ascii="Consolas" w:hAnsi="Consolas" w:cs="Consolas"/>
          <w:color w:val="3F7F5F"/>
          <w:sz w:val="16"/>
        </w:rPr>
        <w:t>. Erase entire EEPROM.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EEPROMRead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pui32Read, 0x0, 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proofErr w:type="spellEnd"/>
      <w:r w:rsidRPr="00794BB3">
        <w:rPr>
          <w:rFonts w:ascii="Consolas" w:hAnsi="Consolas" w:cs="Consolas"/>
          <w:color w:val="000000"/>
          <w:sz w:val="16"/>
        </w:rPr>
        <w:t xml:space="preserve">(pui32Read)); </w:t>
      </w:r>
      <w:r w:rsidRPr="00794BB3">
        <w:rPr>
          <w:rFonts w:ascii="Consolas" w:hAnsi="Consolas" w:cs="Consolas"/>
          <w:color w:val="3F7F5F"/>
          <w:sz w:val="16"/>
        </w:rPr>
        <w:t>// Read EEPROM from 0 into pui32Read.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EEPROMProgram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pui32Data, 0x0, 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proofErr w:type="spellEnd"/>
      <w:r w:rsidRPr="00794BB3">
        <w:rPr>
          <w:rFonts w:ascii="Consolas" w:hAnsi="Consolas" w:cs="Consolas"/>
          <w:color w:val="000000"/>
          <w:sz w:val="16"/>
        </w:rPr>
        <w:t xml:space="preserve">(pui32Data));  </w:t>
      </w:r>
      <w:r w:rsidRPr="00794BB3">
        <w:rPr>
          <w:rFonts w:ascii="Consolas" w:hAnsi="Consolas" w:cs="Consolas"/>
          <w:color w:val="3F7F5F"/>
          <w:sz w:val="16"/>
        </w:rPr>
        <w:t>// Write pui32Data values to beginning of EEPROM.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EEPROMRead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pui32Read, 0x0, 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</w:rPr>
        <w:t>sizeof</w:t>
      </w:r>
      <w:proofErr w:type="spellEnd"/>
      <w:r w:rsidRPr="00794BB3">
        <w:rPr>
          <w:rFonts w:ascii="Consolas" w:hAnsi="Consolas" w:cs="Consolas"/>
          <w:color w:val="000000"/>
          <w:sz w:val="16"/>
        </w:rPr>
        <w:t xml:space="preserve">(pui32Read)); </w:t>
      </w:r>
      <w:r w:rsidRPr="00794BB3">
        <w:rPr>
          <w:rFonts w:ascii="Consolas" w:hAnsi="Consolas" w:cs="Consolas"/>
          <w:color w:val="3F7F5F"/>
          <w:sz w:val="16"/>
        </w:rPr>
        <w:t>// Read values that were just written.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r w:rsidRPr="00794BB3">
        <w:rPr>
          <w:rFonts w:ascii="Consolas" w:hAnsi="Consolas" w:cs="Consolas"/>
          <w:color w:val="3F7F5F"/>
          <w:sz w:val="16"/>
        </w:rPr>
        <w:t>// Turn off red LED, turn on blue LED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</w:rPr>
        <w:tab/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  <w:lang w:val="es-US"/>
        </w:rPr>
        <w:t>GPIOPinWrite</w:t>
      </w:r>
      <w:proofErr w:type="spellEnd"/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GPIO_PORTF_BASE,GPIO_PIN_1|GPIO_PIN_2|GPIO_PIN_3, 0x04);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ab/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p w:rsidR="005D0738" w:rsidRDefault="005D0738" w:rsidP="005D0738">
      <w:pPr>
        <w:rPr>
          <w:sz w:val="24"/>
        </w:rPr>
      </w:pPr>
    </w:p>
    <w:p w:rsidR="005D0738" w:rsidRDefault="005D0738" w:rsidP="005D0738">
      <w:pPr>
        <w:rPr>
          <w:sz w:val="24"/>
        </w:rPr>
      </w:pPr>
      <w:r>
        <w:rPr>
          <w:sz w:val="24"/>
        </w:rPr>
        <w:br w:type="page"/>
      </w:r>
    </w:p>
    <w:p w:rsidR="005D0738" w:rsidRPr="00442034" w:rsidRDefault="005D0738" w:rsidP="005D0738">
      <w:pPr>
        <w:rPr>
          <w:sz w:val="24"/>
          <w:u w:val="single"/>
        </w:rPr>
      </w:pPr>
      <w:proofErr w:type="spellStart"/>
      <w:r w:rsidRPr="00442034">
        <w:rPr>
          <w:sz w:val="24"/>
          <w:u w:val="single"/>
        </w:rPr>
        <w:lastRenderedPageBreak/>
        <w:t>Bitband</w:t>
      </w:r>
      <w:proofErr w:type="spellEnd"/>
      <w:r w:rsidRPr="00442034">
        <w:rPr>
          <w:sz w:val="24"/>
          <w:u w:val="single"/>
        </w:rPr>
        <w:t xml:space="preserve"> example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stdint.h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&lt;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stdbool.h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inc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hw_memmap.h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inc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hw_types.h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debug.h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gpio.h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fpu.h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pin_map.h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sysctl.h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systick.h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rom.h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uart.h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</w:rPr>
        <w:t>#include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2A00FF"/>
          <w:sz w:val="16"/>
        </w:rPr>
        <w:t>"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utils</w:t>
      </w:r>
      <w:proofErr w:type="spellEnd"/>
      <w:r w:rsidRPr="00794BB3">
        <w:rPr>
          <w:rFonts w:ascii="Consolas" w:hAnsi="Consolas" w:cs="Consolas"/>
          <w:color w:val="2A00FF"/>
          <w:sz w:val="16"/>
        </w:rPr>
        <w:t>/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uartstdio.h</w:t>
      </w:r>
      <w:proofErr w:type="spellEnd"/>
      <w:r w:rsidRPr="00794BB3">
        <w:rPr>
          <w:rFonts w:ascii="Consolas" w:hAnsi="Consolas" w:cs="Consolas"/>
          <w:color w:val="2A00FF"/>
          <w:sz w:val="16"/>
        </w:rPr>
        <w:t>"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\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addtogroup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example_list</w:t>
      </w:r>
      <w:proofErr w:type="spell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&lt;h1&gt;Bit-Banding (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bitband</w:t>
      </w:r>
      <w:proofErr w:type="spellEnd"/>
      <w:proofErr w:type="gramStart"/>
      <w:r w:rsidRPr="00794BB3">
        <w:rPr>
          <w:rFonts w:ascii="Consolas" w:hAnsi="Consolas" w:cs="Consolas"/>
          <w:color w:val="3F7F5F"/>
          <w:sz w:val="16"/>
        </w:rPr>
        <w:t>)&lt;</w:t>
      </w:r>
      <w:proofErr w:type="gramEnd"/>
      <w:r w:rsidRPr="00794BB3">
        <w:rPr>
          <w:rFonts w:ascii="Consolas" w:hAnsi="Consolas" w:cs="Consolas"/>
          <w:color w:val="3F7F5F"/>
          <w:sz w:val="16"/>
        </w:rPr>
        <w:t>/h1&gt;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This example application demonstrates the use of the bit-banding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capabilities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of the Cortex-M4F microprocessor.  All of SRAM and all of the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peripherals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reside within bit-band regions, meaning that bit-banding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operations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can be applied to any of them.  In this example, a variable in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//! SRAM is set to a particular value one bit at a time using bit-banding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operations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(it would be more efficient to do a single non-bit-banded write;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this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simply demonstrates the operation of bit-banding).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value that is to be modified via bit-banding.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b/>
          <w:bCs/>
          <w:color w:val="7F0055"/>
          <w:sz w:val="16"/>
        </w:rPr>
        <w:t>volatile</w:t>
      </w:r>
      <w:r w:rsidRPr="00794BB3">
        <w:rPr>
          <w:rFonts w:ascii="Consolas" w:hAnsi="Consolas" w:cs="Consolas"/>
          <w:color w:val="000000"/>
          <w:sz w:val="16"/>
        </w:rPr>
        <w:t xml:space="preserve"> </w:t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g_ui32Value;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error routine that is called if the driver library encounters an error.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#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ifdef</w:t>
      </w:r>
      <w:proofErr w:type="spellEnd"/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 DEBUG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void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>__error_</w:t>
      </w:r>
      <w:proofErr w:type="gramStart"/>
      <w:r w:rsidRPr="00794BB3">
        <w:rPr>
          <w:rFonts w:ascii="Consolas" w:hAnsi="Consolas" w:cs="Consolas"/>
          <w:color w:val="000000"/>
          <w:sz w:val="16"/>
          <w:highlight w:val="white"/>
        </w:rPr>
        <w:t>_(</w:t>
      </w:r>
      <w:proofErr w:type="gramEnd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char</w:t>
      </w:r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 *</w:t>
      </w:r>
      <w:proofErr w:type="spellStart"/>
      <w:r w:rsidRPr="00794BB3">
        <w:rPr>
          <w:rFonts w:ascii="Consolas" w:hAnsi="Consolas" w:cs="Consolas"/>
          <w:color w:val="000000"/>
          <w:sz w:val="16"/>
          <w:highlight w:val="white"/>
        </w:rPr>
        <w:t>pcFilename</w:t>
      </w:r>
      <w:proofErr w:type="spellEnd"/>
      <w:r w:rsidRPr="00794BB3">
        <w:rPr>
          <w:rFonts w:ascii="Consolas" w:hAnsi="Consolas" w:cs="Consolas"/>
          <w:color w:val="000000"/>
          <w:sz w:val="16"/>
          <w:highlight w:val="white"/>
        </w:rPr>
        <w:t>, uint32_t ui32Line)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while</w:t>
      </w:r>
      <w:r w:rsidRPr="00794BB3">
        <w:rPr>
          <w:rFonts w:ascii="Consolas" w:hAnsi="Consolas" w:cs="Consolas"/>
          <w:color w:val="000000"/>
          <w:sz w:val="16"/>
          <w:highlight w:val="white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highlight w:val="white"/>
        </w:rPr>
        <w:t xml:space="preserve">1); </w:t>
      </w:r>
      <w:r w:rsidRPr="00794BB3">
        <w:rPr>
          <w:rFonts w:ascii="Consolas" w:hAnsi="Consolas" w:cs="Consolas"/>
          <w:color w:val="3F7F5F"/>
          <w:sz w:val="16"/>
          <w:highlight w:val="white"/>
        </w:rPr>
        <w:t>// Hang on runtime error.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highlight w:val="white"/>
        </w:rPr>
        <w:t>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#</w:t>
      </w:r>
      <w:proofErr w:type="spellStart"/>
      <w:r w:rsidRPr="00794BB3">
        <w:rPr>
          <w:rFonts w:ascii="Consolas" w:hAnsi="Consolas" w:cs="Consolas"/>
          <w:b/>
          <w:bCs/>
          <w:color w:val="7F0055"/>
          <w:sz w:val="16"/>
          <w:highlight w:val="white"/>
        </w:rPr>
        <w:t>endif</w:t>
      </w:r>
      <w:proofErr w:type="spell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 Delay for the specified number of seconds.  Depending upon the current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SysTick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value, the delay will be between N-1 and N seconds (i.e. N-1 full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 seconds are guaranteed, along with the remainder of the current second).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000000"/>
          <w:sz w:val="16"/>
        </w:rPr>
        <w:t>Delay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ui32Seconds)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Loop while there are more seconds to wait.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ui32Seconds--)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 xml:space="preserve">// Wait until the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SysTick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value is less than 1000.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794BB3">
        <w:rPr>
          <w:rFonts w:ascii="Consolas" w:hAnsi="Consolas" w:cs="Consolas"/>
          <w:color w:val="000000"/>
          <w:sz w:val="16"/>
        </w:rPr>
        <w:t>ROM_SysTickValueGet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() &gt; 1000);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 xml:space="preserve">// Wait until the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SysTick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value is greater than 1000.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794BB3">
        <w:rPr>
          <w:rFonts w:ascii="Consolas" w:hAnsi="Consolas" w:cs="Consolas"/>
          <w:color w:val="000000"/>
          <w:sz w:val="16"/>
        </w:rPr>
        <w:t>ROM_SysTickValueGet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() &lt; 1000);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the UART and its pins.  This must be called before </w:t>
      </w:r>
      <w:proofErr w:type="spellStart"/>
      <w:proofErr w:type="gramStart"/>
      <w:r w:rsidRPr="00794BB3">
        <w:rPr>
          <w:rFonts w:ascii="Consolas" w:hAnsi="Consolas" w:cs="Consolas"/>
          <w:color w:val="3F7F5F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3F7F5F"/>
          <w:sz w:val="16"/>
        </w:rPr>
        <w:t>(</w:t>
      </w:r>
      <w:proofErr w:type="gramEnd"/>
      <w:r w:rsidRPr="00794BB3">
        <w:rPr>
          <w:rFonts w:ascii="Consolas" w:hAnsi="Consolas" w:cs="Consolas"/>
          <w:color w:val="3F7F5F"/>
          <w:sz w:val="16"/>
        </w:rPr>
        <w:t>).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794BB3">
        <w:rPr>
          <w:rFonts w:ascii="Consolas" w:hAnsi="Consolas" w:cs="Consolas"/>
          <w:b/>
          <w:bCs/>
          <w:color w:val="000000"/>
          <w:sz w:val="16"/>
        </w:rPr>
        <w:t>ConfigureUART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r w:rsidRPr="00794BB3">
        <w:rPr>
          <w:rFonts w:ascii="Consolas" w:hAnsi="Consolas" w:cs="Consolas"/>
          <w:color w:val="000000"/>
          <w:sz w:val="16"/>
        </w:rPr>
        <w:t>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Enable the GPIO Peripheral used by the UART.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SysCtlPeripheralEnable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SYSCTL_PERIPH_GPIOA);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Enable UART0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SysCtlPeripheralEnable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SYSCTL_PERIPH_UART0);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GPIO Pins for UART mode.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  <w:lang w:val="es-US"/>
        </w:rPr>
        <w:t>GPIOPinConfigure</w:t>
      </w:r>
      <w:proofErr w:type="spellEnd"/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GPIO_PA0_U0RX);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  <w:lang w:val="es-US"/>
        </w:rPr>
        <w:t>GPIOPinConfigure</w:t>
      </w:r>
      <w:proofErr w:type="spellEnd"/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GPIO_PA1_U0TX);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  <w:lang w:val="es-US"/>
        </w:rPr>
        <w:t>GPIOPinTypeUART</w:t>
      </w:r>
      <w:proofErr w:type="spellEnd"/>
      <w:r w:rsidRPr="00794BB3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  <w:lang w:val="es-US"/>
        </w:rPr>
        <w:t>GPIO_PORTA_BASE, GPIO_PIN_0 | GPIO_PIN_1);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  <w:lang w:val="es-US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Use the internal 16MHz oscillator as the UART clock source.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UARTClockSourceSet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UART0_BASE, UART_CLOCK_PIOSC);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Initialize the UART for console I/O.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UARTStdioConfig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0, 115200, 16000000);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794BB3">
        <w:rPr>
          <w:rFonts w:ascii="Consolas" w:hAnsi="Consolas" w:cs="Consolas"/>
          <w:color w:val="3F7F5F"/>
          <w:sz w:val="16"/>
        </w:rPr>
        <w:t>This</w:t>
      </w:r>
      <w:proofErr w:type="gramEnd"/>
      <w:r w:rsidRPr="00794BB3">
        <w:rPr>
          <w:rFonts w:ascii="Consolas" w:hAnsi="Consolas" w:cs="Consolas"/>
          <w:color w:val="3F7F5F"/>
          <w:sz w:val="16"/>
        </w:rPr>
        <w:t xml:space="preserve"> example demonstrates the use of bit-banding to set individual bits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 within a word of SRAM.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794BB3">
        <w:rPr>
          <w:rFonts w:ascii="Consolas" w:hAnsi="Consolas" w:cs="Consolas"/>
          <w:b/>
          <w:bCs/>
          <w:color w:val="000000"/>
          <w:sz w:val="16"/>
        </w:rPr>
        <w:t>main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b/>
          <w:bCs/>
          <w:color w:val="7F0055"/>
          <w:sz w:val="16"/>
        </w:rPr>
        <w:t>void</w:t>
      </w:r>
      <w:r w:rsidRPr="00794BB3">
        <w:rPr>
          <w:rFonts w:ascii="Consolas" w:hAnsi="Consolas" w:cs="Consolas"/>
          <w:color w:val="000000"/>
          <w:sz w:val="16"/>
        </w:rPr>
        <w:t>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005032"/>
          <w:sz w:val="16"/>
        </w:rPr>
        <w:t>uint32_t</w:t>
      </w:r>
      <w:r w:rsidRPr="00794BB3">
        <w:rPr>
          <w:rFonts w:ascii="Consolas" w:hAnsi="Consolas" w:cs="Consolas"/>
          <w:color w:val="000000"/>
          <w:sz w:val="16"/>
        </w:rPr>
        <w:t xml:space="preserve"> ui32Errors, ui32Idx;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Enable lazy stacking for interrupt handlers.  This allows floating-point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instructions to be used within interrupt handlers, but at the expense of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extra stack usage.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FPULazyStackingEnable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Set the clocking to run directly from the crystal.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SysCtlClockSet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SYSCTL_SYSDIV_1 | SYSCTL_USE_OSC | SYSCTL_OSC_MAIN |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               SYSCTL_XTAL_16MHZ);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Initialize the UART interface.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794BB3">
        <w:rPr>
          <w:rFonts w:ascii="Consolas" w:hAnsi="Consolas" w:cs="Consolas"/>
          <w:color w:val="000000"/>
          <w:sz w:val="16"/>
        </w:rPr>
        <w:t>ConfigureUART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"\033[2JBit banding...\n"</w:t>
      </w:r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 xml:space="preserve">// Set up and enable the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SysTick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timer.  It will be used as a reference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 xml:space="preserve">// for delay loops.  The </w:t>
      </w:r>
      <w:proofErr w:type="spellStart"/>
      <w:r w:rsidRPr="00794BB3">
        <w:rPr>
          <w:rFonts w:ascii="Consolas" w:hAnsi="Consolas" w:cs="Consolas"/>
          <w:color w:val="3F7F5F"/>
          <w:sz w:val="16"/>
        </w:rPr>
        <w:t>SysTick</w:t>
      </w:r>
      <w:proofErr w:type="spellEnd"/>
      <w:r w:rsidRPr="00794BB3">
        <w:rPr>
          <w:rFonts w:ascii="Consolas" w:hAnsi="Consolas" w:cs="Consolas"/>
          <w:color w:val="3F7F5F"/>
          <w:sz w:val="16"/>
        </w:rPr>
        <w:t xml:space="preserve"> timer period will be set up for one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second.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SysTickPeriodSet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794BB3">
        <w:rPr>
          <w:rFonts w:ascii="Consolas" w:hAnsi="Consolas" w:cs="Consolas"/>
          <w:color w:val="000000"/>
          <w:sz w:val="16"/>
        </w:rPr>
        <w:t>ROM_SysCtlClockGet</w:t>
      </w:r>
      <w:proofErr w:type="spellEnd"/>
      <w:r w:rsidRPr="00794BB3">
        <w:rPr>
          <w:rFonts w:ascii="Consolas" w:hAnsi="Consolas" w:cs="Consolas"/>
          <w:color w:val="000000"/>
          <w:sz w:val="16"/>
        </w:rPr>
        <w:t>());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794BB3">
        <w:rPr>
          <w:rFonts w:ascii="Consolas" w:hAnsi="Consolas" w:cs="Consolas"/>
          <w:color w:val="000000"/>
          <w:sz w:val="16"/>
        </w:rPr>
        <w:t>ROM_</w:t>
      </w:r>
      <w:proofErr w:type="gramStart"/>
      <w:r w:rsidRPr="00794BB3">
        <w:rPr>
          <w:rFonts w:ascii="Consolas" w:hAnsi="Consolas" w:cs="Consolas"/>
          <w:color w:val="000000"/>
          <w:sz w:val="16"/>
        </w:rPr>
        <w:t>SysTickEnable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Set the value and error count to zero.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g_ui32Value = 0;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lastRenderedPageBreak/>
        <w:t xml:space="preserve">    ui32Errors = 0;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Print the initial value to the UART.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"\r%08x"</w:t>
      </w:r>
      <w:r w:rsidRPr="00794BB3">
        <w:rPr>
          <w:rFonts w:ascii="Consolas" w:hAnsi="Consolas" w:cs="Consolas"/>
          <w:color w:val="000000"/>
          <w:sz w:val="16"/>
        </w:rPr>
        <w:t>, g_ui32Value);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Delay for 1 second.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Delay(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Set the value to 0xdecafbad using bit band accesses to each individual bit.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for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ui32Idx = 0; ui32Idx &lt; 32; ui32Idx++)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>// Set this bit.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HWREGBITW(</w:t>
      </w:r>
      <w:proofErr w:type="gramEnd"/>
      <w:r w:rsidRPr="00794BB3">
        <w:rPr>
          <w:rFonts w:ascii="Consolas" w:hAnsi="Consolas" w:cs="Consolas"/>
          <w:color w:val="000000"/>
          <w:sz w:val="16"/>
        </w:rPr>
        <w:t>&amp;g_ui32Value, 31 - ui32Idx) = (0xdecafbad &gt;&gt;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                                         (31 -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ui32Idx</w:t>
      </w:r>
      <w:proofErr w:type="gramEnd"/>
      <w:r w:rsidRPr="00794BB3">
        <w:rPr>
          <w:rFonts w:ascii="Consolas" w:hAnsi="Consolas" w:cs="Consolas"/>
          <w:color w:val="000000"/>
          <w:sz w:val="16"/>
        </w:rPr>
        <w:t>)) &amp; 1;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>// Print the current value to the UART.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"\r%08x"</w:t>
      </w:r>
      <w:r w:rsidRPr="00794BB3">
        <w:rPr>
          <w:rFonts w:ascii="Consolas" w:hAnsi="Consolas" w:cs="Consolas"/>
          <w:color w:val="000000"/>
          <w:sz w:val="16"/>
        </w:rPr>
        <w:t>, g_ui32Value);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r w:rsidRPr="00794BB3">
        <w:rPr>
          <w:rFonts w:ascii="Consolas" w:hAnsi="Consolas" w:cs="Consolas"/>
          <w:color w:val="3F7F5F"/>
          <w:sz w:val="16"/>
        </w:rPr>
        <w:t>// Delay for 1 second.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Delay(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Make sure that the value is 0xdecafbad.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g_ui32Value != 0xdecafbad)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ui32Errors</w:t>
      </w:r>
      <w:proofErr w:type="gramEnd"/>
      <w:r w:rsidRPr="00794BB3">
        <w:rPr>
          <w:rFonts w:ascii="Consolas" w:hAnsi="Consolas" w:cs="Consolas"/>
          <w:color w:val="000000"/>
          <w:sz w:val="16"/>
        </w:rPr>
        <w:t>++;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Make sure that the individual bits read back correctly.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for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ui32Idx = 0; ui32Idx &lt; 32; ui32Idx++)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HWREGBITW(&amp;g_ui32Value, ui32Idx) != ((0xdecafbad &gt;&gt; ui32Idx) &amp; 1))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    </w:t>
      </w:r>
      <w:proofErr w:type="gramStart"/>
      <w:r w:rsidRPr="00794BB3">
        <w:rPr>
          <w:rFonts w:ascii="Consolas" w:hAnsi="Consolas" w:cs="Consolas"/>
          <w:color w:val="000000"/>
          <w:sz w:val="16"/>
        </w:rPr>
        <w:t>ui32Errors</w:t>
      </w:r>
      <w:proofErr w:type="gramEnd"/>
      <w:r w:rsidRPr="00794BB3">
        <w:rPr>
          <w:rFonts w:ascii="Consolas" w:hAnsi="Consolas" w:cs="Consolas"/>
          <w:color w:val="000000"/>
          <w:sz w:val="16"/>
        </w:rPr>
        <w:t>++;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r w:rsidRPr="00794BB3">
        <w:rPr>
          <w:rFonts w:ascii="Consolas" w:hAnsi="Consolas" w:cs="Consolas"/>
          <w:color w:val="3F7F5F"/>
          <w:sz w:val="16"/>
        </w:rPr>
        <w:t>// Print out the result.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if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ui32Errors)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nErrors</w:t>
      </w:r>
      <w:proofErr w:type="spellEnd"/>
      <w:r w:rsidRPr="00794BB3">
        <w:rPr>
          <w:rFonts w:ascii="Consolas" w:hAnsi="Consolas" w:cs="Consolas"/>
          <w:color w:val="2A00FF"/>
          <w:sz w:val="16"/>
        </w:rPr>
        <w:t>!\n"</w:t>
      </w:r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794BB3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2A00FF"/>
          <w:sz w:val="16"/>
        </w:rPr>
        <w:t>"\</w:t>
      </w:r>
      <w:proofErr w:type="spellStart"/>
      <w:r w:rsidRPr="00794BB3">
        <w:rPr>
          <w:rFonts w:ascii="Consolas" w:hAnsi="Consolas" w:cs="Consolas"/>
          <w:color w:val="2A00FF"/>
          <w:sz w:val="16"/>
        </w:rPr>
        <w:t>nSuccess</w:t>
      </w:r>
      <w:proofErr w:type="spellEnd"/>
      <w:r w:rsidRPr="00794BB3">
        <w:rPr>
          <w:rFonts w:ascii="Consolas" w:hAnsi="Consolas" w:cs="Consolas"/>
          <w:color w:val="2A00FF"/>
          <w:sz w:val="16"/>
        </w:rPr>
        <w:t>!\n"</w:t>
      </w:r>
      <w:r w:rsidRPr="00794BB3">
        <w:rPr>
          <w:rFonts w:ascii="Consolas" w:hAnsi="Consolas" w:cs="Consolas"/>
          <w:color w:val="000000"/>
          <w:sz w:val="16"/>
        </w:rPr>
        <w:t>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794BB3">
        <w:rPr>
          <w:rFonts w:ascii="Consolas" w:hAnsi="Consolas" w:cs="Consolas"/>
          <w:b/>
          <w:bCs/>
          <w:color w:val="7F0055"/>
          <w:sz w:val="16"/>
        </w:rPr>
        <w:t>while</w:t>
      </w:r>
      <w:r w:rsidRPr="00794BB3">
        <w:rPr>
          <w:rFonts w:ascii="Consolas" w:hAnsi="Consolas" w:cs="Consolas"/>
          <w:color w:val="000000"/>
          <w:sz w:val="16"/>
        </w:rPr>
        <w:t>(</w:t>
      </w:r>
      <w:proofErr w:type="gramEnd"/>
      <w:r w:rsidRPr="00794BB3">
        <w:rPr>
          <w:rFonts w:ascii="Consolas" w:hAnsi="Consolas" w:cs="Consolas"/>
          <w:color w:val="000000"/>
          <w:sz w:val="16"/>
        </w:rPr>
        <w:t>1);</w:t>
      </w:r>
    </w:p>
    <w:p w:rsidR="005D0738" w:rsidRPr="00794BB3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794BB3">
        <w:rPr>
          <w:rFonts w:ascii="Consolas" w:hAnsi="Consolas" w:cs="Consolas"/>
          <w:color w:val="000000"/>
          <w:sz w:val="16"/>
        </w:rPr>
        <w:t>}</w:t>
      </w:r>
    </w:p>
    <w:p w:rsidR="005D0738" w:rsidRDefault="005D0738" w:rsidP="005D0738">
      <w:r>
        <w:br w:type="page"/>
      </w:r>
    </w:p>
    <w:p w:rsidR="005D0738" w:rsidRPr="005D0738" w:rsidRDefault="005D0738" w:rsidP="005D0738">
      <w:pPr>
        <w:rPr>
          <w:b/>
          <w:u w:val="single"/>
        </w:rPr>
      </w:pPr>
      <w:r w:rsidRPr="005D0738">
        <w:rPr>
          <w:b/>
          <w:u w:val="single"/>
        </w:rPr>
        <w:lastRenderedPageBreak/>
        <w:t>MPU Fault Ex: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>
        <w:rPr>
          <w:rFonts w:ascii="Consolas" w:hAnsi="Consolas" w:cs="Consolas"/>
          <w:b/>
          <w:bCs/>
          <w:color w:val="7F0055"/>
          <w:sz w:val="16"/>
        </w:rPr>
        <w:t>#i</w:t>
      </w:r>
      <w:r w:rsidRPr="00847DF5">
        <w:rPr>
          <w:rFonts w:ascii="Consolas" w:hAnsi="Consolas" w:cs="Consolas"/>
          <w:b/>
          <w:bCs/>
          <w:color w:val="7F0055"/>
          <w:sz w:val="16"/>
        </w:rPr>
        <w:t>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&lt;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stdbool.h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&gt;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&lt;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stdint.h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&gt;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inc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hw_ints.h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inc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hw_memmap.h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inc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hw_nvic.h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inc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hw_types.h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debug.h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fpu.h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gpio.h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interrupt.h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mpu.h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pin_map.h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rom.h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sysctl.h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driverlib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uart.h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</w:rPr>
        <w:t>#include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2A00FF"/>
          <w:sz w:val="16"/>
        </w:rPr>
        <w:t>"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utils</w:t>
      </w:r>
      <w:proofErr w:type="spellEnd"/>
      <w:r w:rsidRPr="00847DF5">
        <w:rPr>
          <w:rFonts w:ascii="Consolas" w:hAnsi="Consolas" w:cs="Consolas"/>
          <w:color w:val="2A00FF"/>
          <w:sz w:val="16"/>
        </w:rPr>
        <w:t>/</w:t>
      </w:r>
      <w:proofErr w:type="spellStart"/>
      <w:r w:rsidRPr="00847DF5">
        <w:rPr>
          <w:rFonts w:ascii="Consolas" w:hAnsi="Consolas" w:cs="Consolas"/>
          <w:color w:val="2A00FF"/>
          <w:sz w:val="16"/>
        </w:rPr>
        <w:t>uartstdio.h</w:t>
      </w:r>
      <w:proofErr w:type="spellEnd"/>
      <w:r w:rsidRPr="00847DF5">
        <w:rPr>
          <w:rFonts w:ascii="Consolas" w:hAnsi="Consolas" w:cs="Consolas"/>
          <w:color w:val="2A00FF"/>
          <w:sz w:val="16"/>
        </w:rPr>
        <w:t>"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\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addtogroup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example_list</w:t>
      </w:r>
      <w:proofErr w:type="spell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&lt;h1&gt;MPU (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mpu_fault</w:t>
      </w:r>
      <w:proofErr w:type="spellEnd"/>
      <w:proofErr w:type="gramStart"/>
      <w:r w:rsidRPr="00847DF5">
        <w:rPr>
          <w:rFonts w:ascii="Consolas" w:hAnsi="Consolas" w:cs="Consolas"/>
          <w:color w:val="3F7F5F"/>
          <w:sz w:val="16"/>
        </w:rPr>
        <w:t>)&lt;</w:t>
      </w:r>
      <w:proofErr w:type="gramEnd"/>
      <w:r w:rsidRPr="00847DF5">
        <w:rPr>
          <w:rFonts w:ascii="Consolas" w:hAnsi="Consolas" w:cs="Consolas"/>
          <w:color w:val="3F7F5F"/>
          <w:sz w:val="16"/>
        </w:rPr>
        <w:t>/h1&gt;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This example application demonstrates the use of the MPU to protect a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region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of memory from access, and to generate a memory management fault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when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there is an access violation.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//! UART0, connected to the virtual serial port and running at 115,200, 8-N-1,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//!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is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used to display messages from this application.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Variables to hold the state of the fault status when the fault occurs and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the faulting address.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g_ui32MMAR;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g_ui32FaultStatus;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A counter to track the number of times the fault handler has been entered.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g_ui32MPUFaultCount;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A location for storing data read from various addresses.  Volatile forces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the compiler to use it and not optimize the access away.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static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b/>
          <w:bCs/>
          <w:color w:val="7F0055"/>
          <w:sz w:val="16"/>
        </w:rPr>
        <w:t>volatile</w:t>
      </w:r>
      <w:r w:rsidRPr="00847DF5">
        <w:rPr>
          <w:rFonts w:ascii="Consolas" w:hAnsi="Consolas" w:cs="Consolas"/>
          <w:color w:val="000000"/>
          <w:sz w:val="16"/>
        </w:rPr>
        <w:t xml:space="preserve"> 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 xml:space="preserve"> g_ui32Value;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error routine that is called if the driver library encounters an error.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#</w:t>
      </w:r>
      <w:proofErr w:type="spellStart"/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ifdef</w:t>
      </w:r>
      <w:proofErr w:type="spellEnd"/>
      <w:r w:rsidRPr="00847DF5">
        <w:rPr>
          <w:rFonts w:ascii="Consolas" w:hAnsi="Consolas" w:cs="Consolas"/>
          <w:color w:val="000000"/>
          <w:sz w:val="16"/>
          <w:highlight w:val="white"/>
        </w:rPr>
        <w:t xml:space="preserve"> DEBUG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void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highlight w:val="white"/>
        </w:rPr>
        <w:t>__error_</w:t>
      </w:r>
      <w:proofErr w:type="gramStart"/>
      <w:r w:rsidRPr="00847DF5">
        <w:rPr>
          <w:rFonts w:ascii="Consolas" w:hAnsi="Consolas" w:cs="Consolas"/>
          <w:color w:val="000000"/>
          <w:sz w:val="16"/>
          <w:highlight w:val="white"/>
        </w:rPr>
        <w:t>_(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char</w:t>
      </w:r>
      <w:r w:rsidRPr="00847DF5">
        <w:rPr>
          <w:rFonts w:ascii="Consolas" w:hAnsi="Consolas" w:cs="Consolas"/>
          <w:color w:val="000000"/>
          <w:sz w:val="16"/>
          <w:highlight w:val="white"/>
        </w:rPr>
        <w:t xml:space="preserve"> *</w:t>
      </w:r>
      <w:proofErr w:type="spellStart"/>
      <w:r w:rsidRPr="00847DF5">
        <w:rPr>
          <w:rFonts w:ascii="Consolas" w:hAnsi="Consolas" w:cs="Consolas"/>
          <w:color w:val="000000"/>
          <w:sz w:val="16"/>
          <w:highlight w:val="white"/>
        </w:rPr>
        <w:t>pcFilename</w:t>
      </w:r>
      <w:proofErr w:type="spellEnd"/>
      <w:r w:rsidRPr="00847DF5">
        <w:rPr>
          <w:rFonts w:ascii="Consolas" w:hAnsi="Consolas" w:cs="Consolas"/>
          <w:color w:val="000000"/>
          <w:sz w:val="16"/>
          <w:highlight w:val="white"/>
        </w:rPr>
        <w:t>, uint32_t ui32Line)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highlight w:val="white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highlight w:val="white"/>
        </w:rPr>
        <w:t>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#</w:t>
      </w:r>
      <w:proofErr w:type="spellStart"/>
      <w:r w:rsidRPr="00847DF5">
        <w:rPr>
          <w:rFonts w:ascii="Consolas" w:hAnsi="Consolas" w:cs="Consolas"/>
          <w:b/>
          <w:bCs/>
          <w:color w:val="7F0055"/>
          <w:sz w:val="16"/>
          <w:highlight w:val="white"/>
        </w:rPr>
        <w:t>endif</w:t>
      </w:r>
      <w:proofErr w:type="spell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exception handler for memory management faults, which are caused by MPU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access violations.  This handler will verify the cause of the fault and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clear the NVIC fault status register.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847DF5">
        <w:rPr>
          <w:rFonts w:ascii="Consolas" w:hAnsi="Consolas" w:cs="Consolas"/>
          <w:b/>
          <w:bCs/>
          <w:color w:val="000000"/>
          <w:sz w:val="16"/>
        </w:rPr>
        <w:t>MPUFaultHandler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r w:rsidRPr="00847DF5">
        <w:rPr>
          <w:rFonts w:ascii="Consolas" w:hAnsi="Consolas" w:cs="Consolas"/>
          <w:color w:val="000000"/>
          <w:sz w:val="16"/>
        </w:rPr>
        <w:t>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Preserve the value of the MMAR (the address causing the fault).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Preserve the fault status register value, then clear it.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g_ui32MMAR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NVIC_MM_ADDR);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g_ui32FaultStatus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 = g_ui32FaultStatus;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Increment a counter to indicate the fault occurred.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g_ui32MPUFaultCount</w:t>
      </w:r>
      <w:proofErr w:type="gramEnd"/>
      <w:r w:rsidRPr="00847DF5">
        <w:rPr>
          <w:rFonts w:ascii="Consolas" w:hAnsi="Consolas" w:cs="Consolas"/>
          <w:color w:val="000000"/>
          <w:sz w:val="16"/>
        </w:rPr>
        <w:t>++;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Disable the MPU so that this handler can return and cause no more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faults.  The actual instruction that faulted will be re-executed.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MPUDisable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the UART and its pins.  This must be called before </w:t>
      </w:r>
      <w:proofErr w:type="spellStart"/>
      <w:proofErr w:type="gramStart"/>
      <w:r w:rsidRPr="00847DF5">
        <w:rPr>
          <w:rFonts w:ascii="Consolas" w:hAnsi="Consolas" w:cs="Consolas"/>
          <w:color w:val="3F7F5F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3F7F5F"/>
          <w:sz w:val="16"/>
        </w:rPr>
        <w:t>(</w:t>
      </w:r>
      <w:proofErr w:type="gramEnd"/>
      <w:r w:rsidRPr="00847DF5">
        <w:rPr>
          <w:rFonts w:ascii="Consolas" w:hAnsi="Consolas" w:cs="Consolas"/>
          <w:color w:val="3F7F5F"/>
          <w:sz w:val="16"/>
        </w:rPr>
        <w:t>).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847DF5">
        <w:rPr>
          <w:rFonts w:ascii="Consolas" w:hAnsi="Consolas" w:cs="Consolas"/>
          <w:b/>
          <w:bCs/>
          <w:color w:val="000000"/>
          <w:sz w:val="16"/>
        </w:rPr>
        <w:t>ConfigureUART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r w:rsidRPr="00847DF5">
        <w:rPr>
          <w:rFonts w:ascii="Consolas" w:hAnsi="Consolas" w:cs="Consolas"/>
          <w:color w:val="000000"/>
          <w:sz w:val="16"/>
        </w:rPr>
        <w:t>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the GPIO Peripheral used by the UART.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SysCtlPeripheralEnable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SYSCTL_PERIPH_GPIOA);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UART0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SysCtlPeripheralEnable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SYSCTL_PERIPH_UART0);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GPIO Pins for UART mode.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  <w:lang w:val="es-US"/>
        </w:rPr>
        <w:t>GPIOPinConfigure</w:t>
      </w:r>
      <w:proofErr w:type="spellEnd"/>
      <w:r w:rsidRPr="00847DF5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  <w:lang w:val="es-US"/>
        </w:rPr>
        <w:t>GPIO_PA0_U0RX);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000000"/>
          <w:sz w:val="16"/>
          <w:lang w:val="es-US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  <w:lang w:val="es-US"/>
        </w:rPr>
        <w:t>GPIOPinConfigure</w:t>
      </w:r>
      <w:proofErr w:type="spellEnd"/>
      <w:r w:rsidRPr="00847DF5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  <w:lang w:val="es-US"/>
        </w:rPr>
        <w:t>GPIO_PA1_U0TX);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000000"/>
          <w:sz w:val="16"/>
          <w:lang w:val="es-US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  <w:lang w:val="es-US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  <w:lang w:val="es-US"/>
        </w:rPr>
        <w:t>GPIOPinTypeUART</w:t>
      </w:r>
      <w:proofErr w:type="spellEnd"/>
      <w:r w:rsidRPr="00847DF5">
        <w:rPr>
          <w:rFonts w:ascii="Consolas" w:hAnsi="Consolas" w:cs="Consolas"/>
          <w:color w:val="000000"/>
          <w:sz w:val="16"/>
          <w:lang w:val="es-US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  <w:lang w:val="es-US"/>
        </w:rPr>
        <w:t>GPIO_PORTA_BASE, GPIO_PIN_0 | GPIO_PIN_1);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  <w:lang w:val="es-US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Use the internal 16MHz oscillator as the UART clock source.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UARTClockSourceSet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UART0_BASE, UART_CLOCK_PIOSC);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Initialize the UART for console I/O.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UARTStdioConfig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0, 115200, 16000000);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This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example demonstrates how to configure MPU regions for different levels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of memory protection.  The following memory map is set up: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0000.0000 - 0000.1C00 -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0: executable read-only, flash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0000.1C00 - 0000.2000 -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0: no access, flash (disabled sub-region 7)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2000.0000 - 2000.4000 -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1: read-write, RAM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2000.4000 - 2000.6000 -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2: read-only, RAM (disabled sub-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4 of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1)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2000.6000 - 2000.7FFF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1: read-write, RAM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lastRenderedPageBreak/>
        <w:t xml:space="preserve">// 4000.0000 - 4001.0000 -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3: read-write, peripherals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4001.0000 - 4002.0000 -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3: no access (disabled sub-region 1)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4002.0000 - 4006.0000 -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3: read-write, peripherals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4006.0000 - 4008.0000 -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3: no access (disabled sub-region 6, 7)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lang w:val="es-US"/>
        </w:rPr>
      </w:pPr>
      <w:r w:rsidRPr="00847DF5">
        <w:rPr>
          <w:rFonts w:ascii="Consolas" w:hAnsi="Consolas" w:cs="Consolas"/>
          <w:color w:val="3F7F5F"/>
          <w:sz w:val="16"/>
          <w:lang w:val="es-US"/>
        </w:rPr>
        <w:t xml:space="preserve">// E000.E000 - E000.F000 - </w:t>
      </w:r>
      <w:proofErr w:type="spellStart"/>
      <w:r w:rsidRPr="00847DF5">
        <w:rPr>
          <w:rFonts w:ascii="Consolas" w:hAnsi="Consolas" w:cs="Consolas"/>
          <w:color w:val="3F7F5F"/>
          <w:sz w:val="16"/>
          <w:lang w:val="es-US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  <w:lang w:val="es-US"/>
        </w:rPr>
        <w:t xml:space="preserve"> 4: </w:t>
      </w:r>
      <w:proofErr w:type="spellStart"/>
      <w:r w:rsidRPr="00847DF5">
        <w:rPr>
          <w:rFonts w:ascii="Consolas" w:hAnsi="Consolas" w:cs="Consolas"/>
          <w:color w:val="3F7F5F"/>
          <w:sz w:val="16"/>
          <w:lang w:val="es-US"/>
        </w:rPr>
        <w:t>read-write</w:t>
      </w:r>
      <w:proofErr w:type="spellEnd"/>
      <w:r w:rsidRPr="00847DF5">
        <w:rPr>
          <w:rFonts w:ascii="Consolas" w:hAnsi="Consolas" w:cs="Consolas"/>
          <w:color w:val="3F7F5F"/>
          <w:sz w:val="16"/>
          <w:lang w:val="es-US"/>
        </w:rPr>
        <w:t>, NVIC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0100.0000 - 0100.FFFF - </w:t>
      </w:r>
      <w:proofErr w:type="spellStart"/>
      <w:r w:rsidRPr="00847DF5">
        <w:rPr>
          <w:rFonts w:ascii="Consolas" w:hAnsi="Consolas" w:cs="Consolas"/>
          <w:color w:val="3F7F5F"/>
          <w:sz w:val="16"/>
        </w:rPr>
        <w:t>rgn</w:t>
      </w:r>
      <w:proofErr w:type="spellEnd"/>
      <w:r w:rsidRPr="00847DF5">
        <w:rPr>
          <w:rFonts w:ascii="Consolas" w:hAnsi="Consolas" w:cs="Consolas"/>
          <w:color w:val="3F7F5F"/>
          <w:sz w:val="16"/>
        </w:rPr>
        <w:t xml:space="preserve"> 5: executable read-only, ROM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The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example code will attempt to perform the following operations and check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the faulting behavior: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- write to flash                         (should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- read from the disabled area of flash   (should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 - read from the read-only area of RAM    (should not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 xml:space="preserve">// - write to the read-only section of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RAM  (</w:t>
      </w:r>
      <w:proofErr w:type="gramEnd"/>
      <w:r w:rsidRPr="00847DF5">
        <w:rPr>
          <w:rFonts w:ascii="Consolas" w:hAnsi="Consolas" w:cs="Consolas"/>
          <w:color w:val="3F7F5F"/>
          <w:sz w:val="16"/>
        </w:rPr>
        <w:t>should fault)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3F7F5F"/>
          <w:sz w:val="16"/>
        </w:rPr>
        <w:t>//*****************************************************************************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spellStart"/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proofErr w:type="gramStart"/>
      <w:r w:rsidRPr="00847DF5">
        <w:rPr>
          <w:rFonts w:ascii="Consolas" w:hAnsi="Consolas" w:cs="Consolas"/>
          <w:b/>
          <w:bCs/>
          <w:color w:val="000000"/>
          <w:sz w:val="16"/>
        </w:rPr>
        <w:t>main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b/>
          <w:bCs/>
          <w:color w:val="7F0055"/>
          <w:sz w:val="16"/>
        </w:rPr>
        <w:t>void</w:t>
      </w:r>
      <w:r w:rsidRPr="00847DF5">
        <w:rPr>
          <w:rFonts w:ascii="Consolas" w:hAnsi="Consolas" w:cs="Consolas"/>
          <w:color w:val="000000"/>
          <w:sz w:val="16"/>
        </w:rPr>
        <w:t>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unsigned</w:t>
      </w:r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847DF5">
        <w:rPr>
          <w:rFonts w:ascii="Consolas" w:hAnsi="Consolas" w:cs="Consolas"/>
          <w:b/>
          <w:bCs/>
          <w:color w:val="7F0055"/>
          <w:sz w:val="16"/>
        </w:rPr>
        <w:t>int</w:t>
      </w:r>
      <w:proofErr w:type="spellEnd"/>
      <w:r w:rsidRPr="00847DF5">
        <w:rPr>
          <w:rFonts w:ascii="Consolas" w:hAnsi="Consolas" w:cs="Consolas"/>
          <w:color w:val="000000"/>
          <w:sz w:val="16"/>
        </w:rPr>
        <w:t xml:space="preserve">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r w:rsidRPr="00847DF5">
        <w:rPr>
          <w:rFonts w:ascii="Consolas" w:hAnsi="Consolas" w:cs="Consolas"/>
          <w:color w:val="000000"/>
          <w:sz w:val="16"/>
        </w:rPr>
        <w:t xml:space="preserve">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lazy stacking for interrupt handlers.  This allows floating-point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instructions to be used within interrupt handlers, but at the expense of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extra stack usage.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FPULazyStackingEnable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Set the clocking to run directly from the crystal.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SysCtlClockSet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SYSCTL_SYSDIV_1 | SYSCTL_USE_OSC | SYSCTL_OSC_MAIN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  SYSCTL_XTAL_16MHZ);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Initialize the UART and write status.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color w:val="000000"/>
          <w:sz w:val="16"/>
        </w:rPr>
        <w:t>ConfigureUART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"\033[2JMPU example\n"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an executable, read-only MPU region for flash.  It is a 16 KB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 with the last 2 KB disabled to result in a 14 KB executable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region.  This region is needed so that the program can execute from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flash.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0, FLASH_BASE,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MPU_RGN_SIZE_16K | MPU_RGN_PERM_EXEC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MPU_RGN_PERM_PRV_RO_USR_RO | MPU_SUB_RGN_DISABLE_7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read-write MPU region for RAM.  It is a 32 KB region.  There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is a 4 KB sub-region in the middle that is disabled in order to open up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 hole in which different permissions can be applied.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1, SRAM_BASE,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MPU_RGN_SIZE_32K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MPU_RGN_PERM_PRV_RW_USR_RW | MPU_SUB_RGN_DISABLE_4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read-only MPU region for the 4 KB of RAM that is disabled in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previous region.  This region is used for demonstrating read-only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permissions.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2, SRAM_BASE + 0x4000,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MPU_RGN_SIZE_2K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MPU_RGN_PERM_PRV_RO_USR_RO |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read-write MPU region for peripherals.  The region is 512 KB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total size, with several sub-regions disabled to prevent access to areas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lastRenderedPageBreak/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where there are no peripherals.  This region is needed because the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program needs access to some peripherals.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3, 0x40000000,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MPU_RGN_SIZE_512K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MPU_RGN_PERM_PRV_RW_USR_RW | MPU_SUB_RGN_DISABLE_1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MPU_SUB_RGN_DISABLE_6 | MPU_SUB_RGN_DISABLE_7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 read-write MPU region for access to the NVIC.  The region is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4 KB in size.  This region is needed because NVIC registers are needed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 order to control the MPU.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4, NVIC_BASE,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MPU_RGN_SIZE_4K | MPU_RGN_PERM_NOEXEC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MPU_RGN_PERM_PRV_RW_USR_RW |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Configure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an executable, read-only MPU region for ROM.  It is a 64 KB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region.  This region is needed so that ROM library calls work.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MPURegionSet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5, (</w:t>
      </w:r>
      <w:r w:rsidRPr="00847DF5">
        <w:rPr>
          <w:rFonts w:ascii="Consolas" w:hAnsi="Consolas" w:cs="Consolas"/>
          <w:color w:val="005032"/>
          <w:sz w:val="16"/>
        </w:rPr>
        <w:t>uint32_t</w:t>
      </w:r>
      <w:r w:rsidRPr="00847DF5">
        <w:rPr>
          <w:rFonts w:ascii="Consolas" w:hAnsi="Consolas" w:cs="Consolas"/>
          <w:color w:val="000000"/>
          <w:sz w:val="16"/>
        </w:rPr>
        <w:t>)ROM_APITABLE &amp; 0xFFFF0000,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MPU_RGN_SIZE_64K | MPU_RGN_PERM_EXEC |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             MPU_RGN_PERM_PRV_RO_USR_RO | MPU_RGN_ENABLE);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Need to clear the NVIC fault status register to make sure there is no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status hanging around from a previous program.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g_ui32FaultStatus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NVIC_FAULT_STAT) = g_ui32FaultStatus;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the MPU fault.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IntEnable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FAULT_MPU);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Enable the MPU.  This will begin to enforce the memory protection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regions.  The MPU is configured so that when in the hard fault or NMI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exceptions, a default map will be used.  Neither of these should occur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in this example program.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write to the flash.  This should cause a protection fault due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to the fact that this region is read-only.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"Flash write...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0x100) = 0x12345678;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fault occurred, at the expected address.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(g_ui32MPUFaultCount == 1) &amp;&amp; (g_ui32FaultStatus == 0x82) &amp;&amp;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(g_ui32MMAR == 0x100))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MPU was disabled when the previous fault occurred, so it needs to be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re-enabled.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read from the disabled section of flash, the upper 2 KB of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16 KB region.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"Flash read...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lastRenderedPageBreak/>
        <w:t xml:space="preserve">    g_ui32Value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0x3820);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fault occurred, at the expected address.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(g_ui32MPUFaultCount == 1) &amp;&amp; (g_ui32FaultStatus == 0x82) &amp;&amp;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(g_ui32MMAR == 0x3820))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MPU was disabled when the previous fault occurred, so it needs to be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re-enabled.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read from the read-only area of RAM, the middle 4 KB of the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32 KB region.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"RAM read...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g_ui32Value =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0x20004440);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RAM read did not cause a fault.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g_ui32MPUFaultCount == 0)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The MPU should not have been disabled since the last access was not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supposed to cause a fault.  But if it did cause a fault, then the MPU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will be disabled, so re-enable it here anyway, just in case.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MPUEnable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MPU_CONFIG_HARDFLT_NMI);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Attempt to write to the read-only area of RAM, the middle 4 KB of the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32 KB region.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"RAM write... 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g_ui32MPUFaultCount = 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color w:val="000000"/>
          <w:sz w:val="16"/>
        </w:rPr>
        <w:t>HWREG(</w:t>
      </w:r>
      <w:proofErr w:type="gramEnd"/>
      <w:r w:rsidRPr="00847DF5">
        <w:rPr>
          <w:rFonts w:ascii="Consolas" w:hAnsi="Consolas" w:cs="Consolas"/>
          <w:color w:val="000000"/>
          <w:sz w:val="16"/>
        </w:rPr>
        <w:t>0x20004460) = 0xabcdef00;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 xml:space="preserve">// </w:t>
      </w:r>
      <w:proofErr w:type="gramStart"/>
      <w:r w:rsidRPr="00847DF5">
        <w:rPr>
          <w:rFonts w:ascii="Consolas" w:hAnsi="Consolas" w:cs="Consolas"/>
          <w:color w:val="3F7F5F"/>
          <w:sz w:val="16"/>
        </w:rPr>
        <w:t>Verify</w:t>
      </w:r>
      <w:proofErr w:type="gramEnd"/>
      <w:r w:rsidRPr="00847DF5">
        <w:rPr>
          <w:rFonts w:ascii="Consolas" w:hAnsi="Consolas" w:cs="Consolas"/>
          <w:color w:val="3F7F5F"/>
          <w:sz w:val="16"/>
        </w:rPr>
        <w:t xml:space="preserve"> that the RAM write caused a fault.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(g_ui32MPUFaultCount == 1) &amp;&amp; (g_ui32FaultStatus == 0x82) &amp;&amp;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(g_ui32MMAR == 0x20004460))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 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proofErr w:type="gramEnd"/>
      <w:r w:rsidRPr="00847DF5">
        <w:rPr>
          <w:rFonts w:ascii="Consolas" w:hAnsi="Consolas" w:cs="Consolas"/>
          <w:color w:val="000000"/>
          <w:sz w:val="16"/>
        </w:rPr>
        <w:t xml:space="preserve"> = 1;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"NOK\n"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lastRenderedPageBreak/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Display the results of the example program.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if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spellStart"/>
      <w:proofErr w:type="gramEnd"/>
      <w:r w:rsidRPr="00847DF5">
        <w:rPr>
          <w:rFonts w:ascii="Consolas" w:hAnsi="Consolas" w:cs="Consolas"/>
          <w:color w:val="000000"/>
          <w:sz w:val="16"/>
        </w:rPr>
        <w:t>bFail</w:t>
      </w:r>
      <w:proofErr w:type="spellEnd"/>
      <w:r w:rsidRPr="00847DF5">
        <w:rPr>
          <w:rFonts w:ascii="Consolas" w:hAnsi="Consolas" w:cs="Consolas"/>
          <w:color w:val="000000"/>
          <w:sz w:val="16"/>
        </w:rPr>
        <w:t>)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"Failure!\n"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else</w:t>
      </w:r>
      <w:proofErr w:type="gramEnd"/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{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    </w:t>
      </w:r>
      <w:proofErr w:type="spellStart"/>
      <w:proofErr w:type="gramStart"/>
      <w:r w:rsidRPr="00847DF5">
        <w:rPr>
          <w:rFonts w:ascii="Consolas" w:hAnsi="Consolas" w:cs="Consolas"/>
          <w:b/>
          <w:bCs/>
          <w:color w:val="642880"/>
          <w:sz w:val="16"/>
        </w:rPr>
        <w:t>UARTprintf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2A00FF"/>
          <w:sz w:val="16"/>
        </w:rPr>
        <w:t>"Success!\n"</w:t>
      </w:r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}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Disable the MPU, so there are no lingering side effects if another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program is run.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spellStart"/>
      <w:r w:rsidRPr="00847DF5">
        <w:rPr>
          <w:rFonts w:ascii="Consolas" w:hAnsi="Consolas" w:cs="Consolas"/>
          <w:color w:val="000000"/>
          <w:sz w:val="16"/>
        </w:rPr>
        <w:t>ROM_</w:t>
      </w:r>
      <w:proofErr w:type="gramStart"/>
      <w:r w:rsidRPr="00847DF5">
        <w:rPr>
          <w:rFonts w:ascii="Consolas" w:hAnsi="Consolas" w:cs="Consolas"/>
          <w:color w:val="000000"/>
          <w:sz w:val="16"/>
        </w:rPr>
        <w:t>MPUDisable</w:t>
      </w:r>
      <w:proofErr w:type="spellEnd"/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r w:rsidRPr="00847DF5">
        <w:rPr>
          <w:rFonts w:ascii="Consolas" w:hAnsi="Consolas" w:cs="Consolas"/>
          <w:color w:val="3F7F5F"/>
          <w:sz w:val="16"/>
        </w:rPr>
        <w:t>// Loop forever.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 xml:space="preserve">    </w:t>
      </w:r>
      <w:proofErr w:type="gramStart"/>
      <w:r w:rsidRPr="00847DF5">
        <w:rPr>
          <w:rFonts w:ascii="Consolas" w:hAnsi="Consolas" w:cs="Consolas"/>
          <w:b/>
          <w:bCs/>
          <w:color w:val="7F0055"/>
          <w:sz w:val="16"/>
        </w:rPr>
        <w:t>while</w:t>
      </w:r>
      <w:r w:rsidRPr="00847DF5">
        <w:rPr>
          <w:rFonts w:ascii="Consolas" w:hAnsi="Consolas" w:cs="Consolas"/>
          <w:color w:val="000000"/>
          <w:sz w:val="16"/>
        </w:rPr>
        <w:t>(</w:t>
      </w:r>
      <w:proofErr w:type="gramEnd"/>
      <w:r w:rsidRPr="00847DF5">
        <w:rPr>
          <w:rFonts w:ascii="Consolas" w:hAnsi="Consolas" w:cs="Consolas"/>
          <w:color w:val="000000"/>
          <w:sz w:val="16"/>
        </w:rPr>
        <w:t>1);</w:t>
      </w:r>
    </w:p>
    <w:p w:rsidR="005D0738" w:rsidRPr="00847DF5" w:rsidRDefault="005D0738" w:rsidP="005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</w:rPr>
      </w:pPr>
      <w:r w:rsidRPr="00847DF5">
        <w:rPr>
          <w:rFonts w:ascii="Consolas" w:hAnsi="Consolas" w:cs="Consolas"/>
          <w:color w:val="000000"/>
          <w:sz w:val="16"/>
        </w:rPr>
        <w:t>}</w:t>
      </w:r>
    </w:p>
    <w:p w:rsid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Pr="008C460F" w:rsidRDefault="000303A6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NONE</w:t>
      </w: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E26" w:rsidRDefault="00162E26">
      <w:r>
        <w:separator/>
      </w:r>
    </w:p>
    <w:p w:rsidR="00162E26" w:rsidRDefault="00162E26"/>
    <w:p w:rsidR="00162E26" w:rsidRDefault="00162E26"/>
    <w:p w:rsidR="00162E26" w:rsidRDefault="00162E26"/>
    <w:p w:rsidR="00162E26" w:rsidRDefault="00162E26"/>
  </w:endnote>
  <w:endnote w:type="continuationSeparator" w:id="0">
    <w:p w:rsidR="00162E26" w:rsidRDefault="00162E26">
      <w:r>
        <w:continuationSeparator/>
      </w:r>
    </w:p>
    <w:p w:rsidR="00162E26" w:rsidRDefault="00162E26"/>
    <w:p w:rsidR="00162E26" w:rsidRDefault="00162E26"/>
    <w:p w:rsidR="00162E26" w:rsidRDefault="00162E26"/>
    <w:p w:rsidR="00162E26" w:rsidRDefault="00162E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E78BF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E26" w:rsidRDefault="00162E26">
      <w:r>
        <w:separator/>
      </w:r>
    </w:p>
    <w:p w:rsidR="00162E26" w:rsidRDefault="00162E26"/>
    <w:p w:rsidR="00162E26" w:rsidRDefault="00162E26"/>
    <w:p w:rsidR="00162E26" w:rsidRDefault="00162E26"/>
    <w:p w:rsidR="00162E26" w:rsidRDefault="00162E26"/>
  </w:footnote>
  <w:footnote w:type="continuationSeparator" w:id="0">
    <w:p w:rsidR="00162E26" w:rsidRDefault="00162E26">
      <w:r>
        <w:continuationSeparator/>
      </w:r>
    </w:p>
    <w:p w:rsidR="00162E26" w:rsidRDefault="00162E26"/>
    <w:p w:rsidR="00162E26" w:rsidRDefault="00162E26"/>
    <w:p w:rsidR="00162E26" w:rsidRDefault="00162E26"/>
    <w:p w:rsidR="00162E26" w:rsidRDefault="00162E2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1.75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47721"/>
    <w:rsid w:val="000A1A0A"/>
    <w:rsid w:val="000C4160"/>
    <w:rsid w:val="00111EE7"/>
    <w:rsid w:val="00122E16"/>
    <w:rsid w:val="00162E2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23A43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5BC7"/>
    <w:rsid w:val="002A3584"/>
    <w:rsid w:val="002E4E41"/>
    <w:rsid w:val="00302533"/>
    <w:rsid w:val="00307240"/>
    <w:rsid w:val="003568E5"/>
    <w:rsid w:val="00362BD0"/>
    <w:rsid w:val="00372AAD"/>
    <w:rsid w:val="003756C0"/>
    <w:rsid w:val="003814D8"/>
    <w:rsid w:val="00386A2E"/>
    <w:rsid w:val="003A6BFA"/>
    <w:rsid w:val="003E4CE6"/>
    <w:rsid w:val="003E74E1"/>
    <w:rsid w:val="00402989"/>
    <w:rsid w:val="0042439E"/>
    <w:rsid w:val="00442034"/>
    <w:rsid w:val="0045712F"/>
    <w:rsid w:val="00467B8B"/>
    <w:rsid w:val="00480D7D"/>
    <w:rsid w:val="004920C1"/>
    <w:rsid w:val="0049631B"/>
    <w:rsid w:val="004A2450"/>
    <w:rsid w:val="004A4B23"/>
    <w:rsid w:val="004A4F62"/>
    <w:rsid w:val="004B1E6F"/>
    <w:rsid w:val="004B2778"/>
    <w:rsid w:val="004F0E61"/>
    <w:rsid w:val="004F3A45"/>
    <w:rsid w:val="00517238"/>
    <w:rsid w:val="00527DD3"/>
    <w:rsid w:val="00557894"/>
    <w:rsid w:val="005A1FDF"/>
    <w:rsid w:val="005B50D2"/>
    <w:rsid w:val="005D0738"/>
    <w:rsid w:val="005E1E24"/>
    <w:rsid w:val="005E3ED1"/>
    <w:rsid w:val="005E604C"/>
    <w:rsid w:val="005E78BF"/>
    <w:rsid w:val="005F1AEF"/>
    <w:rsid w:val="00633A8B"/>
    <w:rsid w:val="00657F2D"/>
    <w:rsid w:val="00663BE4"/>
    <w:rsid w:val="00667EEF"/>
    <w:rsid w:val="00695288"/>
    <w:rsid w:val="00696F0E"/>
    <w:rsid w:val="00696FA2"/>
    <w:rsid w:val="006C55B1"/>
    <w:rsid w:val="006D0BC0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534F9"/>
    <w:rsid w:val="00F6339A"/>
    <w:rsid w:val="00F773D0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0A6377"/>
    <w:rsid w:val="00101A48"/>
    <w:rsid w:val="00132A87"/>
    <w:rsid w:val="001613C5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F001F"/>
    <w:rsid w:val="00BB686B"/>
    <w:rsid w:val="00D8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2C8DDC3-C86D-4DE6-A5C4-3F2E1D05E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9</TotalTime>
  <Pages>1</Pages>
  <Words>2950</Words>
  <Characters>16816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8</vt:lpstr>
    </vt:vector>
  </TitlesOfParts>
  <Company/>
  <LinksUpToDate>false</LinksUpToDate>
  <CharactersWithSpaces>19727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8 - MPU</dc:title>
  <dc:subject>CPE 403</dc:subject>
  <dc:creator>Clinton Bess</dc:creator>
  <cp:keywords/>
  <dc:description/>
  <cp:lastModifiedBy>Clinton Bess</cp:lastModifiedBy>
  <cp:revision>9</cp:revision>
  <cp:lastPrinted>2015-12-13T23:14:00Z</cp:lastPrinted>
  <dcterms:created xsi:type="dcterms:W3CDTF">2015-12-13T17:14:00Z</dcterms:created>
  <dcterms:modified xsi:type="dcterms:W3CDTF">2015-12-13T23:14:00Z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