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2B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  <w:r>
        <w:rPr>
          <w:rFonts w:ascii="Times New Roman" w:hAnsi="Times New Roman" w:cs="Times New Roman"/>
          <w:color w:val="53548A" w:themeColor="accent1"/>
          <w:sz w:val="56"/>
          <w:szCs w:val="56"/>
        </w:rPr>
        <w:t xml:space="preserve"> </w:t>
      </w: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1D64F7" w:rsidRDefault="001D64F7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913CFA" w:rsidRPr="00254E61" w:rsidRDefault="00913CFA">
      <w:pPr>
        <w:rPr>
          <w:rFonts w:ascii="Times New Roman" w:hAnsi="Times New Roman" w:cs="Times New Roman"/>
          <w:color w:val="53548A" w:themeColor="accent1"/>
          <w:sz w:val="56"/>
          <w:szCs w:val="56"/>
        </w:rPr>
      </w:pPr>
    </w:p>
    <w:p w:rsidR="003756C0" w:rsidRPr="00B87747" w:rsidRDefault="004E7B12" w:rsidP="003756C0">
      <w:pPr>
        <w:pStyle w:val="NoSpacing"/>
        <w:rPr>
          <w:rFonts w:ascii="Times New Roman" w:hAnsi="Times New Roman" w:cs="Times New Roman"/>
          <w:color w:val="C00000"/>
          <w:sz w:val="72"/>
          <w:szCs w:val="72"/>
        </w:rPr>
      </w:pPr>
      <w:sdt>
        <w:sdtPr>
          <w:rPr>
            <w:rFonts w:ascii="Times New Roman" w:hAnsi="Times New Roman" w:cs="Times New Roman"/>
            <w:color w:val="C00000"/>
            <w:sz w:val="72"/>
            <w:szCs w:val="72"/>
          </w:rPr>
          <w:alias w:val="Title"/>
          <w:id w:val="379370076"/>
          <w:placeholder>
            <w:docPart w:val="B8899EB691B443F280BC8E7F1228B9E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spellStart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>TivaC</w:t>
          </w:r>
          <w:proofErr w:type="spellEnd"/>
          <w:r w:rsidR="008C460F">
            <w:rPr>
              <w:rFonts w:ascii="Times New Roman" w:hAnsi="Times New Roman" w:cs="Times New Roman"/>
              <w:color w:val="C00000"/>
              <w:sz w:val="72"/>
              <w:szCs w:val="72"/>
            </w:rPr>
            <w:t xml:space="preserve"> Lab </w:t>
          </w:r>
          <w:r w:rsidR="00E26F92">
            <w:rPr>
              <w:rFonts w:ascii="Times New Roman" w:hAnsi="Times New Roman" w:cs="Times New Roman"/>
              <w:color w:val="C00000"/>
              <w:sz w:val="72"/>
              <w:szCs w:val="72"/>
            </w:rPr>
            <w:t>6</w:t>
          </w:r>
        </w:sdtContent>
      </w:sdt>
    </w:p>
    <w:p w:rsidR="00122E16" w:rsidRPr="00913CFA" w:rsidRDefault="003756C0" w:rsidP="00913CFA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id w:val="223570817"/>
          <w:placeholder>
            <w:docPart w:val="625EE5B1D6374351BE06A1BA80D2259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rPr>
              <w:rFonts w:ascii="Times New Roman" w:hAnsi="Times New Roman" w:cs="Times New Roman"/>
              <w:color w:val="auto"/>
            </w:rPr>
            <w:t>CPE 403</w:t>
          </w:r>
        </w:sdtContent>
      </w:sdt>
    </w:p>
    <w:p w:rsidR="008C460F" w:rsidRDefault="008C460F" w:rsidP="001D64F7">
      <w:pPr>
        <w:pStyle w:val="Subtitle"/>
        <w:jc w:val="center"/>
        <w:rPr>
          <w:rFonts w:ascii="Times New Roman" w:hAnsi="Times New Roman" w:cs="Times New Roman"/>
          <w:b/>
          <w:i w:val="0"/>
          <w:color w:val="auto"/>
          <w:u w:val="single"/>
        </w:rPr>
      </w:pPr>
    </w:p>
    <w:p w:rsidR="00892EBE" w:rsidRPr="001D64F7" w:rsidRDefault="000C4160" w:rsidP="001D64F7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b/>
          <w:i w:val="0"/>
          <w:color w:val="auto"/>
          <w:u w:val="single"/>
        </w:rPr>
        <w:lastRenderedPageBreak/>
        <w:t xml:space="preserve">Checklist for </w:t>
      </w:r>
      <w:r w:rsidR="008C460F">
        <w:rPr>
          <w:rFonts w:ascii="Times New Roman" w:hAnsi="Times New Roman" w:cs="Times New Roman"/>
          <w:b/>
          <w:i w:val="0"/>
          <w:color w:val="auto"/>
          <w:u w:val="single"/>
        </w:rPr>
        <w:t xml:space="preserve">Lab </w:t>
      </w:r>
      <w:r w:rsidR="00AE749D">
        <w:rPr>
          <w:rFonts w:ascii="Times New Roman" w:hAnsi="Times New Roman" w:cs="Times New Roman"/>
          <w:b/>
          <w:i w:val="0"/>
          <w:color w:val="auto"/>
          <w:u w:val="single"/>
        </w:rPr>
        <w:t>6</w:t>
      </w:r>
      <w:bookmarkStart w:id="0" w:name="_GoBack"/>
      <w:bookmarkEnd w:id="0"/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A text/word document of the initial code with comments</w:t>
      </w:r>
    </w:p>
    <w:p w:rsid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In the document, for each task submit the modified or included code (only) with</w:t>
      </w:r>
      <w:r>
        <w:rPr>
          <w:rFonts w:ascii="Times New Roman" w:hAnsi="Times New Roman" w:cs="Times New Roman"/>
          <w:color w:val="auto"/>
        </w:rPr>
        <w:t xml:space="preserve"> </w:t>
      </w:r>
      <w:r w:rsidRPr="008C460F">
        <w:rPr>
          <w:rFonts w:ascii="Times New Roman" w:hAnsi="Times New Roman" w:cs="Times New Roman"/>
          <w:color w:val="auto"/>
        </w:rPr>
        <w:t xml:space="preserve">highlights and justifications of the modifications. Also include the comments. </w:t>
      </w:r>
    </w:p>
    <w:p w:rsidR="00F24324" w:rsidRPr="008C460F" w:rsidRDefault="008C460F" w:rsidP="008C460F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8C460F">
        <w:rPr>
          <w:rFonts w:ascii="Times New Roman" w:hAnsi="Times New Roman" w:cs="Times New Roman"/>
          <w:color w:val="auto"/>
        </w:rPr>
        <w:t>Provide a permanent link to all main and dependent source code files only (name them as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C460F">
        <w:rPr>
          <w:rFonts w:ascii="Times New Roman" w:hAnsi="Times New Roman" w:cs="Times New Roman"/>
          <w:color w:val="auto"/>
        </w:rPr>
        <w:t>LabXX</w:t>
      </w:r>
      <w:proofErr w:type="spellEnd"/>
      <w:r w:rsidRPr="008C460F">
        <w:rPr>
          <w:rFonts w:ascii="Times New Roman" w:hAnsi="Times New Roman" w:cs="Times New Roman"/>
          <w:color w:val="auto"/>
        </w:rPr>
        <w:t>-TYY, XX-Lab# and YY-task#</w:t>
      </w:r>
      <w:proofErr w:type="gramStart"/>
      <w:r w:rsidRPr="008C460F">
        <w:rPr>
          <w:rFonts w:ascii="Times New Roman" w:hAnsi="Times New Roman" w:cs="Times New Roman"/>
          <w:color w:val="auto"/>
        </w:rPr>
        <w:t>)</w:t>
      </w:r>
      <w:r w:rsidR="00C87F9D" w:rsidRPr="008C460F">
        <w:rPr>
          <w:rFonts w:ascii="Times New Roman" w:hAnsi="Times New Roman" w:cs="Times New Roman"/>
          <w:color w:val="auto"/>
        </w:rPr>
        <w:t>Screenshots</w:t>
      </w:r>
      <w:proofErr w:type="gramEnd"/>
      <w:r w:rsidR="00C87F9D" w:rsidRPr="008C460F">
        <w:rPr>
          <w:rFonts w:ascii="Times New Roman" w:hAnsi="Times New Roman" w:cs="Times New Roman"/>
          <w:color w:val="auto"/>
        </w:rPr>
        <w:t xml:space="preserve"> of debugging process</w:t>
      </w:r>
      <w:r w:rsidR="000C4160" w:rsidRPr="008C460F">
        <w:rPr>
          <w:rFonts w:ascii="Times New Roman" w:hAnsi="Times New Roman" w:cs="Times New Roman"/>
          <w:color w:val="auto"/>
        </w:rPr>
        <w:t xml:space="preserve"> along with pictures of actual circuit</w:t>
      </w:r>
    </w:p>
    <w:p w:rsidR="001D64F7" w:rsidRPr="001D64F7" w:rsidRDefault="000C4160" w:rsidP="001D64F7">
      <w:pPr>
        <w:pStyle w:val="Subtitle"/>
        <w:numPr>
          <w:ilvl w:val="0"/>
          <w:numId w:val="37"/>
        </w:numPr>
        <w:rPr>
          <w:rFonts w:ascii="Times New Roman" w:hAnsi="Times New Roman" w:cs="Times New Roman"/>
          <w:color w:val="auto"/>
        </w:rPr>
      </w:pPr>
      <w:r w:rsidRPr="000C4160">
        <w:rPr>
          <w:rFonts w:ascii="Times New Roman" w:hAnsi="Times New Roman" w:cs="Times New Roman"/>
          <w:color w:val="auto"/>
        </w:rPr>
        <w:t>Video link of demonstration.</w:t>
      </w:r>
    </w:p>
    <w:p w:rsidR="007201CB" w:rsidRDefault="007201CB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0C4160" w:rsidRPr="000C4160" w:rsidRDefault="000C4160" w:rsidP="007201CB">
      <w:pPr>
        <w:pStyle w:val="Subtitle"/>
        <w:ind w:left="720"/>
        <w:rPr>
          <w:rFonts w:ascii="Times New Roman" w:hAnsi="Times New Roman" w:cs="Times New Roman"/>
          <w:color w:val="auto"/>
        </w:rPr>
      </w:pPr>
    </w:p>
    <w:p w:rsidR="002E4E41" w:rsidRPr="008C460F" w:rsidRDefault="00F24324" w:rsidP="002E4E4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br w:type="page"/>
      </w:r>
    </w:p>
    <w:p w:rsidR="008C460F" w:rsidRDefault="008C460F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lastRenderedPageBreak/>
        <w:t>Code for Experiment</w:t>
      </w: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 xml:space="preserve">Task 1: 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stdint.h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&lt;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stdbool.h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&gt;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hw_types.h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inc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hw_memmap.h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sysctl.h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pin_map.h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debug.h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AE749D">
        <w:rPr>
          <w:rFonts w:ascii="Consolas" w:hAnsi="Consolas" w:cs="Consolas"/>
          <w:b/>
          <w:bCs/>
          <w:color w:val="7F0055"/>
          <w:sz w:val="16"/>
          <w:szCs w:val="16"/>
          <w:highlight w:val="yellow"/>
          <w:lang w:eastAsia="en-US"/>
        </w:rPr>
        <w:t>#include</w:t>
      </w:r>
      <w:r w:rsidRPr="00AE749D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proofErr w:type="spellStart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driverlib</w:t>
      </w:r>
      <w:proofErr w:type="spellEnd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/</w:t>
      </w:r>
      <w:proofErr w:type="spellStart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hibernate.h</w:t>
      </w:r>
      <w:proofErr w:type="spellEnd"/>
      <w:r w:rsidRPr="00AE749D">
        <w:rPr>
          <w:rFonts w:ascii="Consolas" w:hAnsi="Consolas" w:cs="Consolas"/>
          <w:color w:val="2A00FF"/>
          <w:sz w:val="16"/>
          <w:szCs w:val="16"/>
          <w:highlight w:val="yellow"/>
          <w:lang w:eastAsia="en-US"/>
        </w:rPr>
        <w:t>"</w:t>
      </w:r>
      <w:r w:rsidRPr="00AE749D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used for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#include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driverlib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/</w:t>
      </w:r>
      <w:proofErr w:type="spellStart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gpio.h</w:t>
      </w:r>
      <w:proofErr w:type="spellEnd"/>
      <w:r w:rsidRPr="004F0E61">
        <w:rPr>
          <w:rFonts w:ascii="Consolas" w:hAnsi="Consolas" w:cs="Consolas"/>
          <w:color w:val="2A00FF"/>
          <w:sz w:val="16"/>
          <w:szCs w:val="16"/>
          <w:lang w:eastAsia="en-US"/>
        </w:rPr>
        <w:t>"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ifdef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DEBUG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void__error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_</w:t>
      </w:r>
      <w:proofErr w:type="gramStart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_(</w:t>
      </w:r>
      <w:proofErr w:type="gramEnd"/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char</w:t>
      </w:r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pcFilename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, uint32_t ui32Line)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{}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#</w:t>
      </w:r>
      <w:proofErr w:type="spellStart"/>
      <w:r w:rsidRPr="004F0E61">
        <w:rPr>
          <w:rFonts w:ascii="Consolas" w:hAnsi="Consolas" w:cs="Consolas"/>
          <w:b/>
          <w:bCs/>
          <w:color w:val="7F0055"/>
          <w:sz w:val="16"/>
          <w:szCs w:val="16"/>
          <w:highlight w:val="white"/>
          <w:lang w:eastAsia="en-US"/>
        </w:rPr>
        <w:t>endif</w:t>
      </w:r>
      <w:proofErr w:type="spell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proofErr w:type="spellStart"/>
      <w:proofErr w:type="gramStart"/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</w:t>
      </w:r>
      <w:r w:rsidRPr="004F0E61">
        <w:rPr>
          <w:rFonts w:ascii="Consolas" w:hAnsi="Consolas" w:cs="Consolas"/>
          <w:b/>
          <w:bCs/>
          <w:color w:val="000000"/>
          <w:sz w:val="16"/>
          <w:szCs w:val="16"/>
          <w:lang w:eastAsia="en-US"/>
        </w:rPr>
        <w:t>main</w:t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() {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Use 40 MHz clock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SysCtlClockSet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  <w:t>SYSCTL_SYSDIV_5 | SYSCTL_USE_PLL | SYSCTL_XTAL_16MHZ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  <w:t>| SYSCTL_OSC_MAIN);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AE749D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LEDs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SYSCTL_PERIPH_GPIOF);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GPIOPinTypeGPIOOutput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GPIO_PORTF_BASE,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  <w:t>GPIO_PIN_1 | GPIO_PIN_2 | GPIO_PIN_3);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GPIOPinWrite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GPIO_PORTF_BASE, GPIO_PIN_1 | GPIO_PIN_2 | GPIO_PIN_3, 0x08);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Enable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SysCtlPeripheralEnable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SYSCTL_PERIPH_HIBERNATE);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</w:t>
      </w:r>
      <w:proofErr w:type="gramStart"/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Define</w:t>
      </w:r>
      <w:proofErr w:type="gramEnd"/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 frequency f</w:t>
      </w:r>
      <w:r w:rsid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or clock for hibernation module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HibernateEnableExpClk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SysCtlClockGet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());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HibernateGPIORetentionEnable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continu</w:t>
      </w:r>
      <w:r w:rsid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e GPIO state during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SysCtlDelay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64000000</w:t>
      </w:r>
      <w:r w:rsidRPr="00AE749D">
        <w:rPr>
          <w:rFonts w:ascii="Consolas" w:hAnsi="Consolas" w:cs="Consolas"/>
          <w:color w:val="000000"/>
          <w:sz w:val="16"/>
          <w:szCs w:val="16"/>
          <w:lang w:eastAsia="en-US"/>
        </w:rPr>
        <w:t>);</w:t>
      </w:r>
      <w:r w:rsidRPr="00AE749D">
        <w:rPr>
          <w:rFonts w:ascii="Consolas" w:hAnsi="Consolas" w:cs="Consolas"/>
          <w:color w:val="000000"/>
          <w:sz w:val="16"/>
          <w:szCs w:val="16"/>
          <w:highlight w:val="yellow"/>
          <w:lang w:eastAsia="en-US"/>
        </w:rPr>
        <w:t xml:space="preserve">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delay to allow user to observe the LED.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HibernateWakeSet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HIBERNATE_WAKE_PIN); </w:t>
      </w:r>
      <w:r w:rsidR="00AE749D"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 xml:space="preserve">// set wake mode to </w:t>
      </w:r>
      <w:proofErr w:type="spellStart"/>
      <w:r w:rsidR="00AE749D"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wake_pin</w:t>
      </w:r>
      <w:proofErr w:type="spell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4F0E61">
        <w:rPr>
          <w:rFonts w:ascii="Consolas" w:hAnsi="Consolas" w:cs="Consolas"/>
          <w:b/>
          <w:bCs/>
          <w:color w:val="642880"/>
          <w:sz w:val="16"/>
          <w:szCs w:val="16"/>
          <w:lang w:eastAsia="en-US"/>
        </w:rPr>
        <w:t>HibernateRequest</w:t>
      </w:r>
      <w:proofErr w:type="spell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(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); </w:t>
      </w:r>
      <w:r w:rsidRPr="00AE749D">
        <w:rPr>
          <w:rFonts w:ascii="Consolas" w:hAnsi="Consolas" w:cs="Consolas"/>
          <w:color w:val="3F7F5F"/>
          <w:sz w:val="16"/>
          <w:szCs w:val="16"/>
          <w:highlight w:val="yellow"/>
          <w:lang w:eastAsia="en-US"/>
        </w:rPr>
        <w:t>// request hibernation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F0E61"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  <w:t>while</w:t>
      </w:r>
      <w:proofErr w:type="gramEnd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 xml:space="preserve"> (1)</w:t>
      </w:r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;</w:t>
      </w:r>
      <w:r w:rsidR="00A854E1">
        <w:rPr>
          <w:rFonts w:ascii="Consolas" w:hAnsi="Consolas" w:cs="Consolas"/>
          <w:color w:val="000000"/>
          <w:sz w:val="16"/>
          <w:szCs w:val="16"/>
          <w:lang w:eastAsia="en-US"/>
        </w:rPr>
        <w:t>e</w:t>
      </w:r>
      <w:proofErr w:type="gramEnd"/>
    </w:p>
    <w:p w:rsidR="004F0E61" w:rsidRPr="004F0E61" w:rsidRDefault="004F0E61" w:rsidP="004F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  <w:r w:rsidRPr="004F0E61">
        <w:rPr>
          <w:rFonts w:ascii="Consolas" w:hAnsi="Consolas" w:cs="Consolas"/>
          <w:color w:val="000000"/>
          <w:sz w:val="16"/>
          <w:szCs w:val="16"/>
          <w:lang w:eastAsia="en-US"/>
        </w:rPr>
        <w:t>}</w:t>
      </w:r>
    </w:p>
    <w:p w:rsidR="003E4CE6" w:rsidRPr="004F0E61" w:rsidRDefault="003E4CE6" w:rsidP="0042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eastAsia="en-US"/>
        </w:rPr>
      </w:pPr>
    </w:p>
    <w:p w:rsidR="003E4CE6" w:rsidRDefault="003E4CE6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Task 2: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</w:tblGrid>
      <w:tr w:rsidR="004F0E61" w:rsidTr="00A854E1">
        <w:trPr>
          <w:trHeight w:val="295"/>
          <w:jc w:val="center"/>
        </w:trPr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Mode</w:t>
            </w:r>
          </w:p>
        </w:tc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Workbook Step</w:t>
            </w:r>
          </w:p>
        </w:tc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Reading</w:t>
            </w:r>
            <w:r>
              <w:t>1</w:t>
            </w:r>
          </w:p>
        </w:tc>
        <w:tc>
          <w:tcPr>
            <w:tcW w:w="1860" w:type="dxa"/>
            <w:shd w:val="clear" w:color="auto" w:fill="C8C8C8" w:themeFill="background2" w:themeFillShade="E6"/>
          </w:tcPr>
          <w:p w:rsidR="004F0E61" w:rsidRDefault="004F0E61" w:rsidP="004B0B3B">
            <w:pPr>
              <w:jc w:val="center"/>
            </w:pPr>
            <w:r>
              <w:t>Readin</w:t>
            </w:r>
            <w:r w:rsidR="00A854E1">
              <w:t>g</w:t>
            </w:r>
            <w:r>
              <w:t>2</w:t>
            </w:r>
          </w:p>
        </w:tc>
      </w:tr>
      <w:tr w:rsidR="004F0E61" w:rsidTr="00A854E1">
        <w:trPr>
          <w:trHeight w:val="279"/>
          <w:jc w:val="center"/>
        </w:trPr>
        <w:tc>
          <w:tcPr>
            <w:tcW w:w="1860" w:type="dxa"/>
            <w:shd w:val="clear" w:color="auto" w:fill="D9BCA8" w:themeFill="accent5" w:themeFillTint="66"/>
          </w:tcPr>
          <w:p w:rsidR="004F0E61" w:rsidRDefault="004F0E61" w:rsidP="004B0B3B">
            <w:pPr>
              <w:jc w:val="center"/>
            </w:pPr>
            <w:r>
              <w:t>Run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17</w:t>
            </w:r>
          </w:p>
        </w:tc>
        <w:tc>
          <w:tcPr>
            <w:tcW w:w="1860" w:type="dxa"/>
          </w:tcPr>
          <w:p w:rsidR="004F0E61" w:rsidRDefault="004F0E61" w:rsidP="006D0BC0">
            <w:pPr>
              <w:jc w:val="center"/>
            </w:pPr>
            <w:r>
              <w:t>2</w:t>
            </w:r>
            <w:r w:rsidR="006D0BC0">
              <w:t>0</w:t>
            </w:r>
            <w:r>
              <w:t xml:space="preserve"> mA</w:t>
            </w:r>
          </w:p>
        </w:tc>
        <w:tc>
          <w:tcPr>
            <w:tcW w:w="1860" w:type="dxa"/>
          </w:tcPr>
          <w:p w:rsidR="004F0E61" w:rsidRDefault="004F0E61" w:rsidP="006D0BC0">
            <w:pPr>
              <w:jc w:val="center"/>
            </w:pPr>
            <w:r>
              <w:t>2</w:t>
            </w:r>
            <w:r w:rsidR="006D0BC0">
              <w:t>1</w:t>
            </w:r>
            <w:r>
              <w:t xml:space="preserve"> mA</w:t>
            </w:r>
          </w:p>
        </w:tc>
      </w:tr>
      <w:tr w:rsidR="004F0E61" w:rsidTr="00A854E1">
        <w:trPr>
          <w:trHeight w:val="295"/>
          <w:jc w:val="center"/>
        </w:trPr>
        <w:tc>
          <w:tcPr>
            <w:tcW w:w="1860" w:type="dxa"/>
            <w:shd w:val="clear" w:color="auto" w:fill="D9BCA8" w:themeFill="accent5" w:themeFillTint="66"/>
          </w:tcPr>
          <w:p w:rsidR="004F0E61" w:rsidRDefault="004F0E61" w:rsidP="004B0B3B">
            <w:pPr>
              <w:jc w:val="center"/>
            </w:pPr>
            <w:r>
              <w:t>VDD3ON (no RTC)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18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4.4</w:t>
            </w:r>
            <w:r>
              <w:t xml:space="preserve"> µA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4.9</w:t>
            </w:r>
            <w:r>
              <w:t xml:space="preserve"> µA</w:t>
            </w:r>
          </w:p>
        </w:tc>
      </w:tr>
      <w:tr w:rsidR="004F0E61" w:rsidTr="00A854E1">
        <w:trPr>
          <w:trHeight w:val="279"/>
          <w:jc w:val="center"/>
        </w:trPr>
        <w:tc>
          <w:tcPr>
            <w:tcW w:w="1860" w:type="dxa"/>
            <w:shd w:val="clear" w:color="auto" w:fill="D9BCA8" w:themeFill="accent5" w:themeFillTint="66"/>
          </w:tcPr>
          <w:p w:rsidR="004F0E61" w:rsidRDefault="004F0E61" w:rsidP="004B0B3B">
            <w:pPr>
              <w:jc w:val="center"/>
            </w:pPr>
            <w:r>
              <w:t>VDD3ON (RTC)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28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>4.8</w:t>
            </w:r>
            <w:r>
              <w:t xml:space="preserve"> µA</w:t>
            </w:r>
          </w:p>
        </w:tc>
        <w:tc>
          <w:tcPr>
            <w:tcW w:w="1860" w:type="dxa"/>
          </w:tcPr>
          <w:p w:rsidR="004F0E61" w:rsidRDefault="004F0E61" w:rsidP="004B0B3B">
            <w:pPr>
              <w:jc w:val="center"/>
            </w:pPr>
            <w:r>
              <w:t xml:space="preserve">5 </w:t>
            </w:r>
            <w:r>
              <w:t>.1</w:t>
            </w:r>
            <w:r>
              <w:t>µA</w:t>
            </w:r>
          </w:p>
        </w:tc>
      </w:tr>
    </w:tbl>
    <w:p w:rsidR="004F0E61" w:rsidRDefault="004F0E61" w:rsidP="003E4CE6">
      <w:pP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</w:p>
    <w:p w:rsidR="004B2778" w:rsidRDefault="004B2778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6"/>
          <w:szCs w:val="16"/>
          <w:lang w:eastAsia="en-US"/>
        </w:rPr>
      </w:pPr>
    </w:p>
    <w:p w:rsidR="004F0E61" w:rsidRDefault="004F0E61" w:rsidP="004B2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eastAsia="en-US"/>
        </w:rPr>
      </w:pPr>
    </w:p>
    <w:p w:rsidR="009452C3" w:rsidRDefault="00122E16" w:rsidP="002E4E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en-US"/>
        </w:rPr>
        <w:t>Video Link to Demo</w:t>
      </w:r>
    </w:p>
    <w:p w:rsidR="00FA0B60" w:rsidRPr="008C460F" w:rsidRDefault="000303A6" w:rsidP="000303A6">
      <w:pPr>
        <w:jc w:val="center"/>
        <w:rPr>
          <w:rFonts w:ascii="Times New Roman" w:hAnsi="Times New Roman" w:cs="Times New Roman"/>
          <w:sz w:val="24"/>
          <w:szCs w:val="24"/>
          <w:lang w:eastAsia="en-US"/>
        </w:rPr>
      </w:pPr>
      <w:r>
        <w:t>NONE</w:t>
      </w:r>
    </w:p>
    <w:p w:rsidR="00BF3712" w:rsidRPr="00DA72C9" w:rsidRDefault="00BF3712" w:rsidP="008C460F">
      <w:pPr>
        <w:pStyle w:val="ListBullet"/>
        <w:numPr>
          <w:ilvl w:val="0"/>
          <w:numId w:val="0"/>
        </w:numPr>
        <w:ind w:left="360" w:hanging="360"/>
        <w:rPr>
          <w:lang w:eastAsia="en-US"/>
        </w:rPr>
      </w:pPr>
    </w:p>
    <w:sectPr w:rsidR="00BF3712" w:rsidRPr="00DA72C9" w:rsidSect="00B8774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12" w:rsidRDefault="004E7B12">
      <w:r>
        <w:separator/>
      </w:r>
    </w:p>
    <w:p w:rsidR="004E7B12" w:rsidRDefault="004E7B12"/>
    <w:p w:rsidR="004E7B12" w:rsidRDefault="004E7B12"/>
    <w:p w:rsidR="004E7B12" w:rsidRDefault="004E7B12"/>
    <w:p w:rsidR="004E7B12" w:rsidRDefault="004E7B12"/>
  </w:endnote>
  <w:endnote w:type="continuationSeparator" w:id="0">
    <w:p w:rsidR="004E7B12" w:rsidRDefault="004E7B12">
      <w:r>
        <w:continuationSeparator/>
      </w:r>
    </w:p>
    <w:p w:rsidR="004E7B12" w:rsidRDefault="004E7B12"/>
    <w:p w:rsidR="004E7B12" w:rsidRDefault="004E7B12"/>
    <w:p w:rsidR="004E7B12" w:rsidRDefault="004E7B12"/>
    <w:p w:rsidR="004E7B12" w:rsidRDefault="004E7B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581D4FF" wp14:editId="10D53453">
          <wp:simplePos x="0" y="0"/>
          <wp:positionH relativeFrom="column">
            <wp:posOffset>-520262</wp:posOffset>
          </wp:positionH>
          <wp:positionV relativeFrom="paragraph">
            <wp:posOffset>294640</wp:posOffset>
          </wp:positionV>
          <wp:extent cx="5943600" cy="266065"/>
          <wp:effectExtent l="0" t="0" r="0" b="63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7378C4D3" wp14:editId="7B23C357">
              <wp:extent cx="2327910" cy="45085"/>
              <wp:effectExtent l="9525" t="9525" r="15240" b="12065"/>
              <wp:docPr id="46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7" name="AutoShape 2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3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F90154" id="Group 46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DlYANcCAABrCAAADgAAAAAAAAAAAAAAAAAuAgAAZHJzL2Uy&#10;b0RvYy54bWxQSwECLQAUAAYACAAAACEA57BZq9sAAAADAQAADwAAAAAAAAAAAAAAAAAxBQAAZHJz&#10;L2Rvd25yZXYueG1sUEsFBgAAAAAEAAQA8wAAAD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GFMIAAADbAAAADwAAAGRycy9kb3ducmV2LnhtbESPzWrDMBCE74W8g9hAb40cU9ziRAkh&#10;ECi9lNopuS7WxjKxVsaSf/L2UaHQ4zAz3zDb/WxbMVLvG8cK1qsEBHHldMO1gnN5enkH4QOyxtYx&#10;KbiTh/1u8bTFXLuJv2ksQi0ihH2OCkwIXS6lrwxZ9CvXEUfv6nqLIcq+lrrHKcJtK9MkyaTFhuOC&#10;wY6OhqpbMVgF2ae9UXEd069yND+XTJM7+0Gp5+V82IAINIf/8F/7Qyt4fYPfL/E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OGFMIAAADbAAAADwAAAAAAAAAAAAAA&#10;AAChAgAAZHJzL2Rvd25yZXYueG1sUEsFBgAAAAAEAAQA+QAAAJADAAAAAA==&#10;" strokecolor="#c0504d" strokeweight="1.5pt"/>
              <v:shape id="AutoShape 3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SGcAAAADbAAAADwAAAGRycy9kb3ducmV2LnhtbERPy2rCQBTdF/yH4QrumomptZJmlGAR&#10;XJX66P6SuSahmTshM3n4985C6PJw3tluMo0YqHO1ZQXLKAZBXFhdc6ngejm8bkA4j6yxsUwK7uRg&#10;t529ZJhqO/KJhrMvRQhhl6KCyvs2ldIVFRl0kW2JA3eznUEfYFdK3eEYwk0jkzheS4M1h4YKW9pX&#10;VPyde6Og7Md1/oXvcvr2ycebPuS/yc+o1GI+5Z8gPE3+X/x0H7WCVRgbvoQfIL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DGkhnAAAAA2wAAAA8AAAAAAAAAAAAAAAAA&#10;oQIAAGRycy9kb3ducmV2LnhtbFBLBQYAAAAABAAEAPkAAACOAwAAAAA=&#10;" strokecolor="#c0504d" strokeweight=".25pt"/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jc w:val="right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DCF879E" wp14:editId="7D92A8B6">
          <wp:simplePos x="0" y="0"/>
          <wp:positionH relativeFrom="column">
            <wp:posOffset>-300250</wp:posOffset>
          </wp:positionH>
          <wp:positionV relativeFrom="paragraph">
            <wp:posOffset>266065</wp:posOffset>
          </wp:positionV>
          <wp:extent cx="5943600" cy="266065"/>
          <wp:effectExtent l="0" t="0" r="0" b="63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6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3609" w:rsidRDefault="00DE36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C6BFD">
      <w:rPr>
        <w:noProof/>
      </w:rPr>
      <w:t>0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DE3609" w:rsidRDefault="00DE36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 wp14:anchorId="66CEE463" wp14:editId="2A1C9EC8">
              <wp:extent cx="2327910" cy="45085"/>
              <wp:effectExtent l="57150" t="38100" r="34290" b="10731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4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AECD837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nTcMAAADaAAAADwAAAGRycy9kb3ducmV2LnhtbESPzWoCQRCE7wHfYeiAN51dFZGNowRB&#10;1GOMCcmt2en9ITs9606rm7d3hECORVV9RS3XvWvUlbpQezaQjhNQxLm3NZcGTu/b0QJUEGSLjWcy&#10;8EsB1qvB0xIz62/8RtejlCpCOGRooBJpM61DXpHDMPYtcfQK3zmUKLtS2w5vEe4aPUmSuXZYc1yo&#10;sKVNRfnP8eIMFLt+e0g/5aNcfF9kdk6/JkUxM2b43L++gBLq5T/8195bA1N4XIk3QK/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E503DAAAA2gAAAA8AAAAAAAAAAAAA&#10;AAAAoQIAAGRycy9kb3ducmV2LnhtbFBLBQYAAAAABAAEAPkAAACRAwAAAAA=&#10;" strokecolor="#c4652d [3207]" strokeweight="1.5pt">
                <v:shadow on="t" color="black" opacity="26214f" origin=",.5" offset="0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1/OcMAAADaAAAADwAAAGRycy9kb3ducmV2LnhtbESPX2vCQBDE3wt+h2MF3+olEkRSTykF&#10;sX3UVtG3Jbf5Q3N7Mbdq+u17QqGPw8z8hlmuB9eqG/Wh8WwgnSagiAtvG64MfH1unheggiBbbD2T&#10;gR8KsF6NnpaYW3/nHd32UqkI4ZCjgVqky7UORU0Ow9R3xNErfe9QouwrbXu8R7hr9SxJ5tphw3Gh&#10;xo7eaiq+91dnoNwOm4/0KIdqcb5KdklPs7LMjJmMh9cXUEKD/If/2u/WQAaPK/EG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tfznDAAAA2gAAAA8AAAAAAAAAAAAA&#10;AAAAoQIAAGRycy9kb3ducmV2LnhtbFBLBQYAAAAABAAEAPkAAACRAwAAAAA=&#10;" strokecolor="#c4652d [3207]" strokeweight="1.5pt">
                <v:shadow on="t" color="black" opacity="26214f" origin=",.5" offset="0"/>
              </v:shape>
              <w10:anchorlock/>
            </v:group>
          </w:pict>
        </mc:Fallback>
      </mc:AlternateContent>
    </w:r>
  </w:p>
  <w:p w:rsidR="00DE3609" w:rsidRDefault="00DE3609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12" w:rsidRDefault="004E7B12">
      <w:r>
        <w:separator/>
      </w:r>
    </w:p>
    <w:p w:rsidR="004E7B12" w:rsidRDefault="004E7B12"/>
    <w:p w:rsidR="004E7B12" w:rsidRDefault="004E7B12"/>
    <w:p w:rsidR="004E7B12" w:rsidRDefault="004E7B12"/>
    <w:p w:rsidR="004E7B12" w:rsidRDefault="004E7B12"/>
  </w:footnote>
  <w:footnote w:type="continuationSeparator" w:id="0">
    <w:p w:rsidR="004E7B12" w:rsidRDefault="004E7B12">
      <w:r>
        <w:continuationSeparator/>
      </w:r>
    </w:p>
    <w:p w:rsidR="004E7B12" w:rsidRDefault="004E7B12"/>
    <w:p w:rsidR="004E7B12" w:rsidRDefault="004E7B12"/>
    <w:p w:rsidR="004E7B12" w:rsidRDefault="004E7B12"/>
    <w:p w:rsidR="004E7B12" w:rsidRDefault="004E7B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6334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E3609" w:rsidRDefault="00DE3609">
        <w:pPr>
          <w:pStyle w:val="Header"/>
          <w:pBdr>
            <w:bottom w:val="single" w:sz="4" w:space="0" w:color="auto"/>
          </w:pBdr>
        </w:pPr>
        <w:r>
          <w:t>Clinton Bess</w:t>
        </w:r>
      </w:p>
    </w:sdtContent>
  </w:sdt>
  <w:p w:rsidR="00DE3609" w:rsidRDefault="00DE36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609" w:rsidRDefault="00DE3609">
    <w:pPr>
      <w:pStyle w:val="Header"/>
      <w:pBdr>
        <w:bottom w:val="single" w:sz="4" w:space="0" w:color="auto"/>
      </w:pBdr>
      <w:jc w:val="right"/>
    </w:pPr>
    <w:r>
      <w:t>Clinton Bess</w:t>
    </w:r>
  </w:p>
  <w:p w:rsidR="00B82731" w:rsidRDefault="00B82731">
    <w:pPr>
      <w:pStyle w:val="Header"/>
      <w:pBdr>
        <w:bottom w:val="single" w:sz="4" w:space="0" w:color="auto"/>
      </w:pBdr>
      <w:jc w:val="right"/>
    </w:pPr>
    <w:r>
      <w:t>Dr. Venkatesan Muthukumar</w:t>
    </w:r>
  </w:p>
  <w:p w:rsidR="00DE3609" w:rsidRDefault="00DE3609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31.9pt;height:230.25pt" o:bullet="t">
        <v:imagedata r:id="rId1" o:title="checkbox"/>
      </v:shape>
    </w:pict>
  </w:numPicBullet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9080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07593"/>
    <w:multiLevelType w:val="hybridMultilevel"/>
    <w:tmpl w:val="46824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556C7E"/>
    <w:multiLevelType w:val="hybridMultilevel"/>
    <w:tmpl w:val="1092F8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5D11A9"/>
    <w:multiLevelType w:val="multilevel"/>
    <w:tmpl w:val="33B056D0"/>
    <w:numStyleLink w:val="UrbanBulletedList"/>
  </w:abstractNum>
  <w:abstractNum w:abstractNumId="13">
    <w:nsid w:val="0EDC38E4"/>
    <w:multiLevelType w:val="multilevel"/>
    <w:tmpl w:val="33B056D0"/>
    <w:numStyleLink w:val="UrbanBulletedList"/>
  </w:abstractNum>
  <w:abstractNum w:abstractNumId="14">
    <w:nsid w:val="0FF13582"/>
    <w:multiLevelType w:val="hybridMultilevel"/>
    <w:tmpl w:val="F5C89A1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>
    <w:nsid w:val="19F75397"/>
    <w:multiLevelType w:val="hybridMultilevel"/>
    <w:tmpl w:val="3F4CD11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1A6C5517"/>
    <w:multiLevelType w:val="multilevel"/>
    <w:tmpl w:val="7AC6A14E"/>
    <w:numStyleLink w:val="UrbanNumberedList"/>
  </w:abstractNum>
  <w:abstractNum w:abstractNumId="19">
    <w:nsid w:val="1DDE73E0"/>
    <w:multiLevelType w:val="multilevel"/>
    <w:tmpl w:val="33B056D0"/>
    <w:numStyleLink w:val="UrbanBulletedList"/>
  </w:abstractNum>
  <w:abstractNum w:abstractNumId="2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>
    <w:nsid w:val="2CCF2B61"/>
    <w:multiLevelType w:val="hybridMultilevel"/>
    <w:tmpl w:val="066EF4A6"/>
    <w:lvl w:ilvl="0" w:tplc="D5EC633A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382815E4"/>
    <w:multiLevelType w:val="hybridMultilevel"/>
    <w:tmpl w:val="085AD7A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6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7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43640C16"/>
    <w:multiLevelType w:val="hybridMultilevel"/>
    <w:tmpl w:val="8274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00C39"/>
    <w:multiLevelType w:val="hybridMultilevel"/>
    <w:tmpl w:val="2946E4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32">
    <w:nsid w:val="4BEF5E62"/>
    <w:multiLevelType w:val="hybridMultilevel"/>
    <w:tmpl w:val="4978CD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4DF16E7E"/>
    <w:multiLevelType w:val="hybridMultilevel"/>
    <w:tmpl w:val="52D2A106"/>
    <w:lvl w:ilvl="0" w:tplc="3B6CE964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2D2416"/>
    <w:multiLevelType w:val="hybridMultilevel"/>
    <w:tmpl w:val="23945CE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55FB4448"/>
    <w:multiLevelType w:val="hybridMultilevel"/>
    <w:tmpl w:val="85C2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197DB4"/>
    <w:multiLevelType w:val="hybridMultilevel"/>
    <w:tmpl w:val="0ADE43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E8022B"/>
    <w:multiLevelType w:val="multilevel"/>
    <w:tmpl w:val="33B056D0"/>
    <w:numStyleLink w:val="UrbanBulletedList"/>
  </w:abstractNum>
  <w:abstractNum w:abstractNumId="38">
    <w:nsid w:val="661866FE"/>
    <w:multiLevelType w:val="hybridMultilevel"/>
    <w:tmpl w:val="9D9011CC"/>
    <w:lvl w:ilvl="0" w:tplc="7A1E547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D0B31"/>
    <w:multiLevelType w:val="multilevel"/>
    <w:tmpl w:val="7AC6A14E"/>
    <w:numStyleLink w:val="UrbanNumberedList"/>
  </w:abstractNum>
  <w:abstractNum w:abstractNumId="4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>
    <w:nsid w:val="76740294"/>
    <w:multiLevelType w:val="multilevel"/>
    <w:tmpl w:val="33B056D0"/>
    <w:numStyleLink w:val="UrbanBulletedList"/>
  </w:abstractNum>
  <w:abstractNum w:abstractNumId="42">
    <w:nsid w:val="76921C5B"/>
    <w:multiLevelType w:val="multilevel"/>
    <w:tmpl w:val="33B056D0"/>
    <w:numStyleLink w:val="UrbanBulletedList"/>
  </w:abstractNum>
  <w:abstractNum w:abstractNumId="43">
    <w:nsid w:val="77635357"/>
    <w:multiLevelType w:val="hybridMultilevel"/>
    <w:tmpl w:val="FFC0F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025C09"/>
    <w:multiLevelType w:val="multilevel"/>
    <w:tmpl w:val="33B056D0"/>
    <w:numStyleLink w:val="UrbanBulletedList"/>
  </w:abstractNum>
  <w:abstractNum w:abstractNumId="45">
    <w:nsid w:val="7FDD1320"/>
    <w:multiLevelType w:val="hybridMultilevel"/>
    <w:tmpl w:val="C102F2C0"/>
    <w:lvl w:ilvl="0" w:tplc="04090009">
      <w:start w:val="1"/>
      <w:numFmt w:val="bullet"/>
      <w:lvlText w:val=""/>
      <w:lvlJc w:val="left"/>
      <w:pPr>
        <w:ind w:left="6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28"/>
  </w:num>
  <w:num w:numId="14">
    <w:abstractNumId w:val="23"/>
  </w:num>
  <w:num w:numId="15">
    <w:abstractNumId w:val="40"/>
  </w:num>
  <w:num w:numId="16">
    <w:abstractNumId w:val="22"/>
  </w:num>
  <w:num w:numId="17">
    <w:abstractNumId w:val="26"/>
  </w:num>
  <w:num w:numId="18">
    <w:abstractNumId w:val="13"/>
  </w:num>
  <w:num w:numId="19">
    <w:abstractNumId w:val="41"/>
  </w:num>
  <w:num w:numId="20">
    <w:abstractNumId w:val="4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9"/>
  </w:num>
  <w:num w:numId="24">
    <w:abstractNumId w:val="18"/>
  </w:num>
  <w:num w:numId="25">
    <w:abstractNumId w:val="16"/>
  </w:num>
  <w:num w:numId="26">
    <w:abstractNumId w:val="12"/>
  </w:num>
  <w:num w:numId="27">
    <w:abstractNumId w:val="44"/>
  </w:num>
  <w:num w:numId="28">
    <w:abstractNumId w:val="31"/>
  </w:num>
  <w:num w:numId="29">
    <w:abstractNumId w:val="20"/>
  </w:num>
  <w:num w:numId="30">
    <w:abstractNumId w:val="19"/>
  </w:num>
  <w:num w:numId="31">
    <w:abstractNumId w:val="19"/>
  </w:num>
  <w:num w:numId="32">
    <w:abstractNumId w:val="19"/>
  </w:num>
  <w:num w:numId="33">
    <w:abstractNumId w:val="26"/>
  </w:num>
  <w:num w:numId="34">
    <w:abstractNumId w:val="15"/>
  </w:num>
  <w:num w:numId="35">
    <w:abstractNumId w:val="10"/>
  </w:num>
  <w:num w:numId="36">
    <w:abstractNumId w:val="30"/>
  </w:num>
  <w:num w:numId="37">
    <w:abstractNumId w:val="38"/>
  </w:num>
  <w:num w:numId="38">
    <w:abstractNumId w:val="35"/>
  </w:num>
  <w:num w:numId="39">
    <w:abstractNumId w:val="32"/>
  </w:num>
  <w:num w:numId="40">
    <w:abstractNumId w:val="25"/>
  </w:num>
  <w:num w:numId="41">
    <w:abstractNumId w:val="34"/>
  </w:num>
  <w:num w:numId="42">
    <w:abstractNumId w:val="45"/>
  </w:num>
  <w:num w:numId="43">
    <w:abstractNumId w:val="17"/>
  </w:num>
  <w:num w:numId="44">
    <w:abstractNumId w:val="29"/>
  </w:num>
  <w:num w:numId="45">
    <w:abstractNumId w:val="14"/>
  </w:num>
  <w:num w:numId="46">
    <w:abstractNumId w:val="36"/>
  </w:num>
  <w:num w:numId="47">
    <w:abstractNumId w:val="43"/>
  </w:num>
  <w:num w:numId="48">
    <w:abstractNumId w:val="33"/>
  </w:num>
  <w:num w:numId="49">
    <w:abstractNumId w:val="21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D0"/>
    <w:rsid w:val="000303A6"/>
    <w:rsid w:val="00047721"/>
    <w:rsid w:val="000A1A0A"/>
    <w:rsid w:val="000C4160"/>
    <w:rsid w:val="00111EE7"/>
    <w:rsid w:val="00122E16"/>
    <w:rsid w:val="001651D7"/>
    <w:rsid w:val="00175537"/>
    <w:rsid w:val="00184F2B"/>
    <w:rsid w:val="00194939"/>
    <w:rsid w:val="001975C5"/>
    <w:rsid w:val="001A747D"/>
    <w:rsid w:val="001B12AF"/>
    <w:rsid w:val="001D64F7"/>
    <w:rsid w:val="00203625"/>
    <w:rsid w:val="002217FB"/>
    <w:rsid w:val="002323C9"/>
    <w:rsid w:val="00234032"/>
    <w:rsid w:val="002350AE"/>
    <w:rsid w:val="00242315"/>
    <w:rsid w:val="00250F9F"/>
    <w:rsid w:val="002544FB"/>
    <w:rsid w:val="00254E61"/>
    <w:rsid w:val="002570C4"/>
    <w:rsid w:val="00287462"/>
    <w:rsid w:val="00295BC7"/>
    <w:rsid w:val="002A3584"/>
    <w:rsid w:val="002E4E41"/>
    <w:rsid w:val="00302533"/>
    <w:rsid w:val="00307240"/>
    <w:rsid w:val="00362BD0"/>
    <w:rsid w:val="00372AAD"/>
    <w:rsid w:val="003756C0"/>
    <w:rsid w:val="003814D8"/>
    <w:rsid w:val="00386A2E"/>
    <w:rsid w:val="003A6BFA"/>
    <w:rsid w:val="003E4CE6"/>
    <w:rsid w:val="003E74E1"/>
    <w:rsid w:val="00402989"/>
    <w:rsid w:val="0042439E"/>
    <w:rsid w:val="0045712F"/>
    <w:rsid w:val="00467B8B"/>
    <w:rsid w:val="00480D7D"/>
    <w:rsid w:val="004920C1"/>
    <w:rsid w:val="0049631B"/>
    <w:rsid w:val="004A4B23"/>
    <w:rsid w:val="004A4F62"/>
    <w:rsid w:val="004B1E6F"/>
    <w:rsid w:val="004B2778"/>
    <w:rsid w:val="004E7B12"/>
    <w:rsid w:val="004F0E61"/>
    <w:rsid w:val="004F3A45"/>
    <w:rsid w:val="00517238"/>
    <w:rsid w:val="00557894"/>
    <w:rsid w:val="005A1FDF"/>
    <w:rsid w:val="005B50D2"/>
    <w:rsid w:val="005E1E24"/>
    <w:rsid w:val="005E604C"/>
    <w:rsid w:val="005F1AEF"/>
    <w:rsid w:val="00633A8B"/>
    <w:rsid w:val="00657F2D"/>
    <w:rsid w:val="00663BE4"/>
    <w:rsid w:val="00667EEF"/>
    <w:rsid w:val="00695288"/>
    <w:rsid w:val="00696FA2"/>
    <w:rsid w:val="006C55B1"/>
    <w:rsid w:val="006D0BC0"/>
    <w:rsid w:val="006E1DE1"/>
    <w:rsid w:val="006F6463"/>
    <w:rsid w:val="007011A3"/>
    <w:rsid w:val="007021CB"/>
    <w:rsid w:val="007201CB"/>
    <w:rsid w:val="00733D4C"/>
    <w:rsid w:val="007366D5"/>
    <w:rsid w:val="00740704"/>
    <w:rsid w:val="00792EA0"/>
    <w:rsid w:val="007A7185"/>
    <w:rsid w:val="007C17D6"/>
    <w:rsid w:val="007F0D5C"/>
    <w:rsid w:val="00814803"/>
    <w:rsid w:val="008376FA"/>
    <w:rsid w:val="00892EBE"/>
    <w:rsid w:val="008960DC"/>
    <w:rsid w:val="008A14A2"/>
    <w:rsid w:val="008A4DAE"/>
    <w:rsid w:val="008C460F"/>
    <w:rsid w:val="008C6B52"/>
    <w:rsid w:val="008D4D5B"/>
    <w:rsid w:val="008E23A1"/>
    <w:rsid w:val="008E58BA"/>
    <w:rsid w:val="008F0CD4"/>
    <w:rsid w:val="008F4A12"/>
    <w:rsid w:val="00910664"/>
    <w:rsid w:val="00913CFA"/>
    <w:rsid w:val="009438EA"/>
    <w:rsid w:val="009452C3"/>
    <w:rsid w:val="00947AC9"/>
    <w:rsid w:val="00A0521B"/>
    <w:rsid w:val="00A307A1"/>
    <w:rsid w:val="00A854E1"/>
    <w:rsid w:val="00AC1C81"/>
    <w:rsid w:val="00AC6255"/>
    <w:rsid w:val="00AD2753"/>
    <w:rsid w:val="00AE1B91"/>
    <w:rsid w:val="00AE749D"/>
    <w:rsid w:val="00AF708A"/>
    <w:rsid w:val="00B3015A"/>
    <w:rsid w:val="00B42051"/>
    <w:rsid w:val="00B45D50"/>
    <w:rsid w:val="00B71968"/>
    <w:rsid w:val="00B72A4E"/>
    <w:rsid w:val="00B82731"/>
    <w:rsid w:val="00B87747"/>
    <w:rsid w:val="00BE4D71"/>
    <w:rsid w:val="00BE6754"/>
    <w:rsid w:val="00BF3712"/>
    <w:rsid w:val="00BF444E"/>
    <w:rsid w:val="00C83CE0"/>
    <w:rsid w:val="00C87F9D"/>
    <w:rsid w:val="00CA3A24"/>
    <w:rsid w:val="00CA75BC"/>
    <w:rsid w:val="00CC33FF"/>
    <w:rsid w:val="00CC43DE"/>
    <w:rsid w:val="00CC6BFD"/>
    <w:rsid w:val="00CD6452"/>
    <w:rsid w:val="00CE5CC8"/>
    <w:rsid w:val="00D21747"/>
    <w:rsid w:val="00D56C8C"/>
    <w:rsid w:val="00D72761"/>
    <w:rsid w:val="00D87790"/>
    <w:rsid w:val="00DA0433"/>
    <w:rsid w:val="00DA72C9"/>
    <w:rsid w:val="00DE3609"/>
    <w:rsid w:val="00DF2019"/>
    <w:rsid w:val="00E06A00"/>
    <w:rsid w:val="00E07890"/>
    <w:rsid w:val="00E13CF3"/>
    <w:rsid w:val="00E1526C"/>
    <w:rsid w:val="00E26F92"/>
    <w:rsid w:val="00E42BBF"/>
    <w:rsid w:val="00E60DB5"/>
    <w:rsid w:val="00E73136"/>
    <w:rsid w:val="00E806EB"/>
    <w:rsid w:val="00E8403D"/>
    <w:rsid w:val="00E95A4C"/>
    <w:rsid w:val="00EC03D5"/>
    <w:rsid w:val="00ED5671"/>
    <w:rsid w:val="00EE0434"/>
    <w:rsid w:val="00EE376A"/>
    <w:rsid w:val="00F13E4A"/>
    <w:rsid w:val="00F24324"/>
    <w:rsid w:val="00F33775"/>
    <w:rsid w:val="00F35730"/>
    <w:rsid w:val="00F534F9"/>
    <w:rsid w:val="00F6339A"/>
    <w:rsid w:val="00FA0B6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6705AC18-B0B2-4247-AF4C-E864250D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istBullet">
    <w:name w:val="List Bullet"/>
    <w:basedOn w:val="Normal"/>
    <w:uiPriority w:val="99"/>
    <w:unhideWhenUsed/>
    <w:rsid w:val="00BF444E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7185"/>
    <w:rPr>
      <w:color w:val="C2A8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nton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5EE5B1D6374351BE06A1BA80D22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8A8C9-B6CA-49B2-96B8-01037F160D39}"/>
      </w:docPartPr>
      <w:docPartBody>
        <w:p w:rsidR="0084062A" w:rsidRDefault="00AF001F">
          <w:pPr>
            <w:pStyle w:val="625EE5B1D6374351BE06A1BA80D2259F"/>
          </w:pPr>
          <w:r>
            <w:t>[Type the document subtitle]</w:t>
          </w:r>
        </w:p>
      </w:docPartBody>
    </w:docPart>
    <w:docPart>
      <w:docPartPr>
        <w:name w:val="B8899EB691B443F280BC8E7F1228B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A46CB-EEAE-44A6-8C12-3834D1DF0AA5}"/>
      </w:docPartPr>
      <w:docPartBody>
        <w:p w:rsidR="00877858" w:rsidRDefault="00911A94" w:rsidP="00911A94">
          <w:pPr>
            <w:pStyle w:val="B8899EB691B443F280BC8E7F1228B9EC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BF"/>
    <w:rsid w:val="00052C1F"/>
    <w:rsid w:val="00101A48"/>
    <w:rsid w:val="00132A87"/>
    <w:rsid w:val="00224BBF"/>
    <w:rsid w:val="003044C4"/>
    <w:rsid w:val="00390297"/>
    <w:rsid w:val="005969D5"/>
    <w:rsid w:val="006E4D00"/>
    <w:rsid w:val="0084062A"/>
    <w:rsid w:val="00877858"/>
    <w:rsid w:val="00911A94"/>
    <w:rsid w:val="009A7DE2"/>
    <w:rsid w:val="009B196B"/>
    <w:rsid w:val="00AF001F"/>
    <w:rsid w:val="00BB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B98B67D9C47A59C161B79D0072481">
    <w:name w:val="C9BB98B67D9C47A59C161B79D0072481"/>
  </w:style>
  <w:style w:type="paragraph" w:customStyle="1" w:styleId="9C4B747DDF8E410796229D5DED64FD71">
    <w:name w:val="9C4B747DDF8E410796229D5DED64FD71"/>
  </w:style>
  <w:style w:type="paragraph" w:customStyle="1" w:styleId="0211C46D97CE48E590D753D293D47EC5">
    <w:name w:val="0211C46D97CE48E590D753D293D47EC5"/>
  </w:style>
  <w:style w:type="paragraph" w:customStyle="1" w:styleId="0CC1919AE4BA40A7B3C0E6A244FA0C7C">
    <w:name w:val="0CC1919AE4BA40A7B3C0E6A244FA0C7C"/>
  </w:style>
  <w:style w:type="paragraph" w:customStyle="1" w:styleId="D370DE6AAD6D454E8C04C367CD16A1D7">
    <w:name w:val="D370DE6AAD6D454E8C04C367CD16A1D7"/>
  </w:style>
  <w:style w:type="paragraph" w:customStyle="1" w:styleId="625EE5B1D6374351BE06A1BA80D2259F">
    <w:name w:val="625EE5B1D6374351BE06A1BA80D2259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3DAF05F834434CDDB24B7D2A32175E2C">
    <w:name w:val="3DAF05F834434CDDB24B7D2A32175E2C"/>
  </w:style>
  <w:style w:type="paragraph" w:customStyle="1" w:styleId="93A4150F6C6A4FFF99810F936AF37D68">
    <w:name w:val="93A4150F6C6A4FFF99810F936AF37D68"/>
    <w:rsid w:val="003044C4"/>
  </w:style>
  <w:style w:type="paragraph" w:customStyle="1" w:styleId="2759C3FB0847463196FDB961C4D14C2A">
    <w:name w:val="2759C3FB0847463196FDB961C4D14C2A"/>
    <w:rsid w:val="003044C4"/>
  </w:style>
  <w:style w:type="paragraph" w:customStyle="1" w:styleId="775EA815CFCF455CAD343A39DEB15C2E">
    <w:name w:val="775EA815CFCF455CAD343A39DEB15C2E"/>
    <w:rsid w:val="003044C4"/>
  </w:style>
  <w:style w:type="paragraph" w:customStyle="1" w:styleId="1C74317C661D432FA45936121C2BA2E2">
    <w:name w:val="1C74317C661D432FA45936121C2BA2E2"/>
    <w:rsid w:val="003044C4"/>
  </w:style>
  <w:style w:type="paragraph" w:customStyle="1" w:styleId="E287F7388CC3427D95475C30A230C575">
    <w:name w:val="E287F7388CC3427D95475C30A230C575"/>
    <w:rsid w:val="003044C4"/>
  </w:style>
  <w:style w:type="paragraph" w:customStyle="1" w:styleId="FAD817BDB3A44E1694EB254960A56434">
    <w:name w:val="FAD817BDB3A44E1694EB254960A56434"/>
    <w:rsid w:val="003044C4"/>
  </w:style>
  <w:style w:type="paragraph" w:customStyle="1" w:styleId="EA844671A4F24E508F1EC0B8AE1CD59D">
    <w:name w:val="EA844671A4F24E508F1EC0B8AE1CD59D"/>
    <w:rsid w:val="003044C4"/>
  </w:style>
  <w:style w:type="paragraph" w:customStyle="1" w:styleId="D87CE7022F22482BB4ADE4BBA30DB2B5">
    <w:name w:val="D87CE7022F22482BB4ADE4BBA30DB2B5"/>
    <w:rsid w:val="003044C4"/>
  </w:style>
  <w:style w:type="paragraph" w:customStyle="1" w:styleId="68AF56867BF043FCBDE69A96FA7B4E2B">
    <w:name w:val="68AF56867BF043FCBDE69A96FA7B4E2B"/>
    <w:rsid w:val="003044C4"/>
  </w:style>
  <w:style w:type="paragraph" w:customStyle="1" w:styleId="A9AC5A09D15D498184DE6E4B1E8B3A62">
    <w:name w:val="A9AC5A09D15D498184DE6E4B1E8B3A62"/>
    <w:rsid w:val="003044C4"/>
  </w:style>
  <w:style w:type="paragraph" w:customStyle="1" w:styleId="65F485A7334F4CE4849A7D871F26157A">
    <w:name w:val="65F485A7334F4CE4849A7D871F26157A"/>
    <w:rsid w:val="003044C4"/>
  </w:style>
  <w:style w:type="paragraph" w:customStyle="1" w:styleId="46520DF7CC574930BB874A46AD7610F6">
    <w:name w:val="46520DF7CC574930BB874A46AD7610F6"/>
    <w:rsid w:val="003044C4"/>
  </w:style>
  <w:style w:type="paragraph" w:customStyle="1" w:styleId="D552F5928265411FBF86691B94B8E052">
    <w:name w:val="D552F5928265411FBF86691B94B8E052"/>
    <w:rsid w:val="003044C4"/>
  </w:style>
  <w:style w:type="paragraph" w:customStyle="1" w:styleId="B8899EB691B443F280BC8E7F1228B9EC">
    <w:name w:val="B8899EB691B443F280BC8E7F1228B9EC"/>
    <w:rsid w:val="00911A94"/>
  </w:style>
  <w:style w:type="paragraph" w:customStyle="1" w:styleId="A791AA3BE2BD4D4B942DC299E587D692">
    <w:name w:val="A791AA3BE2BD4D4B942DC299E587D692"/>
    <w:rsid w:val="00911A94"/>
  </w:style>
  <w:style w:type="paragraph" w:customStyle="1" w:styleId="444320A967FB4DD2BB632C8F2B2E6CDD">
    <w:name w:val="444320A967FB4DD2BB632C8F2B2E6CDD"/>
    <w:rsid w:val="00911A94"/>
  </w:style>
  <w:style w:type="paragraph" w:customStyle="1" w:styleId="9DFBD7D3F5674470BEDC1DDE0F40E4F0">
    <w:name w:val="9DFBD7D3F5674470BEDC1DDE0F40E4F0"/>
    <w:rsid w:val="00911A94"/>
  </w:style>
  <w:style w:type="paragraph" w:customStyle="1" w:styleId="6C6CB3D825AE4E1F9FED43B5A757B51E">
    <w:name w:val="6C6CB3D825AE4E1F9FED43B5A757B51E"/>
    <w:rsid w:val="00911A94"/>
  </w:style>
  <w:style w:type="paragraph" w:customStyle="1" w:styleId="8E8233BD40D741CC90DA0FEBC62CCADF">
    <w:name w:val="8E8233BD40D741CC90DA0FEBC62CCADF"/>
    <w:rsid w:val="00911A94"/>
  </w:style>
  <w:style w:type="paragraph" w:customStyle="1" w:styleId="AE546F5F036C4F22B03797EE4A9D6DC2">
    <w:name w:val="AE546F5F036C4F22B03797EE4A9D6DC2"/>
    <w:rsid w:val="00911A94"/>
  </w:style>
  <w:style w:type="paragraph" w:customStyle="1" w:styleId="2F35359AB2024A28826C2186CF707207">
    <w:name w:val="2F35359AB2024A28826C2186CF707207"/>
    <w:rsid w:val="00911A94"/>
  </w:style>
  <w:style w:type="paragraph" w:customStyle="1" w:styleId="DB1D17309C84427FB5F312A78B537C4A">
    <w:name w:val="DB1D17309C84427FB5F312A78B537C4A"/>
    <w:rsid w:val="00911A94"/>
  </w:style>
  <w:style w:type="paragraph" w:customStyle="1" w:styleId="B584B31930E047F58E0AE4C37103EFF6">
    <w:name w:val="B584B31930E047F58E0AE4C37103EFF6"/>
    <w:rsid w:val="00911A94"/>
  </w:style>
  <w:style w:type="paragraph" w:customStyle="1" w:styleId="8D6670EB7BF0456F90006673ADECDE43">
    <w:name w:val="8D6670EB7BF0456F90006673ADECDE43"/>
    <w:rsid w:val="00911A94"/>
  </w:style>
  <w:style w:type="paragraph" w:customStyle="1" w:styleId="459B05D157FF40399A6A5BB32F12E0C9">
    <w:name w:val="459B05D157FF40399A6A5BB32F12E0C9"/>
    <w:rsid w:val="00911A94"/>
  </w:style>
  <w:style w:type="paragraph" w:customStyle="1" w:styleId="46692AC4FFF34B90B2C2D1FC586E90E6">
    <w:name w:val="46692AC4FFF34B90B2C2D1FC586E90E6"/>
    <w:rsid w:val="0091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>
    <a:lnDef>
      <a:spPr>
        <a:ln w="19050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0B0475D-6A9A-4B5A-89F9-7BEFCEDC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</Template>
  <TotalTime>6</TotalTime>
  <Pages>4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TivaC Lab 5</vt:lpstr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TivaC Lab 6</dc:title>
  <dc:subject>CPE 403</dc:subject>
  <dc:creator>Clinton Bess</dc:creator>
  <cp:keywords/>
  <dc:description/>
  <cp:lastModifiedBy>Clinton Bess</cp:lastModifiedBy>
  <cp:revision>9</cp:revision>
  <cp:lastPrinted>2015-12-13T13:35:00Z</cp:lastPrinted>
  <dcterms:created xsi:type="dcterms:W3CDTF">2015-12-13T16:02:00Z</dcterms:created>
  <dcterms:modified xsi:type="dcterms:W3CDTF">2015-12-13T16:36:00Z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