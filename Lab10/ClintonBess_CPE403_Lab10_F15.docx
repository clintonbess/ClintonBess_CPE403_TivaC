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4F2B" w:rsidRDefault="001D64F7">
      <w:pPr>
        <w:rPr>
          <w:rFonts w:ascii="Times New Roman" w:hAnsi="Times New Roman" w:cs="Times New Roman"/>
          <w:color w:val="53548A" w:themeColor="accent1"/>
          <w:sz w:val="56"/>
          <w:szCs w:val="56"/>
        </w:rPr>
      </w:pPr>
      <w:r>
        <w:rPr>
          <w:rFonts w:ascii="Times New Roman" w:hAnsi="Times New Roman" w:cs="Times New Roman"/>
          <w:color w:val="53548A" w:themeColor="accent1"/>
          <w:sz w:val="56"/>
          <w:szCs w:val="56"/>
        </w:rPr>
        <w:t xml:space="preserve"> </w:t>
      </w:r>
    </w:p>
    <w:p w:rsidR="001D64F7" w:rsidRDefault="001D64F7">
      <w:pPr>
        <w:rPr>
          <w:rFonts w:ascii="Times New Roman" w:hAnsi="Times New Roman" w:cs="Times New Roman"/>
          <w:color w:val="53548A" w:themeColor="accent1"/>
          <w:sz w:val="56"/>
          <w:szCs w:val="56"/>
        </w:rPr>
      </w:pPr>
    </w:p>
    <w:p w:rsidR="001D64F7" w:rsidRDefault="001D64F7">
      <w:pPr>
        <w:rPr>
          <w:rFonts w:ascii="Times New Roman" w:hAnsi="Times New Roman" w:cs="Times New Roman"/>
          <w:color w:val="53548A" w:themeColor="accent1"/>
          <w:sz w:val="56"/>
          <w:szCs w:val="56"/>
        </w:rPr>
      </w:pPr>
    </w:p>
    <w:p w:rsidR="001D64F7" w:rsidRDefault="001D64F7">
      <w:pPr>
        <w:rPr>
          <w:rFonts w:ascii="Times New Roman" w:hAnsi="Times New Roman" w:cs="Times New Roman"/>
          <w:color w:val="53548A" w:themeColor="accent1"/>
          <w:sz w:val="56"/>
          <w:szCs w:val="56"/>
        </w:rPr>
      </w:pPr>
    </w:p>
    <w:p w:rsidR="001D64F7" w:rsidRDefault="001D64F7">
      <w:pPr>
        <w:rPr>
          <w:rFonts w:ascii="Times New Roman" w:hAnsi="Times New Roman" w:cs="Times New Roman"/>
          <w:color w:val="53548A" w:themeColor="accent1"/>
          <w:sz w:val="56"/>
          <w:szCs w:val="56"/>
        </w:rPr>
      </w:pPr>
    </w:p>
    <w:p w:rsidR="001D64F7" w:rsidRDefault="001D64F7">
      <w:pPr>
        <w:rPr>
          <w:rFonts w:ascii="Times New Roman" w:hAnsi="Times New Roman" w:cs="Times New Roman"/>
          <w:color w:val="53548A" w:themeColor="accent1"/>
          <w:sz w:val="56"/>
          <w:szCs w:val="56"/>
        </w:rPr>
      </w:pPr>
    </w:p>
    <w:p w:rsidR="001D64F7" w:rsidRDefault="001D64F7">
      <w:pPr>
        <w:rPr>
          <w:rFonts w:ascii="Times New Roman" w:hAnsi="Times New Roman" w:cs="Times New Roman"/>
          <w:color w:val="53548A" w:themeColor="accent1"/>
          <w:sz w:val="56"/>
          <w:szCs w:val="56"/>
        </w:rPr>
      </w:pPr>
    </w:p>
    <w:p w:rsidR="00913CFA" w:rsidRDefault="00913CFA">
      <w:pPr>
        <w:rPr>
          <w:rFonts w:ascii="Times New Roman" w:hAnsi="Times New Roman" w:cs="Times New Roman"/>
          <w:color w:val="53548A" w:themeColor="accent1"/>
          <w:sz w:val="56"/>
          <w:szCs w:val="56"/>
        </w:rPr>
      </w:pPr>
    </w:p>
    <w:p w:rsidR="00913CFA" w:rsidRDefault="00913CFA">
      <w:pPr>
        <w:rPr>
          <w:rFonts w:ascii="Times New Roman" w:hAnsi="Times New Roman" w:cs="Times New Roman"/>
          <w:color w:val="53548A" w:themeColor="accent1"/>
          <w:sz w:val="56"/>
          <w:szCs w:val="56"/>
        </w:rPr>
      </w:pPr>
    </w:p>
    <w:p w:rsidR="00913CFA" w:rsidRPr="00254E61" w:rsidRDefault="00913CFA">
      <w:pPr>
        <w:rPr>
          <w:rFonts w:ascii="Times New Roman" w:hAnsi="Times New Roman" w:cs="Times New Roman"/>
          <w:color w:val="53548A" w:themeColor="accent1"/>
          <w:sz w:val="56"/>
          <w:szCs w:val="56"/>
        </w:rPr>
      </w:pPr>
    </w:p>
    <w:p w:rsidR="003756C0" w:rsidRPr="00B87747" w:rsidRDefault="007E208B" w:rsidP="003756C0">
      <w:pPr>
        <w:pStyle w:val="NoSpacing"/>
        <w:rPr>
          <w:rFonts w:ascii="Times New Roman" w:hAnsi="Times New Roman" w:cs="Times New Roman"/>
          <w:color w:val="C00000"/>
          <w:sz w:val="72"/>
          <w:szCs w:val="72"/>
        </w:rPr>
      </w:pPr>
      <w:sdt>
        <w:sdtPr>
          <w:rPr>
            <w:rFonts w:ascii="Times New Roman" w:hAnsi="Times New Roman" w:cs="Times New Roman"/>
            <w:color w:val="C00000"/>
            <w:sz w:val="72"/>
            <w:szCs w:val="72"/>
          </w:rPr>
          <w:alias w:val="Title"/>
          <w:id w:val="379370076"/>
          <w:placeholder>
            <w:docPart w:val="B8899EB691B443F280BC8E7F1228B9EC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8C460F">
            <w:rPr>
              <w:rFonts w:ascii="Times New Roman" w:hAnsi="Times New Roman" w:cs="Times New Roman"/>
              <w:color w:val="C00000"/>
              <w:sz w:val="72"/>
              <w:szCs w:val="72"/>
            </w:rPr>
            <w:t xml:space="preserve">TivaC Lab </w:t>
          </w:r>
          <w:r w:rsidR="006421A3">
            <w:rPr>
              <w:rFonts w:ascii="Times New Roman" w:hAnsi="Times New Roman" w:cs="Times New Roman"/>
              <w:color w:val="C00000"/>
              <w:sz w:val="72"/>
              <w:szCs w:val="72"/>
            </w:rPr>
            <w:t>10</w:t>
          </w:r>
          <w:r w:rsidR="006546F4">
            <w:rPr>
              <w:rFonts w:ascii="Times New Roman" w:hAnsi="Times New Roman" w:cs="Times New Roman"/>
              <w:color w:val="C00000"/>
              <w:sz w:val="72"/>
              <w:szCs w:val="72"/>
            </w:rPr>
            <w:t xml:space="preserve"> – I2C</w:t>
          </w:r>
        </w:sdtContent>
      </w:sdt>
    </w:p>
    <w:p w:rsidR="00122E16" w:rsidRPr="00913CFA" w:rsidRDefault="003756C0" w:rsidP="00913CFA">
      <w:pPr>
        <w:pStyle w:val="Subtitle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</w:t>
      </w:r>
      <w:sdt>
        <w:sdtPr>
          <w:rPr>
            <w:rFonts w:ascii="Times New Roman" w:hAnsi="Times New Roman" w:cs="Times New Roman"/>
            <w:color w:val="auto"/>
          </w:rPr>
          <w:id w:val="223570817"/>
          <w:placeholder>
            <w:docPart w:val="625EE5B1D6374351BE06A1BA80D2259F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>
            <w:rPr>
              <w:rFonts w:ascii="Times New Roman" w:hAnsi="Times New Roman" w:cs="Times New Roman"/>
              <w:color w:val="auto"/>
            </w:rPr>
            <w:t>CPE 403</w:t>
          </w:r>
        </w:sdtContent>
      </w:sdt>
    </w:p>
    <w:p w:rsidR="008C460F" w:rsidRDefault="008C460F" w:rsidP="001D64F7">
      <w:pPr>
        <w:pStyle w:val="Subtitle"/>
        <w:jc w:val="center"/>
        <w:rPr>
          <w:rFonts w:ascii="Times New Roman" w:hAnsi="Times New Roman" w:cs="Times New Roman"/>
          <w:b/>
          <w:i w:val="0"/>
          <w:color w:val="auto"/>
          <w:u w:val="single"/>
        </w:rPr>
      </w:pPr>
    </w:p>
    <w:p w:rsidR="00892EBE" w:rsidRPr="001D64F7" w:rsidRDefault="000C4160" w:rsidP="001D64F7">
      <w:pPr>
        <w:pStyle w:val="Subtitle"/>
        <w:jc w:val="center"/>
        <w:rPr>
          <w:rFonts w:ascii="Times New Roman" w:hAnsi="Times New Roman" w:cs="Times New Roman"/>
          <w:color w:val="auto"/>
        </w:rPr>
      </w:pPr>
      <w:r w:rsidRPr="000C4160">
        <w:rPr>
          <w:rFonts w:ascii="Times New Roman" w:hAnsi="Times New Roman" w:cs="Times New Roman"/>
          <w:b/>
          <w:i w:val="0"/>
          <w:color w:val="auto"/>
          <w:u w:val="single"/>
        </w:rPr>
        <w:lastRenderedPageBreak/>
        <w:t xml:space="preserve">Checklist for </w:t>
      </w:r>
      <w:r w:rsidR="008C460F">
        <w:rPr>
          <w:rFonts w:ascii="Times New Roman" w:hAnsi="Times New Roman" w:cs="Times New Roman"/>
          <w:b/>
          <w:i w:val="0"/>
          <w:color w:val="auto"/>
          <w:u w:val="single"/>
        </w:rPr>
        <w:t xml:space="preserve">Lab </w:t>
      </w:r>
      <w:r w:rsidR="006421A3">
        <w:rPr>
          <w:rFonts w:ascii="Times New Roman" w:hAnsi="Times New Roman" w:cs="Times New Roman"/>
          <w:b/>
          <w:i w:val="0"/>
          <w:color w:val="auto"/>
          <w:u w:val="single"/>
        </w:rPr>
        <w:t>10</w:t>
      </w:r>
    </w:p>
    <w:p w:rsidR="008C460F" w:rsidRDefault="008C460F" w:rsidP="008C460F">
      <w:pPr>
        <w:pStyle w:val="Subtitle"/>
        <w:numPr>
          <w:ilvl w:val="0"/>
          <w:numId w:val="37"/>
        </w:numPr>
        <w:rPr>
          <w:rFonts w:ascii="Times New Roman" w:hAnsi="Times New Roman" w:cs="Times New Roman"/>
          <w:color w:val="auto"/>
        </w:rPr>
      </w:pPr>
      <w:r w:rsidRPr="008C460F">
        <w:rPr>
          <w:rFonts w:ascii="Times New Roman" w:hAnsi="Times New Roman" w:cs="Times New Roman"/>
          <w:color w:val="auto"/>
        </w:rPr>
        <w:t>A text/word document of the initial code with comments</w:t>
      </w:r>
    </w:p>
    <w:p w:rsidR="008C460F" w:rsidRDefault="008C460F" w:rsidP="008C460F">
      <w:pPr>
        <w:pStyle w:val="Subtitle"/>
        <w:numPr>
          <w:ilvl w:val="0"/>
          <w:numId w:val="37"/>
        </w:numPr>
        <w:rPr>
          <w:rFonts w:ascii="Times New Roman" w:hAnsi="Times New Roman" w:cs="Times New Roman"/>
          <w:color w:val="auto"/>
        </w:rPr>
      </w:pPr>
      <w:r w:rsidRPr="008C460F">
        <w:rPr>
          <w:rFonts w:ascii="Times New Roman" w:hAnsi="Times New Roman" w:cs="Times New Roman"/>
          <w:color w:val="auto"/>
        </w:rPr>
        <w:t>In the document, for each task submit the modified or included code (only) with</w:t>
      </w:r>
      <w:r>
        <w:rPr>
          <w:rFonts w:ascii="Times New Roman" w:hAnsi="Times New Roman" w:cs="Times New Roman"/>
          <w:color w:val="auto"/>
        </w:rPr>
        <w:t xml:space="preserve"> </w:t>
      </w:r>
      <w:r w:rsidRPr="008C460F">
        <w:rPr>
          <w:rFonts w:ascii="Times New Roman" w:hAnsi="Times New Roman" w:cs="Times New Roman"/>
          <w:color w:val="auto"/>
        </w:rPr>
        <w:t xml:space="preserve">highlights and justifications of the modifications. Also include the comments. </w:t>
      </w:r>
    </w:p>
    <w:p w:rsidR="00F24324" w:rsidRPr="008C460F" w:rsidRDefault="008C460F" w:rsidP="008C460F">
      <w:pPr>
        <w:pStyle w:val="Subtitle"/>
        <w:numPr>
          <w:ilvl w:val="0"/>
          <w:numId w:val="37"/>
        </w:numPr>
        <w:rPr>
          <w:rFonts w:ascii="Times New Roman" w:hAnsi="Times New Roman" w:cs="Times New Roman"/>
          <w:color w:val="auto"/>
        </w:rPr>
      </w:pPr>
      <w:r w:rsidRPr="008C460F">
        <w:rPr>
          <w:rFonts w:ascii="Times New Roman" w:hAnsi="Times New Roman" w:cs="Times New Roman"/>
          <w:color w:val="auto"/>
        </w:rPr>
        <w:t>Provide a permanent link to all main and dependent source code files only (name them as</w:t>
      </w:r>
      <w:r>
        <w:rPr>
          <w:rFonts w:ascii="Times New Roman" w:hAnsi="Times New Roman" w:cs="Times New Roman"/>
          <w:color w:val="auto"/>
        </w:rPr>
        <w:t xml:space="preserve"> </w:t>
      </w:r>
      <w:r w:rsidRPr="008C460F">
        <w:rPr>
          <w:rFonts w:ascii="Times New Roman" w:hAnsi="Times New Roman" w:cs="Times New Roman"/>
          <w:color w:val="auto"/>
        </w:rPr>
        <w:t>LabXX-TYY, XX-Lab# and YY-task#)</w:t>
      </w:r>
      <w:r w:rsidR="00C87F9D" w:rsidRPr="008C460F">
        <w:rPr>
          <w:rFonts w:ascii="Times New Roman" w:hAnsi="Times New Roman" w:cs="Times New Roman"/>
          <w:color w:val="auto"/>
        </w:rPr>
        <w:t>Screenshots of debugging process</w:t>
      </w:r>
      <w:r w:rsidR="000C4160" w:rsidRPr="008C460F">
        <w:rPr>
          <w:rFonts w:ascii="Times New Roman" w:hAnsi="Times New Roman" w:cs="Times New Roman"/>
          <w:color w:val="auto"/>
        </w:rPr>
        <w:t xml:space="preserve"> along with pictures of actual circuit</w:t>
      </w:r>
    </w:p>
    <w:p w:rsidR="001D64F7" w:rsidRPr="001D64F7" w:rsidRDefault="000C4160" w:rsidP="001D64F7">
      <w:pPr>
        <w:pStyle w:val="Subtitle"/>
        <w:numPr>
          <w:ilvl w:val="0"/>
          <w:numId w:val="37"/>
        </w:numPr>
        <w:rPr>
          <w:rFonts w:ascii="Times New Roman" w:hAnsi="Times New Roman" w:cs="Times New Roman"/>
          <w:color w:val="auto"/>
        </w:rPr>
      </w:pPr>
      <w:r w:rsidRPr="000C4160">
        <w:rPr>
          <w:rFonts w:ascii="Times New Roman" w:hAnsi="Times New Roman" w:cs="Times New Roman"/>
          <w:color w:val="auto"/>
        </w:rPr>
        <w:t>Video link of demonstration.</w:t>
      </w:r>
    </w:p>
    <w:p w:rsidR="007201CB" w:rsidRDefault="007201CB" w:rsidP="007201CB">
      <w:pPr>
        <w:pStyle w:val="Subtitle"/>
        <w:ind w:left="720"/>
        <w:rPr>
          <w:rFonts w:ascii="Times New Roman" w:hAnsi="Times New Roman" w:cs="Times New Roman"/>
          <w:color w:val="auto"/>
        </w:rPr>
      </w:pPr>
    </w:p>
    <w:p w:rsidR="000C4160" w:rsidRPr="000C4160" w:rsidRDefault="000C4160" w:rsidP="007201CB">
      <w:pPr>
        <w:pStyle w:val="Subtitle"/>
        <w:ind w:left="720"/>
        <w:rPr>
          <w:rFonts w:ascii="Times New Roman" w:hAnsi="Times New Roman" w:cs="Times New Roman"/>
          <w:color w:val="auto"/>
        </w:rPr>
      </w:pPr>
    </w:p>
    <w:p w:rsidR="002E4E41" w:rsidRPr="008C460F" w:rsidRDefault="00F24324" w:rsidP="002E4E41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br w:type="page"/>
      </w:r>
    </w:p>
    <w:p w:rsidR="008C460F" w:rsidRDefault="008C460F" w:rsidP="002E4E41">
      <w:pPr>
        <w:jc w:val="center"/>
        <w:rPr>
          <w:rFonts w:ascii="Times New Roman" w:hAnsi="Times New Roman" w:cs="Times New Roman"/>
          <w:b/>
          <w:sz w:val="24"/>
          <w:szCs w:val="24"/>
          <w:u w:val="single"/>
          <w:lang w:eastAsia="en-US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eastAsia="en-US"/>
        </w:rPr>
        <w:lastRenderedPageBreak/>
        <w:t>Code for Experiment</w:t>
      </w:r>
    </w:p>
    <w:p w:rsidR="003E4CE6" w:rsidRDefault="003E4CE6" w:rsidP="003E4CE6">
      <w:pPr>
        <w:rPr>
          <w:rFonts w:ascii="Times New Roman" w:hAnsi="Times New Roman" w:cs="Times New Roman"/>
          <w:b/>
          <w:sz w:val="24"/>
          <w:szCs w:val="24"/>
          <w:u w:val="single"/>
          <w:lang w:eastAsia="en-US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eastAsia="en-US"/>
        </w:rPr>
        <w:t xml:space="preserve">Task 1: </w:t>
      </w:r>
    </w:p>
    <w:p w:rsidR="0029335D" w:rsidRPr="0029335D" w:rsidRDefault="0029335D" w:rsidP="003E4CE6">
      <w:pPr>
        <w:rPr>
          <w:rFonts w:ascii="Times New Roman" w:hAnsi="Times New Roman" w:cs="Times New Roman"/>
          <w:b/>
          <w:sz w:val="24"/>
          <w:szCs w:val="24"/>
          <w:lang w:eastAsia="en-US"/>
        </w:rPr>
      </w:pPr>
      <w:r w:rsidRPr="0029335D">
        <w:rPr>
          <w:rFonts w:ascii="Times New Roman" w:hAnsi="Times New Roman" w:cs="Times New Roman"/>
          <w:b/>
          <w:sz w:val="24"/>
          <w:szCs w:val="24"/>
          <w:lang w:eastAsia="en-US"/>
        </w:rPr>
        <w:t>Accelerometer:</w:t>
      </w:r>
    </w:p>
    <w:p w:rsidR="0029335D" w:rsidRPr="0029335D" w:rsidRDefault="0029335D" w:rsidP="0029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29335D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#define</w:t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ACCEL_W 0x3A</w:t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4F45B5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// Addresses for the accelerometer</w:t>
      </w:r>
    </w:p>
    <w:p w:rsidR="0029335D" w:rsidRPr="0029335D" w:rsidRDefault="0029335D" w:rsidP="0029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29335D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#define</w:t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ACCEL_R 0x3B</w:t>
      </w:r>
      <w:r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</w:p>
    <w:p w:rsidR="0029335D" w:rsidRPr="0029335D" w:rsidRDefault="0029335D" w:rsidP="0029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29335D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#define</w:t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ACCEL_ADDR 0x1D</w:t>
      </w:r>
    </w:p>
    <w:p w:rsidR="0029335D" w:rsidRPr="0029335D" w:rsidRDefault="0029335D" w:rsidP="0029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29335D" w:rsidRPr="0029335D" w:rsidRDefault="0029335D" w:rsidP="0029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29335D">
        <w:rPr>
          <w:rFonts w:ascii="Consolas" w:hAnsi="Consolas" w:cs="Consolas"/>
          <w:b/>
          <w:bCs/>
          <w:color w:val="7F0055"/>
          <w:sz w:val="16"/>
          <w:szCs w:val="16"/>
          <w:highlight w:val="white"/>
          <w:lang w:eastAsia="en-US"/>
        </w:rPr>
        <w:t>#ifndef</w:t>
      </w:r>
      <w:r w:rsidRPr="0029335D">
        <w:rPr>
          <w:rFonts w:ascii="Consolas" w:hAnsi="Consolas" w:cs="Consolas"/>
          <w:color w:val="000000"/>
          <w:sz w:val="16"/>
          <w:szCs w:val="16"/>
          <w:highlight w:val="white"/>
          <w:lang w:eastAsia="en-US"/>
        </w:rPr>
        <w:t xml:space="preserve"> PART_TM4C123GH6PM</w:t>
      </w:r>
    </w:p>
    <w:p w:rsidR="0029335D" w:rsidRPr="0029335D" w:rsidRDefault="0029335D" w:rsidP="0029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29335D">
        <w:rPr>
          <w:rFonts w:ascii="Consolas" w:hAnsi="Consolas" w:cs="Consolas"/>
          <w:b/>
          <w:bCs/>
          <w:color w:val="7F0055"/>
          <w:sz w:val="16"/>
          <w:szCs w:val="16"/>
          <w:highlight w:val="white"/>
          <w:lang w:eastAsia="en-US"/>
        </w:rPr>
        <w:t>#define</w:t>
      </w:r>
      <w:r w:rsidRPr="0029335D">
        <w:rPr>
          <w:rFonts w:ascii="Consolas" w:hAnsi="Consolas" w:cs="Consolas"/>
          <w:color w:val="000000"/>
          <w:sz w:val="16"/>
          <w:szCs w:val="16"/>
          <w:highlight w:val="white"/>
          <w:lang w:eastAsia="en-US"/>
        </w:rPr>
        <w:t xml:space="preserve"> PART_TM4C123GH6PM</w:t>
      </w:r>
    </w:p>
    <w:p w:rsidR="0029335D" w:rsidRPr="0029335D" w:rsidRDefault="0029335D" w:rsidP="0029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29335D">
        <w:rPr>
          <w:rFonts w:ascii="Consolas" w:hAnsi="Consolas" w:cs="Consolas"/>
          <w:b/>
          <w:bCs/>
          <w:color w:val="7F0055"/>
          <w:sz w:val="16"/>
          <w:szCs w:val="16"/>
          <w:highlight w:val="white"/>
          <w:lang w:eastAsia="en-US"/>
        </w:rPr>
        <w:t>#endif</w:t>
      </w:r>
    </w:p>
    <w:p w:rsidR="0029335D" w:rsidRPr="0029335D" w:rsidRDefault="0029335D" w:rsidP="0029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29335D" w:rsidRPr="0029335D" w:rsidRDefault="0029335D" w:rsidP="0029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29335D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#include</w:t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29335D">
        <w:rPr>
          <w:rFonts w:ascii="Consolas" w:hAnsi="Consolas" w:cs="Consolas"/>
          <w:color w:val="2A00FF"/>
          <w:sz w:val="16"/>
          <w:szCs w:val="16"/>
          <w:lang w:eastAsia="en-US"/>
        </w:rPr>
        <w:t>&lt;stdbool.h&gt;</w:t>
      </w:r>
    </w:p>
    <w:p w:rsidR="0029335D" w:rsidRPr="0029335D" w:rsidRDefault="0029335D" w:rsidP="0029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29335D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#include</w:t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29335D">
        <w:rPr>
          <w:rFonts w:ascii="Consolas" w:hAnsi="Consolas" w:cs="Consolas"/>
          <w:color w:val="2A00FF"/>
          <w:sz w:val="16"/>
          <w:szCs w:val="16"/>
          <w:lang w:eastAsia="en-US"/>
        </w:rPr>
        <w:t>&lt;stdint.h&gt;</w:t>
      </w:r>
    </w:p>
    <w:p w:rsidR="0029335D" w:rsidRPr="0029335D" w:rsidRDefault="0029335D" w:rsidP="0029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29335D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#include</w:t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29335D">
        <w:rPr>
          <w:rFonts w:ascii="Consolas" w:hAnsi="Consolas" w:cs="Consolas"/>
          <w:color w:val="2A00FF"/>
          <w:sz w:val="16"/>
          <w:szCs w:val="16"/>
          <w:lang w:eastAsia="en-US"/>
        </w:rPr>
        <w:t>"inc/tm4c123gh6pm.h"</w:t>
      </w:r>
    </w:p>
    <w:p w:rsidR="0029335D" w:rsidRPr="0029335D" w:rsidRDefault="0029335D" w:rsidP="0029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29335D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#include</w:t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29335D">
        <w:rPr>
          <w:rFonts w:ascii="Consolas" w:hAnsi="Consolas" w:cs="Consolas"/>
          <w:color w:val="2A00FF"/>
          <w:sz w:val="16"/>
          <w:szCs w:val="16"/>
          <w:lang w:eastAsia="en-US"/>
        </w:rPr>
        <w:t>"inc/hw_memmap.h"</w:t>
      </w:r>
    </w:p>
    <w:p w:rsidR="0029335D" w:rsidRPr="0029335D" w:rsidRDefault="0029335D" w:rsidP="0029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29335D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#include</w:t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29335D">
        <w:rPr>
          <w:rFonts w:ascii="Consolas" w:hAnsi="Consolas" w:cs="Consolas"/>
          <w:color w:val="2A00FF"/>
          <w:sz w:val="16"/>
          <w:szCs w:val="16"/>
          <w:lang w:eastAsia="en-US"/>
        </w:rPr>
        <w:t>"inc/hw_types.h"</w:t>
      </w:r>
    </w:p>
    <w:p w:rsidR="0029335D" w:rsidRPr="0029335D" w:rsidRDefault="0029335D" w:rsidP="0029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29335D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#include</w:t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29335D">
        <w:rPr>
          <w:rFonts w:ascii="Consolas" w:hAnsi="Consolas" w:cs="Consolas"/>
          <w:color w:val="2A00FF"/>
          <w:sz w:val="16"/>
          <w:szCs w:val="16"/>
          <w:lang w:eastAsia="en-US"/>
        </w:rPr>
        <w:t>"inc/hw_i2c.h"</w:t>
      </w:r>
    </w:p>
    <w:p w:rsidR="0029335D" w:rsidRPr="0029335D" w:rsidRDefault="0029335D" w:rsidP="0029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29335D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#include</w:t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29335D">
        <w:rPr>
          <w:rFonts w:ascii="Consolas" w:hAnsi="Consolas" w:cs="Consolas"/>
          <w:color w:val="2A00FF"/>
          <w:sz w:val="16"/>
          <w:szCs w:val="16"/>
          <w:lang w:eastAsia="en-US"/>
        </w:rPr>
        <w:t>"driverlib/gpio.h"</w:t>
      </w:r>
    </w:p>
    <w:p w:rsidR="0029335D" w:rsidRPr="0029335D" w:rsidRDefault="0029335D" w:rsidP="0029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29335D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#include</w:t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29335D">
        <w:rPr>
          <w:rFonts w:ascii="Consolas" w:hAnsi="Consolas" w:cs="Consolas"/>
          <w:color w:val="2A00FF"/>
          <w:sz w:val="16"/>
          <w:szCs w:val="16"/>
          <w:lang w:eastAsia="en-US"/>
        </w:rPr>
        <w:t>"driverlib/pin_map.h"</w:t>
      </w:r>
    </w:p>
    <w:p w:rsidR="0029335D" w:rsidRPr="0029335D" w:rsidRDefault="0029335D" w:rsidP="0029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29335D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#include</w:t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29335D">
        <w:rPr>
          <w:rFonts w:ascii="Consolas" w:hAnsi="Consolas" w:cs="Consolas"/>
          <w:color w:val="2A00FF"/>
          <w:sz w:val="16"/>
          <w:szCs w:val="16"/>
          <w:lang w:eastAsia="en-US"/>
        </w:rPr>
        <w:t>"driverlib/sysctl.h"</w:t>
      </w:r>
    </w:p>
    <w:p w:rsidR="0029335D" w:rsidRPr="0029335D" w:rsidRDefault="0029335D" w:rsidP="0029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29335D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#include</w:t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29335D">
        <w:rPr>
          <w:rFonts w:ascii="Consolas" w:hAnsi="Consolas" w:cs="Consolas"/>
          <w:color w:val="2A00FF"/>
          <w:sz w:val="16"/>
          <w:szCs w:val="16"/>
          <w:lang w:eastAsia="en-US"/>
        </w:rPr>
        <w:t>"driverlib/i2c.h"</w:t>
      </w:r>
    </w:p>
    <w:p w:rsidR="0029335D" w:rsidRPr="0029335D" w:rsidRDefault="0029335D" w:rsidP="0029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29335D" w:rsidRPr="0029335D" w:rsidRDefault="0029335D" w:rsidP="004F45B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424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29335D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void</w:t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29335D">
        <w:rPr>
          <w:rFonts w:ascii="Consolas" w:hAnsi="Consolas" w:cs="Consolas"/>
          <w:b/>
          <w:bCs/>
          <w:color w:val="000000"/>
          <w:sz w:val="16"/>
          <w:szCs w:val="16"/>
          <w:lang w:eastAsia="en-US"/>
        </w:rPr>
        <w:t>Accel_int</w:t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(); </w:t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4F45B5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// Function prototype to initialize the Accelerometer</w:t>
      </w:r>
      <w:r w:rsidR="004F45B5">
        <w:rPr>
          <w:rFonts w:ascii="Consolas" w:hAnsi="Consolas" w:cs="Consolas"/>
          <w:color w:val="3F7F5F"/>
          <w:sz w:val="16"/>
          <w:szCs w:val="16"/>
          <w:lang w:eastAsia="en-US"/>
        </w:rPr>
        <w:tab/>
      </w:r>
    </w:p>
    <w:p w:rsidR="0029335D" w:rsidRPr="0029335D" w:rsidRDefault="0029335D" w:rsidP="0029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29335D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signed</w:t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29335D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int</w:t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29335D">
        <w:rPr>
          <w:rFonts w:ascii="Consolas" w:hAnsi="Consolas" w:cs="Consolas"/>
          <w:b/>
          <w:bCs/>
          <w:color w:val="000000"/>
          <w:sz w:val="16"/>
          <w:szCs w:val="16"/>
          <w:lang w:eastAsia="en-US"/>
        </w:rPr>
        <w:t>Accel_read</w:t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>();</w:t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4F45B5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// Function prototype to read the Accelerometer</w:t>
      </w:r>
    </w:p>
    <w:p w:rsidR="0029335D" w:rsidRPr="0029335D" w:rsidRDefault="0029335D" w:rsidP="0029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29335D" w:rsidRPr="0029335D" w:rsidRDefault="0029335D" w:rsidP="0029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29335D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void</w:t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29335D">
        <w:rPr>
          <w:rFonts w:ascii="Consolas" w:hAnsi="Consolas" w:cs="Consolas"/>
          <w:b/>
          <w:bCs/>
          <w:color w:val="000000"/>
          <w:sz w:val="16"/>
          <w:szCs w:val="16"/>
          <w:lang w:eastAsia="en-US"/>
        </w:rPr>
        <w:t>main</w:t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r w:rsidRPr="0029335D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void</w:t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>) {</w:t>
      </w:r>
    </w:p>
    <w:p w:rsidR="0029335D" w:rsidRPr="0029335D" w:rsidRDefault="0029335D" w:rsidP="0029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29335D" w:rsidRPr="0029335D" w:rsidRDefault="0029335D" w:rsidP="0029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29335D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signed</w:t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29335D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short</w:t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29335D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int</w:t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LED_value = 1;</w:t>
      </w:r>
    </w:p>
    <w:p w:rsidR="0029335D" w:rsidRPr="0029335D" w:rsidRDefault="0029335D" w:rsidP="0029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29335D" w:rsidRPr="0029335D" w:rsidRDefault="0029335D" w:rsidP="0029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29335D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SysCtlClockSet</w:t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(SYSCTL_SYSDIV_1 | SYSCTL_USE_OSC | SYSCTL_OSC_MAIN | SYSCTL_XTAL_16MHZ);  </w:t>
      </w:r>
    </w:p>
    <w:p w:rsidR="0029335D" w:rsidRPr="0029335D" w:rsidRDefault="0029335D" w:rsidP="0029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29335D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SysCtlPeripheralEnable</w:t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>(SYSCTL_PERIPH_I2C0);</w:t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4F45B5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// Enable I2C</w:t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29335D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SysCtlPeripheralEnable</w:t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>(SYSCTL_PERIPH_GPIOB);</w:t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4F45B5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 xml:space="preserve">// Enable </w:t>
      </w:r>
      <w:r w:rsidR="004F45B5" w:rsidRPr="004F45B5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GPIO</w:t>
      </w:r>
    </w:p>
    <w:p w:rsidR="0029335D" w:rsidRPr="0029335D" w:rsidRDefault="0029335D" w:rsidP="0029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29335D" w:rsidRPr="0029335D" w:rsidRDefault="0029335D" w:rsidP="0029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29335D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GPIOPinConfigure</w:t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>(GPIO_PB3_I2C0SDA);</w:t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4F45B5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// Configure GPIO pin for I2C Data line</w:t>
      </w:r>
    </w:p>
    <w:p w:rsidR="0029335D" w:rsidRPr="0029335D" w:rsidRDefault="0029335D" w:rsidP="0029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29335D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GPIOPinConfigure</w:t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>(GPIO_PB2_I2C0SCL);</w:t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4F45B5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// Configure GPIO Pin for I2C clock line</w:t>
      </w:r>
    </w:p>
    <w:p w:rsidR="0029335D" w:rsidRPr="0029335D" w:rsidRDefault="0029335D" w:rsidP="0029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29335D" w:rsidRPr="0029335D" w:rsidRDefault="0029335D" w:rsidP="0029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29335D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GPIOPinTypeI2C</w:t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(GPIO_PORTB_BASE, GPIO_PIN_2 | GPIO_PIN_3);  </w:t>
      </w:r>
      <w:r w:rsidRPr="004F45B5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// Set Pin Type</w:t>
      </w:r>
    </w:p>
    <w:p w:rsidR="0029335D" w:rsidRPr="0029335D" w:rsidRDefault="0029335D" w:rsidP="0029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29335D" w:rsidRPr="0029335D" w:rsidRDefault="0029335D" w:rsidP="0029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29335D">
        <w:rPr>
          <w:rFonts w:ascii="Consolas" w:hAnsi="Consolas" w:cs="Consolas"/>
          <w:color w:val="3F7F5F"/>
          <w:sz w:val="16"/>
          <w:szCs w:val="16"/>
          <w:lang w:eastAsia="en-US"/>
        </w:rPr>
        <w:t>// Enable Peripheral ports for output</w:t>
      </w:r>
    </w:p>
    <w:p w:rsidR="0029335D" w:rsidRPr="0029335D" w:rsidRDefault="0029335D" w:rsidP="0029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29335D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SysCtlPeripheralEnable</w:t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(SYSCTL_PERIPH_GPIOC);  </w:t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4F45B5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// PORTC</w:t>
      </w:r>
    </w:p>
    <w:p w:rsidR="0029335D" w:rsidRPr="0029335D" w:rsidRDefault="0029335D" w:rsidP="0029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29335D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GPIOPinTypeGPIOOutput</w:t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(GPIO_PORTC_BASE, GPIO_PIN_6|GPIO_PIN_7); </w:t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4F45B5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// LED 1 LED 2</w:t>
      </w:r>
    </w:p>
    <w:p w:rsidR="0029335D" w:rsidRPr="0029335D" w:rsidRDefault="0029335D" w:rsidP="0029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29335D" w:rsidRPr="0029335D" w:rsidRDefault="0029335D" w:rsidP="0029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29335D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GPIOPinTypeGPIOOutput</w:t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(GPIO_PORTB_BASE, GPIO_PIN_5); </w:t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4F45B5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// LED 4</w:t>
      </w:r>
    </w:p>
    <w:p w:rsidR="0029335D" w:rsidRPr="0029335D" w:rsidRDefault="0029335D" w:rsidP="0029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29335D" w:rsidRPr="0029335D" w:rsidRDefault="0029335D" w:rsidP="0029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29335D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SysCtlPeripheralEnable</w:t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(SYSCTL_PERIPH_GPIOD);  </w:t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4F45B5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// PORT D</w:t>
      </w:r>
    </w:p>
    <w:p w:rsidR="0029335D" w:rsidRPr="0029335D" w:rsidRDefault="0029335D" w:rsidP="0029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29335D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GPIOPinTypeGPIOOutput</w:t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(GPIO_PORTD_BASE, GPIO_PIN_6); </w:t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4F45B5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// LED 3</w:t>
      </w:r>
    </w:p>
    <w:p w:rsidR="0029335D" w:rsidRPr="0029335D" w:rsidRDefault="0029335D" w:rsidP="0029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29335D" w:rsidRPr="0029335D" w:rsidRDefault="0029335D" w:rsidP="0029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29335D" w:rsidRPr="0029335D" w:rsidRDefault="0029335D" w:rsidP="0029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4F45B5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// Setup the I2C</w:t>
      </w:r>
    </w:p>
    <w:p w:rsidR="0029335D" w:rsidRPr="0029335D" w:rsidRDefault="0029335D" w:rsidP="0029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29335D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GPIOPadConfigSet</w:t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>(GPIO_PORTB_BASE, GPIO_PIN_2, GPIO_STRENGTH_2MA, GPIO_PIN_TYPE_STD);</w:t>
      </w:r>
    </w:p>
    <w:p w:rsidR="004F45B5" w:rsidRPr="0029335D" w:rsidRDefault="0029335D" w:rsidP="004F4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29335D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GPIOPadConfigSet</w:t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>(GPIO_PORTB_BASE, GPIO_PIN_3, GPIO_STRENGTH_2MA, GPIO_PIN_TYPE_OD);</w:t>
      </w:r>
      <w:r w:rsidR="004F45B5" w:rsidRPr="0029335D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</w:p>
    <w:p w:rsidR="0029335D" w:rsidRPr="0029335D" w:rsidRDefault="0029335D" w:rsidP="0029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(I2C0_BASE, </w:t>
      </w:r>
      <w:r w:rsidRPr="0029335D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SysCtlClockGet</w:t>
      </w:r>
      <w:r w:rsidR="004F45B5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(), false); </w:t>
      </w:r>
      <w:r w:rsidR="004F45B5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4F45B5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// The False sets the controller to 100kHz communication</w:t>
      </w:r>
    </w:p>
    <w:p w:rsidR="0029335D" w:rsidRPr="0029335D" w:rsidRDefault="0029335D" w:rsidP="0029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29335D" w:rsidRPr="0029335D" w:rsidRDefault="0029335D" w:rsidP="0029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  <w:t>Accel_int();</w:t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4F45B5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// Function to initialize the Accelerometer</w:t>
      </w:r>
    </w:p>
    <w:p w:rsidR="0029335D" w:rsidRPr="0029335D" w:rsidRDefault="0029335D" w:rsidP="0029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4F45B5" w:rsidRDefault="0029335D" w:rsidP="0029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</w:p>
    <w:p w:rsidR="0029335D" w:rsidRPr="0029335D" w:rsidRDefault="0029335D" w:rsidP="0029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29335D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lastRenderedPageBreak/>
        <w:t>while</w:t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>(1){</w:t>
      </w:r>
      <w:r w:rsidR="004F45B5" w:rsidRPr="0029335D">
        <w:rPr>
          <w:rFonts w:ascii="Consolas" w:hAnsi="Consolas" w:cs="Consolas"/>
          <w:sz w:val="16"/>
          <w:szCs w:val="16"/>
          <w:lang w:eastAsia="en-US"/>
        </w:rPr>
        <w:t xml:space="preserve"> </w:t>
      </w:r>
    </w:p>
    <w:p w:rsidR="0029335D" w:rsidRPr="0029335D" w:rsidRDefault="0029335D" w:rsidP="0029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  <w:t>LED_value = LED_value + Accel_read();</w:t>
      </w:r>
    </w:p>
    <w:p w:rsidR="0029335D" w:rsidRPr="0029335D" w:rsidRDefault="0029335D" w:rsidP="0029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29335D" w:rsidRPr="0029335D" w:rsidRDefault="0029335D" w:rsidP="0029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29335D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if</w:t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>(LED_value &lt;= 1){</w:t>
      </w:r>
    </w:p>
    <w:p w:rsidR="0029335D" w:rsidRPr="0029335D" w:rsidRDefault="0029335D" w:rsidP="0029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4F45B5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// Cycle through the LEDs on the Orbit board</w:t>
      </w:r>
    </w:p>
    <w:p w:rsidR="0029335D" w:rsidRPr="0029335D" w:rsidRDefault="0029335D" w:rsidP="0029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29335D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GPIOPinWrite</w:t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(GPIO_PORTC_BASE, GPIO_PIN_6|GPIO_PIN_7, 0x40); </w:t>
      </w:r>
      <w:r w:rsidRPr="004F45B5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// LED 1 on LED 2 Off</w:t>
      </w:r>
    </w:p>
    <w:p w:rsidR="0029335D" w:rsidRPr="0029335D" w:rsidRDefault="0029335D" w:rsidP="0029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29335D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GPIOPinWrite</w:t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(GPIO_PORTD_BASE, GPIO_PIN_6, 0x00); </w:t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  <w:t xml:space="preserve"> </w:t>
      </w:r>
      <w:r w:rsidRPr="004F45B5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// LED 3 off</w:t>
      </w:r>
    </w:p>
    <w:p w:rsidR="0029335D" w:rsidRPr="0029335D" w:rsidRDefault="0029335D" w:rsidP="0029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29335D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GPIOPinWrite</w:t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(GPIO_PORTB_BASE, GPIO_PIN_5, 0x00); </w:t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  <w:t xml:space="preserve"> </w:t>
      </w:r>
      <w:r w:rsidRPr="004F45B5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// LED 4 off</w:t>
      </w:r>
    </w:p>
    <w:p w:rsidR="0029335D" w:rsidRPr="0029335D" w:rsidRDefault="0029335D" w:rsidP="0029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  <w:t>LED_value = 1;</w:t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29335D">
        <w:rPr>
          <w:rFonts w:ascii="Consolas" w:hAnsi="Consolas" w:cs="Consolas"/>
          <w:color w:val="3F7F5F"/>
          <w:sz w:val="16"/>
          <w:szCs w:val="16"/>
          <w:lang w:eastAsia="en-US"/>
        </w:rPr>
        <w:t>// reset value to maintain range</w:t>
      </w:r>
    </w:p>
    <w:p w:rsidR="0029335D" w:rsidRPr="0029335D" w:rsidRDefault="0029335D" w:rsidP="0029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  <w:t>}</w:t>
      </w:r>
    </w:p>
    <w:p w:rsidR="0029335D" w:rsidRPr="0029335D" w:rsidRDefault="0029335D" w:rsidP="0029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29335D" w:rsidRPr="0029335D" w:rsidRDefault="0029335D" w:rsidP="0029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29335D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else</w:t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29335D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if</w:t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>(LED_value == 2){</w:t>
      </w:r>
    </w:p>
    <w:p w:rsidR="0029335D" w:rsidRPr="0029335D" w:rsidRDefault="0029335D" w:rsidP="0029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4F45B5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// Cycle through the LEDs on the Orbit board</w:t>
      </w:r>
    </w:p>
    <w:p w:rsidR="0029335D" w:rsidRPr="0029335D" w:rsidRDefault="0029335D" w:rsidP="0029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29335D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GPIOPinWrite</w:t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(GPIO_PORTC_BASE, GPIO_PIN_6|GPIO_PIN_7, 0x80); </w:t>
      </w:r>
      <w:r w:rsidRPr="004F45B5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// LED 1 off LED 2 on</w:t>
      </w:r>
    </w:p>
    <w:p w:rsidR="0029335D" w:rsidRPr="0029335D" w:rsidRDefault="0029335D" w:rsidP="0029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29335D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GPIOPinWrite</w:t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(GPIO_PORTD_BASE, GPIO_PIN_6, 0x00); </w:t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4F45B5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// LED 3 off</w:t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29335D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GPIOPinWrite</w:t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(GPIO_PORTB_BASE, GPIO_PIN_5, 0x00); </w:t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="004F45B5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="004F45B5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4F45B5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// LED 4 on</w:t>
      </w:r>
    </w:p>
    <w:p w:rsidR="0029335D" w:rsidRPr="0029335D" w:rsidRDefault="0029335D" w:rsidP="0029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  <w:t>}</w:t>
      </w:r>
    </w:p>
    <w:p w:rsidR="0029335D" w:rsidRPr="0029335D" w:rsidRDefault="0029335D" w:rsidP="0029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29335D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else</w:t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29335D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if</w:t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>(LED_value == 3){</w:t>
      </w:r>
    </w:p>
    <w:p w:rsidR="0029335D" w:rsidRPr="0029335D" w:rsidRDefault="0029335D" w:rsidP="0029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4F45B5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// Cycle through the LEDs on the Orbit board</w:t>
      </w:r>
    </w:p>
    <w:p w:rsidR="0029335D" w:rsidRPr="0029335D" w:rsidRDefault="0029335D" w:rsidP="0029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29335D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GPIOPinWrite</w:t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>(GPIO_PORTC_BASE</w:t>
      </w:r>
      <w:r w:rsidR="004F45B5">
        <w:rPr>
          <w:rFonts w:ascii="Consolas" w:hAnsi="Consolas" w:cs="Consolas"/>
          <w:color w:val="000000"/>
          <w:sz w:val="16"/>
          <w:szCs w:val="16"/>
          <w:lang w:eastAsia="en-US"/>
        </w:rPr>
        <w:t>, GPIO_PIN_6|GPIO_PIN_7, 0x00);</w:t>
      </w:r>
      <w:r w:rsidRPr="004F45B5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// LED 1 off LED 2</w:t>
      </w:r>
      <w:r w:rsidR="004F45B5" w:rsidRPr="004F45B5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 xml:space="preserve"> </w:t>
      </w:r>
      <w:r w:rsidRPr="004F45B5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off</w:t>
      </w:r>
    </w:p>
    <w:p w:rsidR="0029335D" w:rsidRPr="0029335D" w:rsidRDefault="0029335D" w:rsidP="0029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29335D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GPIOPinWrite</w:t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(GPIO_PORTD_BASE, GPIO_PIN_6, 0x40); </w:t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4F45B5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// LED 3 on</w:t>
      </w:r>
    </w:p>
    <w:p w:rsidR="0029335D" w:rsidRPr="0029335D" w:rsidRDefault="0029335D" w:rsidP="0029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29335D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GPIOPinWrite</w:t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(GPIO_PORTB_BASE, GPIO_PIN_5, 0x00); </w:t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4F45B5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// LED 4 0ff</w:t>
      </w:r>
    </w:p>
    <w:p w:rsidR="0029335D" w:rsidRPr="0029335D" w:rsidRDefault="0029335D" w:rsidP="0029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  <w:t>}</w:t>
      </w:r>
    </w:p>
    <w:p w:rsidR="0029335D" w:rsidRPr="0029335D" w:rsidRDefault="0029335D" w:rsidP="0029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29335D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else</w:t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29335D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if</w:t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>(LED_value &gt;= 4){</w:t>
      </w:r>
    </w:p>
    <w:p w:rsidR="0029335D" w:rsidRPr="0029335D" w:rsidRDefault="0029335D" w:rsidP="0029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4F45B5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// Cycle through the LEDs on the Orbit board</w:t>
      </w:r>
    </w:p>
    <w:p w:rsidR="0029335D" w:rsidRPr="0029335D" w:rsidRDefault="0029335D" w:rsidP="0029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29335D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GPIOPinWrite</w:t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>(GPIO_PORTC_BASE</w:t>
      </w:r>
      <w:r w:rsidR="004F45B5">
        <w:rPr>
          <w:rFonts w:ascii="Consolas" w:hAnsi="Consolas" w:cs="Consolas"/>
          <w:color w:val="000000"/>
          <w:sz w:val="16"/>
          <w:szCs w:val="16"/>
          <w:lang w:eastAsia="en-US"/>
        </w:rPr>
        <w:t>, GPIO_PIN_6|GPIO_PIN_7, 0x00</w:t>
      </w:r>
      <w:r w:rsidR="004F45B5" w:rsidRPr="004F45B5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>);</w:t>
      </w:r>
      <w:r w:rsidRPr="004F45B5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// LED 1 off LED 2 Off</w:t>
      </w:r>
    </w:p>
    <w:p w:rsidR="004F45B5" w:rsidRPr="0029335D" w:rsidRDefault="0029335D" w:rsidP="004F4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29335D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GPIOPinWrite</w:t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(GPIO_PORTD_BASE, GPIO_PIN_6, 0x00); </w:t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="004F45B5" w:rsidRPr="004F45B5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// LED 3 off</w:t>
      </w:r>
    </w:p>
    <w:p w:rsidR="0029335D" w:rsidRPr="0029335D" w:rsidRDefault="0029335D" w:rsidP="0029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29335D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GPIOPinWrite</w:t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(GPIO_PORTB_BASE, GPIO_PIN_5, 0x20); </w:t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="004F45B5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="004F45B5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4F45B5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// LED 4 on</w:t>
      </w:r>
    </w:p>
    <w:p w:rsidR="0029335D" w:rsidRPr="0029335D" w:rsidRDefault="0029335D" w:rsidP="0029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  <w:t>LED_value = 4;</w:t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="004F45B5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="004F45B5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="004F45B5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</w:p>
    <w:p w:rsidR="0029335D" w:rsidRPr="0029335D" w:rsidRDefault="0029335D" w:rsidP="0029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  <w:t>}</w:t>
      </w:r>
    </w:p>
    <w:p w:rsidR="0029335D" w:rsidRPr="0029335D" w:rsidRDefault="0029335D" w:rsidP="0029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  <w:t>}</w:t>
      </w:r>
    </w:p>
    <w:p w:rsidR="0029335D" w:rsidRPr="0029335D" w:rsidRDefault="0029335D" w:rsidP="0029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>}</w:t>
      </w:r>
    </w:p>
    <w:p w:rsidR="0029335D" w:rsidRPr="0029335D" w:rsidRDefault="0029335D" w:rsidP="0029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29335D" w:rsidRPr="0029335D" w:rsidRDefault="0029335D" w:rsidP="0029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29335D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void</w:t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29335D">
        <w:rPr>
          <w:rFonts w:ascii="Consolas" w:hAnsi="Consolas" w:cs="Consolas"/>
          <w:b/>
          <w:bCs/>
          <w:color w:val="000000"/>
          <w:sz w:val="16"/>
          <w:szCs w:val="16"/>
          <w:lang w:eastAsia="en-US"/>
        </w:rPr>
        <w:t>Accel_int</w:t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>(){</w:t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</w:p>
    <w:p w:rsidR="0029335D" w:rsidRPr="0029335D" w:rsidRDefault="0029335D" w:rsidP="0029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29335D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I2CMasterSlaveAddrSet</w:t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(I2C0_BASE, ACCEL_ADDR, false);  </w:t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4F45B5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// false means transmit</w:t>
      </w:r>
    </w:p>
    <w:p w:rsidR="0029335D" w:rsidRPr="0029335D" w:rsidRDefault="0029335D" w:rsidP="0029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29335D" w:rsidRPr="0029335D" w:rsidRDefault="0029335D" w:rsidP="0029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29335D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I2CMasterControl</w:t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>(I2C0_BASE, I2C_MASTER_CMD_BURST_SEND_START);</w:t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4F45B5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// Send Start condition</w:t>
      </w:r>
    </w:p>
    <w:p w:rsidR="0029335D" w:rsidRPr="0029335D" w:rsidRDefault="0029335D" w:rsidP="0029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29335D" w:rsidRPr="0029335D" w:rsidRDefault="0029335D" w:rsidP="0029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29335D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I2CMasterDataPut</w:t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(I2C0_BASE, 0x2D); </w:t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4F45B5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// Writing to the Accel control</w:t>
      </w:r>
      <w:r w:rsidRPr="0029335D">
        <w:rPr>
          <w:rFonts w:ascii="Consolas" w:hAnsi="Consolas" w:cs="Consolas"/>
          <w:color w:val="3F7F5F"/>
          <w:sz w:val="16"/>
          <w:szCs w:val="16"/>
          <w:lang w:eastAsia="en-US"/>
        </w:rPr>
        <w:t xml:space="preserve"> </w:t>
      </w:r>
      <w:r w:rsidRPr="004F45B5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reg</w:t>
      </w:r>
    </w:p>
    <w:p w:rsidR="0029335D" w:rsidRPr="0029335D" w:rsidRDefault="0029335D" w:rsidP="0029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29335D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SysCtlDelay</w:t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>(20000);</w:t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29335D">
        <w:rPr>
          <w:rFonts w:ascii="Consolas" w:hAnsi="Consolas" w:cs="Consolas"/>
          <w:color w:val="3F7F5F"/>
          <w:sz w:val="16"/>
          <w:szCs w:val="16"/>
          <w:lang w:eastAsia="en-US"/>
        </w:rPr>
        <w:t>// Delay for first transmission</w:t>
      </w:r>
    </w:p>
    <w:p w:rsidR="0029335D" w:rsidRPr="0029335D" w:rsidRDefault="0029335D" w:rsidP="0029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29335D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I2CMasterDataPut</w:t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>(I2C0_BASE, 0x08);</w:t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4F45B5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// Send Value to control</w:t>
      </w:r>
      <w:r w:rsidRPr="0029335D">
        <w:rPr>
          <w:rFonts w:ascii="Consolas" w:hAnsi="Consolas" w:cs="Consolas"/>
          <w:color w:val="3F7F5F"/>
          <w:sz w:val="16"/>
          <w:szCs w:val="16"/>
          <w:lang w:eastAsia="en-US"/>
        </w:rPr>
        <w:t xml:space="preserve"> Register</w:t>
      </w:r>
    </w:p>
    <w:p w:rsidR="0029335D" w:rsidRPr="0029335D" w:rsidRDefault="0029335D" w:rsidP="0029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29335D" w:rsidRPr="0029335D" w:rsidRDefault="0029335D" w:rsidP="0029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29335D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I2CMasterControl</w:t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>(I2C0_BASE, I2C_MASTER_CMD_BURST_SEND_FINISH);</w:t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4F45B5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// Send Stop condition</w:t>
      </w:r>
    </w:p>
    <w:p w:rsidR="0029335D" w:rsidRPr="0029335D" w:rsidRDefault="0029335D" w:rsidP="0029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29335D" w:rsidRPr="0029335D" w:rsidRDefault="0029335D" w:rsidP="0029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29335D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while</w:t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r w:rsidRPr="0029335D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I2CMasterBusBusy</w:t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(I2C0_BASE)){}; </w:t>
      </w:r>
      <w:r w:rsidRPr="004F45B5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// Wait for I2C controller to finish operations</w:t>
      </w:r>
    </w:p>
    <w:p w:rsidR="0029335D" w:rsidRPr="0029335D" w:rsidRDefault="0029335D" w:rsidP="0029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29335D" w:rsidRPr="0029335D" w:rsidRDefault="0029335D" w:rsidP="0029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>}</w:t>
      </w:r>
    </w:p>
    <w:p w:rsidR="0029335D" w:rsidRPr="0029335D" w:rsidRDefault="0029335D" w:rsidP="0029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29335D" w:rsidRPr="0029335D" w:rsidRDefault="0029335D" w:rsidP="0029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29335D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signed</w:t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29335D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int</w:t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29335D">
        <w:rPr>
          <w:rFonts w:ascii="Consolas" w:hAnsi="Consolas" w:cs="Consolas"/>
          <w:b/>
          <w:bCs/>
          <w:color w:val="000000"/>
          <w:sz w:val="16"/>
          <w:szCs w:val="16"/>
          <w:lang w:eastAsia="en-US"/>
        </w:rPr>
        <w:t>Accel_read</w:t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() </w:t>
      </w:r>
      <w:r w:rsidR="004F45B5">
        <w:rPr>
          <w:rFonts w:ascii="Consolas" w:hAnsi="Consolas" w:cs="Consolas"/>
          <w:color w:val="000000"/>
          <w:sz w:val="16"/>
          <w:szCs w:val="16"/>
          <w:lang w:eastAsia="en-US"/>
        </w:rPr>
        <w:t>{</w:t>
      </w:r>
    </w:p>
    <w:p w:rsidR="0029335D" w:rsidRPr="0029335D" w:rsidRDefault="0029335D" w:rsidP="0029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29335D" w:rsidRPr="0029335D" w:rsidRDefault="0029335D" w:rsidP="0029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29335D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signed</w:t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29335D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int</w:t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data;</w:t>
      </w:r>
    </w:p>
    <w:p w:rsidR="0029335D" w:rsidRPr="0029335D" w:rsidRDefault="0029335D" w:rsidP="0029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29335D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signed</w:t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29335D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short</w:t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value = 0;</w:t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</w:p>
    <w:p w:rsidR="0029335D" w:rsidRPr="0029335D" w:rsidRDefault="0029335D" w:rsidP="0029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29335D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unsigned</w:t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29335D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char</w:t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MSB;</w:t>
      </w:r>
    </w:p>
    <w:p w:rsidR="0029335D" w:rsidRPr="0029335D" w:rsidRDefault="0029335D" w:rsidP="0029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29335D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unsigned</w:t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29335D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char</w:t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LSB;</w:t>
      </w:r>
    </w:p>
    <w:p w:rsidR="0029335D" w:rsidRPr="0029335D" w:rsidRDefault="0029335D" w:rsidP="0029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29335D" w:rsidRPr="0029335D" w:rsidRDefault="0029335D" w:rsidP="0029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29335D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I2CMasterSlaveAddrSet</w:t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(I2C0_BASE, ACCEL_ADDR, false);  </w:t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4F45B5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// false means transmit</w:t>
      </w:r>
    </w:p>
    <w:p w:rsidR="0029335D" w:rsidRPr="0029335D" w:rsidRDefault="0029335D" w:rsidP="0029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29335D" w:rsidRPr="0029335D" w:rsidRDefault="0029335D" w:rsidP="0029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lastRenderedPageBreak/>
        <w:tab/>
      </w:r>
      <w:r w:rsidRPr="0029335D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I2CMasterDataPut</w:t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>(I2C0_BASE, 0x32);</w:t>
      </w:r>
    </w:p>
    <w:p w:rsidR="0029335D" w:rsidRPr="0029335D" w:rsidRDefault="0029335D" w:rsidP="0029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29335D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SysCtlDelay</w:t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>(20000);</w:t>
      </w:r>
    </w:p>
    <w:p w:rsidR="0029335D" w:rsidRPr="0029335D" w:rsidRDefault="0029335D" w:rsidP="0029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29335D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I2CMasterControl</w:t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>(I2C0_BASE, I2C_MASTER_CMD_SINGLE_SEND);</w:t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4F45B5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// Request LSB of X Axis</w:t>
      </w:r>
    </w:p>
    <w:p w:rsidR="0029335D" w:rsidRPr="0029335D" w:rsidRDefault="0029335D" w:rsidP="0029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29335D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SysCtlDelay</w:t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>(2000000);</w:t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</w:p>
    <w:p w:rsidR="0029335D" w:rsidRPr="0029335D" w:rsidRDefault="0029335D" w:rsidP="0029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29335D" w:rsidRPr="0029335D" w:rsidRDefault="0029335D" w:rsidP="0029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29335D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I2CMasterSlaveAddrSet</w:t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(I2C0_BASE, ACCEL_ADDR, true);  </w:t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4F45B5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// false means transmit</w:t>
      </w:r>
    </w:p>
    <w:p w:rsidR="0029335D" w:rsidRPr="0029335D" w:rsidRDefault="0029335D" w:rsidP="0029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29335D" w:rsidRPr="0029335D" w:rsidRDefault="0029335D" w:rsidP="0029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29335D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I2CMasterControl</w:t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(I2C0_BASE, I2C_MASTER_CMD_SINGLE_RECEIVE); </w:t>
      </w:r>
      <w:r w:rsidRPr="004F45B5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//Request LSB of X Axis</w:t>
      </w:r>
    </w:p>
    <w:p w:rsidR="0029335D" w:rsidRPr="0029335D" w:rsidRDefault="0029335D" w:rsidP="0029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29335D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SysCtlDelay</w:t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>(20000);</w:t>
      </w:r>
    </w:p>
    <w:p w:rsidR="0029335D" w:rsidRPr="0029335D" w:rsidRDefault="0029335D" w:rsidP="0029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29335D" w:rsidRPr="0029335D" w:rsidRDefault="0029335D" w:rsidP="0029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  <w:t xml:space="preserve">LSB = </w:t>
      </w:r>
      <w:r w:rsidRPr="0029335D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I2CMasterDataGet</w:t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>(I2C0_BASE);</w:t>
      </w:r>
    </w:p>
    <w:p w:rsidR="0029335D" w:rsidRPr="0029335D" w:rsidRDefault="0029335D" w:rsidP="0029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29335D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SysCtlDelay</w:t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>(20000);</w:t>
      </w:r>
    </w:p>
    <w:p w:rsidR="0029335D" w:rsidRPr="0029335D" w:rsidRDefault="0029335D" w:rsidP="0029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29335D" w:rsidRPr="0029335D" w:rsidRDefault="0029335D" w:rsidP="0029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29335D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I2CMasterSlaveAddrSet</w:t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(I2C0_BASE, ACCEL_ADDR, false);  </w:t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4F45B5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// false means transmit</w:t>
      </w:r>
    </w:p>
    <w:p w:rsidR="0029335D" w:rsidRPr="0029335D" w:rsidRDefault="0029335D" w:rsidP="0029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29335D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I2CMasterDataPut</w:t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>(I2C0_BASE, 0x33);</w:t>
      </w:r>
    </w:p>
    <w:p w:rsidR="0029335D" w:rsidRPr="0029335D" w:rsidRDefault="0029335D" w:rsidP="0029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29335D" w:rsidRPr="0029335D" w:rsidRDefault="0029335D" w:rsidP="0029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29335D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I2CMasterControl</w:t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>(I2C0_BASE, I2C_MASTER_CMD_SINGLE_SEND);</w:t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4F45B5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// Request LSB of X Axis</w:t>
      </w:r>
    </w:p>
    <w:p w:rsidR="0029335D" w:rsidRPr="0029335D" w:rsidRDefault="0029335D" w:rsidP="0029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29335D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SysCtlDelay</w:t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>(2000000);</w:t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</w:p>
    <w:p w:rsidR="0029335D" w:rsidRPr="0029335D" w:rsidRDefault="0029335D" w:rsidP="0029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29335D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I2CMasterSlaveAddrSet</w:t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(I2C0_BASE, ACCEL_ADDR, true);  </w:t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4F45B5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// false means transmit</w:t>
      </w:r>
    </w:p>
    <w:p w:rsidR="0029335D" w:rsidRPr="0029335D" w:rsidRDefault="0029335D" w:rsidP="0029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29335D" w:rsidRPr="0029335D" w:rsidRDefault="0029335D" w:rsidP="0029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29335D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I2CMasterControl</w:t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(I2C0_BASE, I2C_MASTER_CMD_SINGLE_RECEIVE); </w:t>
      </w:r>
      <w:r w:rsidRPr="004F45B5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//Request LSB of X Axis</w:t>
      </w:r>
    </w:p>
    <w:p w:rsidR="0029335D" w:rsidRPr="0029335D" w:rsidRDefault="0029335D" w:rsidP="0029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29335D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SysCtlDelay</w:t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>(20000);</w:t>
      </w:r>
    </w:p>
    <w:p w:rsidR="0029335D" w:rsidRPr="0029335D" w:rsidRDefault="0029335D" w:rsidP="0029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29335D" w:rsidRPr="0029335D" w:rsidRDefault="0029335D" w:rsidP="0029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  <w:t xml:space="preserve">MSB = </w:t>
      </w:r>
      <w:r w:rsidRPr="0029335D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I2CMasterDataGet</w:t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>(I2C0_BASE);</w:t>
      </w:r>
    </w:p>
    <w:p w:rsidR="0029335D" w:rsidRPr="0029335D" w:rsidRDefault="0029335D" w:rsidP="0029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29335D" w:rsidRPr="0029335D" w:rsidRDefault="0029335D" w:rsidP="0029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  <w:t>value = (MSB &lt;&lt; 8 | LSB);</w:t>
      </w:r>
    </w:p>
    <w:p w:rsidR="0029335D" w:rsidRPr="0029335D" w:rsidRDefault="0029335D" w:rsidP="0029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29335D" w:rsidRPr="0029335D" w:rsidRDefault="0029335D" w:rsidP="0029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29335D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if</w:t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>(value &lt; -250 ){</w:t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4F45B5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// testing axis for value</w:t>
      </w:r>
    </w:p>
    <w:p w:rsidR="0029335D" w:rsidRPr="0029335D" w:rsidRDefault="0029335D" w:rsidP="0029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  <w:t>data = -1;</w:t>
      </w:r>
    </w:p>
    <w:p w:rsidR="0029335D" w:rsidRPr="0029335D" w:rsidRDefault="0029335D" w:rsidP="0029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  <w:t>}</w:t>
      </w:r>
    </w:p>
    <w:p w:rsidR="0029335D" w:rsidRPr="0029335D" w:rsidRDefault="0029335D" w:rsidP="0029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29335D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else</w:t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29335D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if</w:t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(value &gt; 250){</w:t>
      </w:r>
    </w:p>
    <w:p w:rsidR="0029335D" w:rsidRPr="0029335D" w:rsidRDefault="0029335D" w:rsidP="0029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  <w:t>data = 1;</w:t>
      </w:r>
    </w:p>
    <w:p w:rsidR="0029335D" w:rsidRPr="0029335D" w:rsidRDefault="0029335D" w:rsidP="0029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  <w:t>}</w:t>
      </w:r>
    </w:p>
    <w:p w:rsidR="0029335D" w:rsidRPr="0029335D" w:rsidRDefault="0029335D" w:rsidP="0029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29335D" w:rsidRPr="0029335D" w:rsidRDefault="0029335D" w:rsidP="0029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29335D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else</w:t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>{</w:t>
      </w:r>
    </w:p>
    <w:p w:rsidR="0029335D" w:rsidRPr="0029335D" w:rsidRDefault="0029335D" w:rsidP="0029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  <w:t>data = 0;</w:t>
      </w:r>
    </w:p>
    <w:p w:rsidR="0029335D" w:rsidRPr="0029335D" w:rsidRDefault="0029335D" w:rsidP="0029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  <w:t>}</w:t>
      </w:r>
    </w:p>
    <w:p w:rsidR="0029335D" w:rsidRPr="0029335D" w:rsidRDefault="0029335D" w:rsidP="0029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29335D" w:rsidRPr="0029335D" w:rsidRDefault="0029335D" w:rsidP="0029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29335D">
        <w:rPr>
          <w:rFonts w:ascii="Consolas" w:hAnsi="Consolas" w:cs="Consolas"/>
          <w:color w:val="3F7F5F"/>
          <w:sz w:val="16"/>
          <w:szCs w:val="16"/>
          <w:lang w:eastAsia="en-US"/>
        </w:rPr>
        <w:t>//SysCtlDelay(200);</w:t>
      </w:r>
    </w:p>
    <w:p w:rsidR="0029335D" w:rsidRPr="0029335D" w:rsidRDefault="0029335D" w:rsidP="0029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29335D">
        <w:rPr>
          <w:rFonts w:ascii="Consolas" w:hAnsi="Consolas" w:cs="Consolas"/>
          <w:color w:val="3F7F5F"/>
          <w:sz w:val="16"/>
          <w:szCs w:val="16"/>
          <w:lang w:eastAsia="en-US"/>
        </w:rPr>
        <w:t>//SysCtlDelay(20000);</w:t>
      </w:r>
    </w:p>
    <w:p w:rsidR="0029335D" w:rsidRPr="0029335D" w:rsidRDefault="0029335D" w:rsidP="0029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29335D" w:rsidRPr="0029335D" w:rsidRDefault="0029335D" w:rsidP="0029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29335D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return</w:t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data;</w:t>
      </w: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29335D">
        <w:rPr>
          <w:rFonts w:ascii="Consolas" w:hAnsi="Consolas" w:cs="Consolas"/>
          <w:color w:val="3F7F5F"/>
          <w:sz w:val="16"/>
          <w:szCs w:val="16"/>
          <w:lang w:eastAsia="en-US"/>
        </w:rPr>
        <w:t>// return value</w:t>
      </w:r>
    </w:p>
    <w:p w:rsidR="0029335D" w:rsidRPr="0029335D" w:rsidRDefault="0029335D" w:rsidP="0029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29335D">
        <w:rPr>
          <w:rFonts w:ascii="Consolas" w:hAnsi="Consolas" w:cs="Consolas"/>
          <w:color w:val="000000"/>
          <w:sz w:val="16"/>
          <w:szCs w:val="16"/>
          <w:lang w:eastAsia="en-US"/>
        </w:rPr>
        <w:t>}</w:t>
      </w:r>
    </w:p>
    <w:p w:rsidR="0029335D" w:rsidRDefault="0029335D" w:rsidP="00293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061CD7" w:rsidRDefault="00061CD7" w:rsidP="00061CD7">
      <w:pPr>
        <w:rPr>
          <w:rFonts w:ascii="Times New Roman" w:hAnsi="Times New Roman" w:cs="Times New Roman"/>
          <w:b/>
          <w:sz w:val="24"/>
          <w:szCs w:val="24"/>
          <w:u w:val="single"/>
          <w:lang w:eastAsia="en-US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eastAsia="en-US"/>
        </w:rPr>
        <w:t xml:space="preserve">Task </w:t>
      </w:r>
      <w:r w:rsidR="00CB7DA1">
        <w:rPr>
          <w:rFonts w:ascii="Times New Roman" w:hAnsi="Times New Roman" w:cs="Times New Roman"/>
          <w:b/>
          <w:sz w:val="24"/>
          <w:szCs w:val="24"/>
          <w:u w:val="single"/>
          <w:lang w:eastAsia="en-US"/>
        </w:rPr>
        <w:t>1</w:t>
      </w:r>
      <w:r>
        <w:rPr>
          <w:rFonts w:ascii="Times New Roman" w:hAnsi="Times New Roman" w:cs="Times New Roman"/>
          <w:b/>
          <w:sz w:val="24"/>
          <w:szCs w:val="24"/>
          <w:u w:val="single"/>
          <w:lang w:eastAsia="en-US"/>
        </w:rPr>
        <w:t xml:space="preserve">: </w:t>
      </w:r>
    </w:p>
    <w:p w:rsidR="0029335D" w:rsidRPr="0029335D" w:rsidRDefault="0029335D" w:rsidP="0029335D">
      <w:pPr>
        <w:rPr>
          <w:rFonts w:ascii="Times New Roman" w:hAnsi="Times New Roman" w:cs="Times New Roman"/>
          <w:b/>
          <w:sz w:val="24"/>
          <w:szCs w:val="24"/>
          <w:lang w:eastAsia="en-US"/>
        </w:rPr>
      </w:pPr>
      <w:r>
        <w:rPr>
          <w:rFonts w:ascii="Times New Roman" w:hAnsi="Times New Roman" w:cs="Times New Roman"/>
          <w:b/>
          <w:sz w:val="24"/>
          <w:szCs w:val="24"/>
          <w:lang w:eastAsia="en-US"/>
        </w:rPr>
        <w:t>Temperature Sensor</w:t>
      </w:r>
      <w:r w:rsidRPr="0029335D">
        <w:rPr>
          <w:rFonts w:ascii="Times New Roman" w:hAnsi="Times New Roman" w:cs="Times New Roman"/>
          <w:b/>
          <w:sz w:val="24"/>
          <w:szCs w:val="24"/>
          <w:lang w:eastAsia="en-US"/>
        </w:rPr>
        <w:t>: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#define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TEMP_ADDR  0x4F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4F45B5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// Address for Temp Sensor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3F7F5F"/>
          <w:sz w:val="16"/>
          <w:szCs w:val="16"/>
          <w:lang w:eastAsia="en-US"/>
        </w:rPr>
        <w:t>// Define needed for pin_map.h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b/>
          <w:bCs/>
          <w:color w:val="7F0055"/>
          <w:sz w:val="16"/>
          <w:szCs w:val="16"/>
          <w:u w:val="single"/>
          <w:lang w:eastAsia="en-US"/>
        </w:rPr>
        <w:t>#define</w:t>
      </w:r>
      <w:r w:rsidRPr="00CB7DA1">
        <w:rPr>
          <w:rFonts w:ascii="Consolas" w:hAnsi="Consolas" w:cs="Consolas"/>
          <w:color w:val="000000"/>
          <w:sz w:val="16"/>
          <w:szCs w:val="16"/>
          <w:u w:val="single"/>
          <w:lang w:eastAsia="en-US"/>
        </w:rPr>
        <w:t xml:space="preserve"> PART_TM4C123GH6PM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#include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CB7DA1">
        <w:rPr>
          <w:rFonts w:ascii="Consolas" w:hAnsi="Consolas" w:cs="Consolas"/>
          <w:color w:val="2A00FF"/>
          <w:sz w:val="16"/>
          <w:szCs w:val="16"/>
          <w:lang w:eastAsia="en-US"/>
        </w:rPr>
        <w:t>&lt;stdbool.h&gt;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#include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CB7DA1">
        <w:rPr>
          <w:rFonts w:ascii="Consolas" w:hAnsi="Consolas" w:cs="Consolas"/>
          <w:color w:val="2A00FF"/>
          <w:sz w:val="16"/>
          <w:szCs w:val="16"/>
          <w:lang w:eastAsia="en-US"/>
        </w:rPr>
        <w:t>&lt;stdint.h&gt;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#include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CB7DA1">
        <w:rPr>
          <w:rFonts w:ascii="Consolas" w:hAnsi="Consolas" w:cs="Consolas"/>
          <w:color w:val="2A00FF"/>
          <w:sz w:val="16"/>
          <w:szCs w:val="16"/>
          <w:lang w:eastAsia="en-US"/>
        </w:rPr>
        <w:t>"inc/tm4c123gh6pm.h"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#include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CB7DA1">
        <w:rPr>
          <w:rFonts w:ascii="Consolas" w:hAnsi="Consolas" w:cs="Consolas"/>
          <w:color w:val="2A00FF"/>
          <w:sz w:val="16"/>
          <w:szCs w:val="16"/>
          <w:lang w:eastAsia="en-US"/>
        </w:rPr>
        <w:t>"inc/hw_memmap.h"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lastRenderedPageBreak/>
        <w:t>#include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CB7DA1">
        <w:rPr>
          <w:rFonts w:ascii="Consolas" w:hAnsi="Consolas" w:cs="Consolas"/>
          <w:color w:val="2A00FF"/>
          <w:sz w:val="16"/>
          <w:szCs w:val="16"/>
          <w:lang w:eastAsia="en-US"/>
        </w:rPr>
        <w:t>"inc/hw_types.h"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#include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CB7DA1">
        <w:rPr>
          <w:rFonts w:ascii="Consolas" w:hAnsi="Consolas" w:cs="Consolas"/>
          <w:color w:val="2A00FF"/>
          <w:sz w:val="16"/>
          <w:szCs w:val="16"/>
          <w:lang w:eastAsia="en-US"/>
        </w:rPr>
        <w:t>"driverlib/gpio.h"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#include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CB7DA1">
        <w:rPr>
          <w:rFonts w:ascii="Consolas" w:hAnsi="Consolas" w:cs="Consolas"/>
          <w:color w:val="2A00FF"/>
          <w:sz w:val="16"/>
          <w:szCs w:val="16"/>
          <w:lang w:eastAsia="en-US"/>
        </w:rPr>
        <w:t>"driverlib/pin_map.h"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#include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CB7DA1">
        <w:rPr>
          <w:rFonts w:ascii="Consolas" w:hAnsi="Consolas" w:cs="Consolas"/>
          <w:color w:val="2A00FF"/>
          <w:sz w:val="16"/>
          <w:szCs w:val="16"/>
          <w:lang w:eastAsia="en-US"/>
        </w:rPr>
        <w:t>"driverlib/sysctl.h"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#include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CB7DA1">
        <w:rPr>
          <w:rFonts w:ascii="Consolas" w:hAnsi="Consolas" w:cs="Consolas"/>
          <w:color w:val="2A00FF"/>
          <w:sz w:val="16"/>
          <w:szCs w:val="16"/>
          <w:lang w:eastAsia="en-US"/>
        </w:rPr>
        <w:t>"driverlib/uart.h"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#include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CB7DA1">
        <w:rPr>
          <w:rFonts w:ascii="Consolas" w:hAnsi="Consolas" w:cs="Consolas"/>
          <w:color w:val="2A00FF"/>
          <w:sz w:val="16"/>
          <w:szCs w:val="16"/>
          <w:lang w:eastAsia="en-US"/>
        </w:rPr>
        <w:t>"inc/hw_i2c.h"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#include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CB7DA1">
        <w:rPr>
          <w:rFonts w:ascii="Consolas" w:hAnsi="Consolas" w:cs="Consolas"/>
          <w:color w:val="2A00FF"/>
          <w:sz w:val="16"/>
          <w:szCs w:val="16"/>
          <w:lang w:eastAsia="en-US"/>
        </w:rPr>
        <w:t>"driverlib/i2c.h"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unsigned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CB7DA1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char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start_screen[29] = </w:t>
      </w:r>
      <w:r w:rsidRPr="00CB7DA1">
        <w:rPr>
          <w:rFonts w:ascii="Consolas" w:hAnsi="Consolas" w:cs="Consolas"/>
          <w:color w:val="2A00FF"/>
          <w:sz w:val="16"/>
          <w:szCs w:val="16"/>
          <w:lang w:eastAsia="en-US"/>
        </w:rPr>
        <w:t>"\n\n\r ATE Lab 8 Temp Sensor \n\n\r"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;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unsigned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CB7DA1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char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log[18] = </w:t>
      </w:r>
      <w:r w:rsidRPr="00CB7DA1">
        <w:rPr>
          <w:rFonts w:ascii="Consolas" w:hAnsi="Consolas" w:cs="Consolas"/>
          <w:color w:val="2A00FF"/>
          <w:sz w:val="16"/>
          <w:szCs w:val="16"/>
          <w:lang w:eastAsia="en-US"/>
        </w:rPr>
        <w:t>"\n\n\r Temp reading: "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;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void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CB7DA1">
        <w:rPr>
          <w:rFonts w:ascii="Consolas" w:hAnsi="Consolas" w:cs="Consolas"/>
          <w:b/>
          <w:bCs/>
          <w:color w:val="000000"/>
          <w:sz w:val="16"/>
          <w:szCs w:val="16"/>
          <w:lang w:eastAsia="en-US"/>
        </w:rPr>
        <w:t>Print_header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();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4F45B5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// Prints Header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void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CB7DA1">
        <w:rPr>
          <w:rFonts w:ascii="Consolas" w:hAnsi="Consolas" w:cs="Consolas"/>
          <w:b/>
          <w:bCs/>
          <w:color w:val="000000"/>
          <w:sz w:val="16"/>
          <w:szCs w:val="16"/>
          <w:lang w:eastAsia="en-US"/>
        </w:rPr>
        <w:t>Read_temp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r w:rsidRPr="00CB7DA1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unsigned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CB7DA1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char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*data);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4F45B5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// Read Temperature sensor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void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CB7DA1">
        <w:rPr>
          <w:rFonts w:ascii="Consolas" w:hAnsi="Consolas" w:cs="Consolas"/>
          <w:b/>
          <w:bCs/>
          <w:color w:val="000000"/>
          <w:sz w:val="16"/>
          <w:szCs w:val="16"/>
          <w:lang w:eastAsia="en-US"/>
        </w:rPr>
        <w:t>main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r w:rsidRPr="00CB7DA1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void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) {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unsigned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CB7DA1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char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temp_data[10] = </w:t>
      </w:r>
      <w:r w:rsidRPr="00CB7DA1">
        <w:rPr>
          <w:rFonts w:ascii="Consolas" w:hAnsi="Consolas" w:cs="Consolas"/>
          <w:color w:val="2A00FF"/>
          <w:sz w:val="16"/>
          <w:szCs w:val="16"/>
          <w:lang w:eastAsia="en-US"/>
        </w:rPr>
        <w:t>"00.0 C \n\n\r"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;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4F45B5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// Temp format to be edited by read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unsigned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CB7DA1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short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CB7DA1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int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i = 0; 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3F7F5F"/>
          <w:sz w:val="16"/>
          <w:szCs w:val="16"/>
          <w:lang w:eastAsia="en-US"/>
        </w:rPr>
        <w:t>// Setup the I2C see lab 7 *********************************************************************************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SysCtlClockSet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(SYSCTL_SYSDIV_1 | SYSCTL_USE_OSC | SYSCTL_OSC_MAIN | SYSCTL_XTAL_16MHZ);  </w:t>
      </w:r>
      <w:r w:rsidRPr="00CB7DA1">
        <w:rPr>
          <w:rFonts w:ascii="Consolas" w:hAnsi="Consolas" w:cs="Consolas"/>
          <w:color w:val="3F7F5F"/>
          <w:sz w:val="16"/>
          <w:szCs w:val="16"/>
          <w:lang w:eastAsia="en-US"/>
        </w:rPr>
        <w:t>//setup clock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SysCtlPeripheralEnable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(SYSCTL_PERIPH_I2C0);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4F45B5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// Enable I2C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SysCtlPeripheralEnable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(SYSCTL_PERIPH_GPIOB);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4F45B5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 xml:space="preserve">// </w:t>
      </w:r>
      <w:r w:rsidR="004F45B5" w:rsidRPr="004F45B5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Enable GPIO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GPIOPinConfigure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(GPIO_PB3_I2C0SDA);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4F45B5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// Configure GPIO pin for I2C</w:t>
      </w:r>
      <w:r w:rsidRPr="00CB7DA1">
        <w:rPr>
          <w:rFonts w:ascii="Consolas" w:hAnsi="Consolas" w:cs="Consolas"/>
          <w:color w:val="3F7F5F"/>
          <w:sz w:val="16"/>
          <w:szCs w:val="16"/>
          <w:lang w:eastAsia="en-US"/>
        </w:rPr>
        <w:t xml:space="preserve"> Data line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GPIOPinConfigure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(GPIO_PB2_I2C0SCL);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4F45B5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// Configure GPIO Pin for I2C</w:t>
      </w:r>
      <w:r w:rsidRPr="00CB7DA1">
        <w:rPr>
          <w:rFonts w:ascii="Consolas" w:hAnsi="Consolas" w:cs="Consolas"/>
          <w:color w:val="3F7F5F"/>
          <w:sz w:val="16"/>
          <w:szCs w:val="16"/>
          <w:lang w:eastAsia="en-US"/>
        </w:rPr>
        <w:t xml:space="preserve"> clock line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GPIOPinTypeI2C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(GPIO_PORTB_BASE, GPIO_PIN_2 | GPIO_PIN_3);  </w:t>
      </w:r>
      <w:r w:rsidRPr="00CB7DA1">
        <w:rPr>
          <w:rFonts w:ascii="Consolas" w:hAnsi="Consolas" w:cs="Consolas"/>
          <w:color w:val="3F7F5F"/>
          <w:sz w:val="16"/>
          <w:szCs w:val="16"/>
          <w:lang w:eastAsia="en-US"/>
        </w:rPr>
        <w:t>// Set Pin Type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GPIOPadConfigSet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(GPIO_PORTB_BASE, GPIO_PIN_2, GPIO_STRENGTH_2MA, GPIO_PIN_TYPE_STD);</w:t>
      </w:r>
      <w:r w:rsidR="004F45B5" w:rsidRPr="00CB7DA1">
        <w:rPr>
          <w:rFonts w:ascii="Consolas" w:hAnsi="Consolas" w:cs="Consolas"/>
          <w:color w:val="3F7F5F"/>
          <w:sz w:val="16"/>
          <w:szCs w:val="16"/>
          <w:lang w:eastAsia="en-US"/>
        </w:rPr>
        <w:t xml:space="preserve"> </w:t>
      </w:r>
    </w:p>
    <w:p w:rsidR="004F45B5" w:rsidRPr="00CB7DA1" w:rsidRDefault="00CB7DA1" w:rsidP="004F4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GPIOPadConfigSet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(GPIO_PORTB_BASE, GPIO_PIN_3, GPIO_STRENGTH_2MA, GPIO_PIN_TYPE_OD);</w:t>
      </w:r>
      <w:r w:rsidR="004F45B5" w:rsidRPr="00CB7DA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(I2C0_BASE, </w:t>
      </w:r>
      <w:r w:rsidRPr="00CB7DA1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SysCtlClockGet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(), false); </w:t>
      </w:r>
      <w:r w:rsidRPr="004F45B5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// False sets controller to 100kHz communication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I2CMasterSlaveAddrSet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(I</w:t>
      </w:r>
      <w:r w:rsidR="004F45B5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2C0_BASE, TEMP_ADDR, true);  </w:t>
      </w:r>
      <w:r w:rsidR="004F45B5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="004F45B5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4F45B5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// false means transmit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3F7F5F"/>
          <w:sz w:val="16"/>
          <w:szCs w:val="16"/>
          <w:lang w:eastAsia="en-US"/>
        </w:rPr>
        <w:t>//**********************************************************************************************************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3F7F5F"/>
          <w:sz w:val="16"/>
          <w:szCs w:val="16"/>
          <w:lang w:eastAsia="en-US"/>
        </w:rPr>
        <w:t>// Setup the UART see lab 6 *******************************************************************************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SysCtlPeripheralEnable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(SYSCTL_PERIPH_UART0);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4F45B5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// Enable UART hardware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SysCtlPeripheralEnable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(SYSCTL_PERIPH_GPIOA);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4F45B5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// Enable Pin hardware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GPIOPinConfigure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(GPIO_PA0_U0RX);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4F45B5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// Configure GPIO pin for UART RX line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GPIOPinConfigure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(GPIO_PA1_U0TX);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4F45B5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// Configure GPIO Pin for UART TX line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GPIOPinTypeUART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(GPIO_PORTA_BASE, GPIO_PIN_0 | GPIO_PIN_1);     </w:t>
      </w:r>
      <w:r w:rsidRPr="004F45B5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// Set Pins for UART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UARTConfigSetExpClk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(UART0_BASE, </w:t>
      </w:r>
      <w:r w:rsidRPr="00CB7DA1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SysCtlClockGet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(), 115200,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4F45B5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// Configure UART to 8N1 at</w:t>
      </w:r>
      <w:r w:rsidRPr="00CB7DA1">
        <w:rPr>
          <w:rFonts w:ascii="Consolas" w:hAnsi="Consolas" w:cs="Consolas"/>
          <w:color w:val="3F7F5F"/>
          <w:sz w:val="16"/>
          <w:szCs w:val="16"/>
          <w:lang w:eastAsia="en-US"/>
        </w:rPr>
        <w:t xml:space="preserve"> 115200bps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  <w:t>(UART_CONFIG_WLEN_8 | UART_CONFIG_STOP_ONE | UART_CONFIG_PAR_NONE));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3F7F5F"/>
          <w:sz w:val="16"/>
          <w:szCs w:val="16"/>
          <w:lang w:eastAsia="en-US"/>
        </w:rPr>
        <w:t>//**********************************************************************************************************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  <w:t>Print_header();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="004F45B5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// Print Header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while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(1){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  <w:t>Read_temp(temp_data);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4F45B5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// Read Data from Temp Sensor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SysCtlDelay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(6000000);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4F45B5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// Delay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lastRenderedPageBreak/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for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(i=0;i&lt;10;i++){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4F45B5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// Loop to print out data string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UARTCharPut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(UART0_BASE, temp_data[i]);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  <w:t>}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  <w:t>}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}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void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CB7DA1">
        <w:rPr>
          <w:rFonts w:ascii="Consolas" w:hAnsi="Consolas" w:cs="Consolas"/>
          <w:b/>
          <w:bCs/>
          <w:color w:val="000000"/>
          <w:sz w:val="16"/>
          <w:szCs w:val="16"/>
          <w:lang w:eastAsia="en-US"/>
        </w:rPr>
        <w:t>Print_header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(){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4F45B5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// Print Header at start of program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int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i = 0; 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for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(i=0;i&lt;29;i++){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4F45B5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// Print Header at start of program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UARTCharPut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(UART0_BASE, start_screen[i]);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  <w:t>}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}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void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CB7DA1">
        <w:rPr>
          <w:rFonts w:ascii="Consolas" w:hAnsi="Consolas" w:cs="Consolas"/>
          <w:b/>
          <w:bCs/>
          <w:color w:val="000000"/>
          <w:sz w:val="16"/>
          <w:szCs w:val="16"/>
          <w:lang w:eastAsia="en-US"/>
        </w:rPr>
        <w:t>Read_temp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r w:rsidRPr="00CB7DA1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unsigned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CB7DA1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char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*data){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4F45B5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// Read Temperature sensor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unsigned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CB7DA1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char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temp[2];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4F45B5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//  storage for data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I2CMasterControl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(I2C0_BASE, I2C_MASTER_CMD_BURST_RECEIVE_START);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4F45B5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// Start condition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SysCtlDelay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(20000);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  <w:t xml:space="preserve">temp[0] = </w:t>
      </w:r>
      <w:r w:rsidRPr="00CB7DA1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I2CMasterDataGet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(I2C0_BASE);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4F45B5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// Read first char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SysCtlDelay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(20000);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4F45B5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// Delay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I2CMasterControl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(I2C0_BASE, I2C_MASTER_CMD_BURST_RECEIVE_CONT);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SysCtlDelay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(20000);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  <w:t xml:space="preserve">temp[1] = </w:t>
      </w:r>
      <w:r w:rsidRPr="00CB7DA1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I2CMasterDataGet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(I2C0_BASE);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4F45B5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// Read second char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I2CMasterControl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(I2C0_BASE, I2C_MASTER_CMD_BURST_RECEIVE_FINISH);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4F45B5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// Stop Condition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  <w:t>data[0] = (temp[0] / 10) + 0x30;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4F45B5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// convert 10 place to ASCII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  <w:t>data[1] = (temp[0] - ((temp[0] / 10)*10)) + 0x30;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  <w:t xml:space="preserve"> </w:t>
      </w:r>
      <w:r w:rsidRPr="004F45B5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// Convert 1's place to ASCII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if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(temp[1] == 0x80){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  <w:t xml:space="preserve"> </w:t>
      </w:r>
      <w:r w:rsidRPr="004F45B5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// Test for .5 accuracy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  <w:t>data[3] = 0x35;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  <w:t>}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else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{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  <w:t>data[3] = 0x30;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  <w:t>}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}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CB7DA1" w:rsidRDefault="00CB7DA1" w:rsidP="00CB7DA1">
      <w:pPr>
        <w:rPr>
          <w:rFonts w:ascii="Times New Roman" w:hAnsi="Times New Roman" w:cs="Times New Roman"/>
          <w:b/>
          <w:sz w:val="24"/>
          <w:szCs w:val="24"/>
          <w:u w:val="single"/>
          <w:lang w:eastAsia="en-US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eastAsia="en-US"/>
        </w:rPr>
        <w:t>Task 2: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3F7F5F"/>
          <w:sz w:val="16"/>
          <w:szCs w:val="16"/>
          <w:lang w:eastAsia="en-US"/>
        </w:rPr>
        <w:t>// Addresses for the accelerometer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#define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ACCEL_W 0x3A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3F7F5F"/>
          <w:sz w:val="16"/>
          <w:szCs w:val="16"/>
          <w:lang w:eastAsia="en-US"/>
        </w:rPr>
        <w:t>// Write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#define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ACCEL_R 0x3B 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3F7F5F"/>
          <w:sz w:val="16"/>
          <w:szCs w:val="16"/>
          <w:lang w:eastAsia="en-US"/>
        </w:rPr>
        <w:t>// read</w:t>
      </w:r>
    </w:p>
    <w:p w:rsidR="00CB7DA1" w:rsidRPr="004F45B5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yellow"/>
          <w:lang w:eastAsia="en-US"/>
        </w:rPr>
      </w:pPr>
      <w:r w:rsidRPr="004F45B5">
        <w:rPr>
          <w:rFonts w:ascii="Consolas" w:hAnsi="Consolas" w:cs="Consolas"/>
          <w:b/>
          <w:bCs/>
          <w:color w:val="7F0055"/>
          <w:sz w:val="16"/>
          <w:szCs w:val="16"/>
          <w:highlight w:val="yellow"/>
          <w:lang w:eastAsia="en-US"/>
        </w:rPr>
        <w:t>#define</w:t>
      </w:r>
      <w:r w:rsidRPr="004F45B5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 xml:space="preserve"> ACCEL_X 0x32</w:t>
      </w:r>
      <w:r w:rsidRPr="004F45B5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ab/>
      </w:r>
      <w:r w:rsidRPr="004F45B5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ab/>
      </w:r>
      <w:r w:rsidRPr="004F45B5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// LSB x-axis reg</w:t>
      </w:r>
    </w:p>
    <w:p w:rsidR="00CB7DA1" w:rsidRPr="004F45B5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yellow"/>
          <w:lang w:eastAsia="en-US"/>
        </w:rPr>
      </w:pPr>
      <w:r w:rsidRPr="004F45B5">
        <w:rPr>
          <w:rFonts w:ascii="Consolas" w:hAnsi="Consolas" w:cs="Consolas"/>
          <w:b/>
          <w:bCs/>
          <w:color w:val="7F0055"/>
          <w:sz w:val="16"/>
          <w:szCs w:val="16"/>
          <w:highlight w:val="yellow"/>
          <w:lang w:eastAsia="en-US"/>
        </w:rPr>
        <w:t>#define</w:t>
      </w:r>
      <w:r w:rsidRPr="004F45B5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 xml:space="preserve"> ACCEL_Y 0x34</w:t>
      </w:r>
      <w:r w:rsidRPr="004F45B5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ab/>
      </w:r>
      <w:r w:rsidRPr="004F45B5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ab/>
      </w:r>
      <w:r w:rsidRPr="004F45B5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// LSB y-axis reg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4F45B5">
        <w:rPr>
          <w:rFonts w:ascii="Consolas" w:hAnsi="Consolas" w:cs="Consolas"/>
          <w:b/>
          <w:bCs/>
          <w:color w:val="7F0055"/>
          <w:sz w:val="16"/>
          <w:szCs w:val="16"/>
          <w:highlight w:val="yellow"/>
          <w:lang w:eastAsia="en-US"/>
        </w:rPr>
        <w:t>#define</w:t>
      </w:r>
      <w:r w:rsidRPr="004F45B5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 xml:space="preserve"> ACCEL_Z 0x36</w:t>
      </w:r>
      <w:r w:rsidRPr="004F45B5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ab/>
      </w:r>
      <w:r w:rsidRPr="004F45B5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ab/>
      </w:r>
      <w:r w:rsidRPr="004F45B5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// LSB z-axis reg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#define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ACCEL_ADDR 0x1D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3F7F5F"/>
          <w:sz w:val="16"/>
          <w:szCs w:val="16"/>
          <w:lang w:eastAsia="en-US"/>
        </w:rPr>
        <w:t>// Define needed for pin_map.h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b/>
          <w:bCs/>
          <w:color w:val="7F0055"/>
          <w:sz w:val="16"/>
          <w:szCs w:val="16"/>
          <w:highlight w:val="white"/>
          <w:lang w:eastAsia="en-US"/>
        </w:rPr>
        <w:t>#ifndef</w:t>
      </w:r>
      <w:r w:rsidRPr="00CB7DA1">
        <w:rPr>
          <w:rFonts w:ascii="Consolas" w:hAnsi="Consolas" w:cs="Consolas"/>
          <w:color w:val="000000"/>
          <w:sz w:val="16"/>
          <w:szCs w:val="16"/>
          <w:highlight w:val="white"/>
          <w:lang w:eastAsia="en-US"/>
        </w:rPr>
        <w:t xml:space="preserve"> </w:t>
      </w:r>
      <w:r w:rsidRPr="00CB7DA1">
        <w:rPr>
          <w:rFonts w:ascii="Consolas" w:hAnsi="Consolas" w:cs="Consolas"/>
          <w:color w:val="000000"/>
          <w:sz w:val="16"/>
          <w:szCs w:val="16"/>
          <w:highlight w:val="lightGray"/>
          <w:lang w:eastAsia="en-US"/>
        </w:rPr>
        <w:t>PART_TM4C123GH6PM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b/>
          <w:bCs/>
          <w:color w:val="7F0055"/>
          <w:sz w:val="16"/>
          <w:szCs w:val="16"/>
          <w:highlight w:val="white"/>
          <w:lang w:eastAsia="en-US"/>
        </w:rPr>
        <w:t>#define</w:t>
      </w:r>
      <w:r w:rsidRPr="00CB7DA1">
        <w:rPr>
          <w:rFonts w:ascii="Consolas" w:hAnsi="Consolas" w:cs="Consolas"/>
          <w:color w:val="000000"/>
          <w:sz w:val="16"/>
          <w:szCs w:val="16"/>
          <w:highlight w:val="white"/>
          <w:lang w:eastAsia="en-US"/>
        </w:rPr>
        <w:t xml:space="preserve"> PART_TM4C123GH6PM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b/>
          <w:bCs/>
          <w:color w:val="7F0055"/>
          <w:sz w:val="16"/>
          <w:szCs w:val="16"/>
          <w:highlight w:val="white"/>
          <w:lang w:eastAsia="en-US"/>
        </w:rPr>
        <w:t>#endif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#include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CB7DA1">
        <w:rPr>
          <w:rFonts w:ascii="Consolas" w:hAnsi="Consolas" w:cs="Consolas"/>
          <w:color w:val="2A00FF"/>
          <w:sz w:val="16"/>
          <w:szCs w:val="16"/>
          <w:lang w:eastAsia="en-US"/>
        </w:rPr>
        <w:t>&lt;stdbool.h&gt;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#include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CB7DA1">
        <w:rPr>
          <w:rFonts w:ascii="Consolas" w:hAnsi="Consolas" w:cs="Consolas"/>
          <w:color w:val="2A00FF"/>
          <w:sz w:val="16"/>
          <w:szCs w:val="16"/>
          <w:lang w:eastAsia="en-US"/>
        </w:rPr>
        <w:t>&lt;stdint.h&gt;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#include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CB7DA1">
        <w:rPr>
          <w:rFonts w:ascii="Consolas" w:hAnsi="Consolas" w:cs="Consolas"/>
          <w:color w:val="2A00FF"/>
          <w:sz w:val="16"/>
          <w:szCs w:val="16"/>
          <w:lang w:eastAsia="en-US"/>
        </w:rPr>
        <w:t>"inc/tm4c123gh6pm.h"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#include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CB7DA1">
        <w:rPr>
          <w:rFonts w:ascii="Consolas" w:hAnsi="Consolas" w:cs="Consolas"/>
          <w:color w:val="2A00FF"/>
          <w:sz w:val="16"/>
          <w:szCs w:val="16"/>
          <w:lang w:eastAsia="en-US"/>
        </w:rPr>
        <w:t>"inc/hw_memmap.h"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#include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CB7DA1">
        <w:rPr>
          <w:rFonts w:ascii="Consolas" w:hAnsi="Consolas" w:cs="Consolas"/>
          <w:color w:val="2A00FF"/>
          <w:sz w:val="16"/>
          <w:szCs w:val="16"/>
          <w:lang w:eastAsia="en-US"/>
        </w:rPr>
        <w:t>"inc/hw_types.h"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#include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CB7DA1">
        <w:rPr>
          <w:rFonts w:ascii="Consolas" w:hAnsi="Consolas" w:cs="Consolas"/>
          <w:color w:val="2A00FF"/>
          <w:sz w:val="16"/>
          <w:szCs w:val="16"/>
          <w:lang w:eastAsia="en-US"/>
        </w:rPr>
        <w:t>"inc/hw_i2c.h"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#include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CB7DA1">
        <w:rPr>
          <w:rFonts w:ascii="Consolas" w:hAnsi="Consolas" w:cs="Consolas"/>
          <w:color w:val="2A00FF"/>
          <w:sz w:val="16"/>
          <w:szCs w:val="16"/>
          <w:lang w:eastAsia="en-US"/>
        </w:rPr>
        <w:t>"driverlib/gpio.h"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#include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CB7DA1">
        <w:rPr>
          <w:rFonts w:ascii="Consolas" w:hAnsi="Consolas" w:cs="Consolas"/>
          <w:color w:val="2A00FF"/>
          <w:sz w:val="16"/>
          <w:szCs w:val="16"/>
          <w:lang w:eastAsia="en-US"/>
        </w:rPr>
        <w:t>"driverlib/pin_map.h"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#include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CB7DA1">
        <w:rPr>
          <w:rFonts w:ascii="Consolas" w:hAnsi="Consolas" w:cs="Consolas"/>
          <w:color w:val="2A00FF"/>
          <w:sz w:val="16"/>
          <w:szCs w:val="16"/>
          <w:lang w:eastAsia="en-US"/>
        </w:rPr>
        <w:t>"driverlib/sysctl.h"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#include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CB7DA1">
        <w:rPr>
          <w:rFonts w:ascii="Consolas" w:hAnsi="Consolas" w:cs="Consolas"/>
          <w:color w:val="2A00FF"/>
          <w:sz w:val="16"/>
          <w:szCs w:val="16"/>
          <w:lang w:eastAsia="en-US"/>
        </w:rPr>
        <w:t>"driverlib/i2c.h"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#include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CB7DA1">
        <w:rPr>
          <w:rFonts w:ascii="Consolas" w:hAnsi="Consolas" w:cs="Consolas"/>
          <w:color w:val="2A00FF"/>
          <w:sz w:val="16"/>
          <w:szCs w:val="16"/>
          <w:lang w:eastAsia="en-US"/>
        </w:rPr>
        <w:t>"driverlib/uart.h"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CB7DA1">
        <w:rPr>
          <w:rFonts w:ascii="Consolas" w:hAnsi="Consolas" w:cs="Consolas"/>
          <w:color w:val="3F7F5F"/>
          <w:sz w:val="16"/>
          <w:szCs w:val="16"/>
          <w:lang w:eastAsia="en-US"/>
        </w:rPr>
        <w:t>// UART APIs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void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CB7DA1">
        <w:rPr>
          <w:rFonts w:ascii="Consolas" w:hAnsi="Consolas" w:cs="Consolas"/>
          <w:b/>
          <w:bCs/>
          <w:color w:val="000000"/>
          <w:sz w:val="16"/>
          <w:szCs w:val="16"/>
          <w:lang w:eastAsia="en-US"/>
        </w:rPr>
        <w:t>Accel_int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(); 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3F7F5F"/>
          <w:sz w:val="16"/>
          <w:szCs w:val="16"/>
          <w:lang w:eastAsia="en-US"/>
        </w:rPr>
        <w:t>// Function prototype to initialize the Accelerometer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signed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CB7DA1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int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CB7DA1">
        <w:rPr>
          <w:rFonts w:ascii="Consolas" w:hAnsi="Consolas" w:cs="Consolas"/>
          <w:b/>
          <w:bCs/>
          <w:color w:val="000000"/>
          <w:sz w:val="16"/>
          <w:szCs w:val="16"/>
          <w:lang w:eastAsia="en-US"/>
        </w:rPr>
        <w:t>Accel_read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r w:rsidRPr="00CB7DA1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unsigned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CB7DA1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char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);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3F7F5F"/>
          <w:sz w:val="16"/>
          <w:szCs w:val="16"/>
          <w:lang w:eastAsia="en-US"/>
        </w:rPr>
        <w:t>// Function prototype to read the Accelerometer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void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CB7DA1">
        <w:rPr>
          <w:rFonts w:ascii="Consolas" w:hAnsi="Consolas" w:cs="Consolas"/>
          <w:b/>
          <w:bCs/>
          <w:color w:val="000000"/>
          <w:sz w:val="16"/>
          <w:szCs w:val="16"/>
          <w:lang w:eastAsia="en-US"/>
        </w:rPr>
        <w:t>Print_header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();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3F7F5F"/>
          <w:sz w:val="16"/>
          <w:szCs w:val="16"/>
          <w:lang w:eastAsia="en-US"/>
        </w:rPr>
        <w:t>// Print Header at start of program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4F45B5">
        <w:rPr>
          <w:rFonts w:ascii="Consolas" w:hAnsi="Consolas" w:cs="Consolas"/>
          <w:b/>
          <w:bCs/>
          <w:color w:val="7F0055"/>
          <w:sz w:val="16"/>
          <w:szCs w:val="16"/>
          <w:highlight w:val="yellow"/>
          <w:lang w:eastAsia="en-US"/>
        </w:rPr>
        <w:t>void</w:t>
      </w:r>
      <w:r w:rsidRPr="004F45B5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 xml:space="preserve"> </w:t>
      </w:r>
      <w:r w:rsidRPr="004F45B5">
        <w:rPr>
          <w:rFonts w:ascii="Consolas" w:hAnsi="Consolas" w:cs="Consolas"/>
          <w:b/>
          <w:bCs/>
          <w:color w:val="000000"/>
          <w:sz w:val="16"/>
          <w:szCs w:val="16"/>
          <w:highlight w:val="yellow"/>
          <w:lang w:eastAsia="en-US"/>
        </w:rPr>
        <w:t>print_shortInt</w:t>
      </w:r>
      <w:r w:rsidRPr="004F45B5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>(</w:t>
      </w:r>
      <w:r w:rsidRPr="004F45B5">
        <w:rPr>
          <w:rFonts w:ascii="Consolas" w:hAnsi="Consolas" w:cs="Consolas"/>
          <w:b/>
          <w:bCs/>
          <w:color w:val="7F0055"/>
          <w:sz w:val="16"/>
          <w:szCs w:val="16"/>
          <w:highlight w:val="yellow"/>
          <w:lang w:eastAsia="en-US"/>
        </w:rPr>
        <w:t>signed</w:t>
      </w:r>
      <w:r w:rsidRPr="004F45B5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 xml:space="preserve"> </w:t>
      </w:r>
      <w:r w:rsidRPr="004F45B5">
        <w:rPr>
          <w:rFonts w:ascii="Consolas" w:hAnsi="Consolas" w:cs="Consolas"/>
          <w:b/>
          <w:bCs/>
          <w:color w:val="7F0055"/>
          <w:sz w:val="16"/>
          <w:szCs w:val="16"/>
          <w:highlight w:val="yellow"/>
          <w:lang w:eastAsia="en-US"/>
        </w:rPr>
        <w:t>short</w:t>
      </w:r>
      <w:r w:rsidRPr="004F45B5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 xml:space="preserve"> </w:t>
      </w:r>
      <w:r w:rsidRPr="004F45B5">
        <w:rPr>
          <w:rFonts w:ascii="Consolas" w:hAnsi="Consolas" w:cs="Consolas"/>
          <w:b/>
          <w:bCs/>
          <w:color w:val="7F0055"/>
          <w:sz w:val="16"/>
          <w:szCs w:val="16"/>
          <w:highlight w:val="yellow"/>
          <w:lang w:eastAsia="en-US"/>
        </w:rPr>
        <w:t>int</w:t>
      </w:r>
      <w:r w:rsidRPr="004F45B5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>);</w:t>
      </w:r>
      <w:r w:rsidRPr="004F45B5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ab/>
      </w:r>
      <w:r w:rsidRPr="004F45B5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// Print short int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4F45B5">
        <w:rPr>
          <w:rFonts w:ascii="Consolas" w:hAnsi="Consolas" w:cs="Consolas"/>
          <w:b/>
          <w:bCs/>
          <w:color w:val="7F0055"/>
          <w:sz w:val="16"/>
          <w:szCs w:val="16"/>
          <w:highlight w:val="yellow"/>
          <w:lang w:eastAsia="en-US"/>
        </w:rPr>
        <w:t>void</w:t>
      </w:r>
      <w:r w:rsidRPr="004F45B5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 xml:space="preserve"> </w:t>
      </w:r>
      <w:r w:rsidRPr="004F45B5">
        <w:rPr>
          <w:rFonts w:ascii="Consolas" w:hAnsi="Consolas" w:cs="Consolas"/>
          <w:b/>
          <w:bCs/>
          <w:color w:val="000000"/>
          <w:sz w:val="16"/>
          <w:szCs w:val="16"/>
          <w:highlight w:val="yellow"/>
          <w:lang w:eastAsia="en-US"/>
        </w:rPr>
        <w:t>print_axis_header</w:t>
      </w:r>
      <w:r w:rsidRPr="004F45B5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>(</w:t>
      </w:r>
      <w:r w:rsidRPr="004F45B5">
        <w:rPr>
          <w:rFonts w:ascii="Consolas" w:hAnsi="Consolas" w:cs="Consolas"/>
          <w:b/>
          <w:bCs/>
          <w:color w:val="7F0055"/>
          <w:sz w:val="16"/>
          <w:szCs w:val="16"/>
          <w:highlight w:val="yellow"/>
          <w:lang w:eastAsia="en-US"/>
        </w:rPr>
        <w:t>char</w:t>
      </w:r>
      <w:r w:rsidRPr="004F45B5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>);</w:t>
      </w:r>
      <w:r w:rsidRPr="004F45B5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ab/>
      </w:r>
      <w:r w:rsidRPr="004F45B5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ab/>
      </w:r>
      <w:r w:rsidRPr="004F45B5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// Print label for axis being printed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void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CB7DA1">
        <w:rPr>
          <w:rFonts w:ascii="Consolas" w:hAnsi="Consolas" w:cs="Consolas"/>
          <w:b/>
          <w:bCs/>
          <w:color w:val="000000"/>
          <w:sz w:val="16"/>
          <w:szCs w:val="16"/>
          <w:lang w:eastAsia="en-US"/>
        </w:rPr>
        <w:t>main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r w:rsidRPr="00CB7DA1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void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) {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signed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CB7DA1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short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CB7DA1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int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value;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SysCtlClockSet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(SYSCTL_SYSDIV_1 | SYSCTL_USE_OSC | SYSCTL_OSC_MAIN | SYSCTL_XTAL_16MHZ);  </w:t>
      </w:r>
      <w:r w:rsidRPr="00CB7DA1">
        <w:rPr>
          <w:rFonts w:ascii="Consolas" w:hAnsi="Consolas" w:cs="Consolas"/>
          <w:color w:val="3F7F5F"/>
          <w:sz w:val="16"/>
          <w:szCs w:val="16"/>
          <w:lang w:eastAsia="en-US"/>
        </w:rPr>
        <w:t>//setup clock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SysCtlPeripheralEnable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(SYSCTL_PERIPH_I2C0);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3F7F5F"/>
          <w:sz w:val="16"/>
          <w:szCs w:val="16"/>
          <w:lang w:eastAsia="en-US"/>
        </w:rPr>
        <w:t>// Enable I2C hardware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SysCtlPeripheralEnable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(SYSCTL_PERIPH_GPIOB);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3F7F5F"/>
          <w:sz w:val="16"/>
          <w:szCs w:val="16"/>
          <w:lang w:eastAsia="en-US"/>
        </w:rPr>
        <w:t>// Enable Pin hardware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GPIOPinConfigure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(GPIO_PB3_I2C0SDA);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3F7F5F"/>
          <w:sz w:val="16"/>
          <w:szCs w:val="16"/>
          <w:lang w:eastAsia="en-US"/>
        </w:rPr>
        <w:t>// Configure GPIO pin for I2C Data line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GPIOPinConfigure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(GPIO_PB2_I2C0SCL);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3F7F5F"/>
          <w:sz w:val="16"/>
          <w:szCs w:val="16"/>
          <w:lang w:eastAsia="en-US"/>
        </w:rPr>
        <w:t>// Configure GPIO Pin for I2C clock line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GPIOPinTypeI2C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(GPIO_PORTB_BASE, GPIO_PIN_2 | GPIO_PIN_3);  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3F7F5F"/>
          <w:sz w:val="16"/>
          <w:szCs w:val="16"/>
          <w:lang w:eastAsia="en-US"/>
        </w:rPr>
        <w:t>// Set Pin Type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3F7F5F"/>
          <w:sz w:val="16"/>
          <w:szCs w:val="16"/>
          <w:lang w:eastAsia="en-US"/>
        </w:rPr>
        <w:t>// Enable UART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4F45B5">
        <w:rPr>
          <w:rFonts w:ascii="Consolas" w:hAnsi="Consolas" w:cs="Consolas"/>
          <w:b/>
          <w:bCs/>
          <w:color w:val="642880"/>
          <w:sz w:val="16"/>
          <w:szCs w:val="16"/>
          <w:highlight w:val="yellow"/>
          <w:lang w:eastAsia="en-US"/>
        </w:rPr>
        <w:t>SysCtlPeripheralEnable</w:t>
      </w:r>
      <w:r w:rsidRPr="004F45B5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>(SYSCTL_PERIPH_UART0);</w:t>
      </w:r>
      <w:r w:rsidRPr="004F45B5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ab/>
      </w:r>
      <w:r w:rsidRPr="004F45B5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// Enable UART hardware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4F45B5">
        <w:rPr>
          <w:rFonts w:ascii="Consolas" w:hAnsi="Consolas" w:cs="Consolas"/>
          <w:b/>
          <w:bCs/>
          <w:color w:val="642880"/>
          <w:sz w:val="16"/>
          <w:szCs w:val="16"/>
          <w:highlight w:val="yellow"/>
          <w:lang w:eastAsia="en-US"/>
        </w:rPr>
        <w:t>SysCtlPeripheralEnable</w:t>
      </w:r>
      <w:r w:rsidRPr="004F45B5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>(SYSCTL_PERIPH_GPIOA);</w:t>
      </w:r>
      <w:r w:rsidRPr="004F45B5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ab/>
      </w:r>
      <w:r w:rsidRPr="004F45B5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// Enable Pin hardware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CB7DA1" w:rsidRPr="004F45B5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yellow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4F45B5">
        <w:rPr>
          <w:rFonts w:ascii="Consolas" w:hAnsi="Consolas" w:cs="Consolas"/>
          <w:b/>
          <w:bCs/>
          <w:color w:val="642880"/>
          <w:sz w:val="16"/>
          <w:szCs w:val="16"/>
          <w:highlight w:val="yellow"/>
          <w:lang w:eastAsia="en-US"/>
        </w:rPr>
        <w:t>GPIOPinConfigure</w:t>
      </w:r>
      <w:r w:rsidRPr="004F45B5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>(GPIO_PA0_U0RX);</w:t>
      </w:r>
      <w:r w:rsidRPr="004F45B5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ab/>
      </w:r>
      <w:r w:rsidRPr="004F45B5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ab/>
      </w:r>
      <w:r w:rsidRPr="004F45B5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// Configure GPIO pin for UART RX line</w:t>
      </w:r>
    </w:p>
    <w:p w:rsidR="00CB7DA1" w:rsidRPr="004F45B5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yellow"/>
          <w:lang w:eastAsia="en-US"/>
        </w:rPr>
      </w:pPr>
      <w:r w:rsidRPr="004F45B5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4F45B5">
        <w:rPr>
          <w:rFonts w:ascii="Consolas" w:hAnsi="Consolas" w:cs="Consolas"/>
          <w:b/>
          <w:bCs/>
          <w:color w:val="642880"/>
          <w:sz w:val="16"/>
          <w:szCs w:val="16"/>
          <w:highlight w:val="yellow"/>
          <w:lang w:eastAsia="en-US"/>
        </w:rPr>
        <w:t>GPIOPinConfigure</w:t>
      </w:r>
      <w:r w:rsidRPr="004F45B5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>(GPIO_PA1_U0TX);</w:t>
      </w:r>
      <w:r w:rsidRPr="004F45B5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ab/>
      </w:r>
      <w:r w:rsidRPr="004F45B5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ab/>
      </w:r>
      <w:r w:rsidRPr="004F45B5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// Configure GPIO Pin for UART TX line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4F45B5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4F45B5">
        <w:rPr>
          <w:rFonts w:ascii="Consolas" w:hAnsi="Consolas" w:cs="Consolas"/>
          <w:b/>
          <w:bCs/>
          <w:color w:val="642880"/>
          <w:sz w:val="16"/>
          <w:szCs w:val="16"/>
          <w:highlight w:val="yellow"/>
          <w:lang w:eastAsia="en-US"/>
        </w:rPr>
        <w:t>GPIOPinTypeUART</w:t>
      </w:r>
      <w:r w:rsidRPr="004F45B5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 xml:space="preserve">(GPIO_PORTA_BASE, GPIO_PIN_0 | GPIO_PIN_1);     </w:t>
      </w:r>
      <w:r w:rsidRPr="004F45B5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// Set Pins for UART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4F45B5">
        <w:rPr>
          <w:rFonts w:ascii="Consolas" w:hAnsi="Consolas" w:cs="Consolas"/>
          <w:b/>
          <w:bCs/>
          <w:color w:val="642880"/>
          <w:sz w:val="16"/>
          <w:szCs w:val="16"/>
          <w:highlight w:val="yellow"/>
          <w:lang w:eastAsia="en-US"/>
        </w:rPr>
        <w:t>UARTConfigSetExpClk</w:t>
      </w:r>
      <w:r w:rsidRPr="004F45B5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 xml:space="preserve">(UART0_BASE, </w:t>
      </w:r>
      <w:r w:rsidRPr="004F45B5">
        <w:rPr>
          <w:rFonts w:ascii="Consolas" w:hAnsi="Consolas" w:cs="Consolas"/>
          <w:b/>
          <w:bCs/>
          <w:color w:val="642880"/>
          <w:sz w:val="16"/>
          <w:szCs w:val="16"/>
          <w:highlight w:val="yellow"/>
          <w:lang w:eastAsia="en-US"/>
        </w:rPr>
        <w:t>SysCtlClockGet</w:t>
      </w:r>
      <w:r w:rsidRPr="004F45B5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>(), 115200,</w:t>
      </w:r>
      <w:r w:rsidRPr="004F45B5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ab/>
        <w:t xml:space="preserve"> </w:t>
      </w:r>
      <w:r w:rsidRPr="004F45B5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ab/>
      </w:r>
      <w:r w:rsidRPr="004F45B5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// Configure UART to 8N1 at 115200bps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4F45B5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>(UART_CONFIG_WLEN_8 | UART_CONFIG_STOP_ONE | UART_CONFIG_PAR_NONE));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3F7F5F"/>
          <w:sz w:val="16"/>
          <w:szCs w:val="16"/>
          <w:lang w:eastAsia="en-US"/>
        </w:rPr>
        <w:t>// Setup the I2C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GPIOPadConfigSet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(GPIO_PORTB_BASE, GPIO_PIN_2, GPIO_STRENGTH_2MA, GPIO_PIN_TYPE_STD);</w:t>
      </w:r>
      <w:r w:rsidRPr="00CB7DA1">
        <w:rPr>
          <w:rFonts w:ascii="Consolas" w:hAnsi="Consolas" w:cs="Consolas"/>
          <w:color w:val="3F7F5F"/>
          <w:sz w:val="16"/>
          <w:szCs w:val="16"/>
          <w:lang w:eastAsia="en-US"/>
        </w:rPr>
        <w:t>// SDA MUST BE STD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GPIOPadConfigSet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(GPIO_PORTB_BASE, GPIO_PIN_3, GPIO_STRENGTH_2MA, GPIO_PIN_TYPE_OD);</w:t>
      </w:r>
      <w:r w:rsidRPr="00CB7DA1">
        <w:rPr>
          <w:rFonts w:ascii="Consolas" w:hAnsi="Consolas" w:cs="Consolas"/>
          <w:color w:val="3F7F5F"/>
          <w:sz w:val="16"/>
          <w:szCs w:val="16"/>
          <w:lang w:eastAsia="en-US"/>
        </w:rPr>
        <w:t>// SCL MUST BE OPEN DRAIN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I2CMasterInitExpClk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(I2C0_BASE, </w:t>
      </w:r>
      <w:r w:rsidRPr="00CB7DA1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SysCtlClockGet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(), false); 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3F7F5F"/>
          <w:sz w:val="16"/>
          <w:szCs w:val="16"/>
          <w:lang w:eastAsia="en-US"/>
        </w:rPr>
        <w:t>// The False sets the controller to 100kHz communication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  <w:t>Accel_int();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3F7F5F"/>
          <w:sz w:val="16"/>
          <w:szCs w:val="16"/>
          <w:lang w:eastAsia="en-US"/>
        </w:rPr>
        <w:t>// Function to initialize the Accelerometer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  <w:t>Print_header();</w:t>
      </w:r>
    </w:p>
    <w:p w:rsidR="00CB7DA1" w:rsidRPr="004F45B5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yellow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4F45B5">
        <w:rPr>
          <w:rFonts w:ascii="Consolas" w:hAnsi="Consolas" w:cs="Consolas"/>
          <w:b/>
          <w:bCs/>
          <w:color w:val="7F0055"/>
          <w:sz w:val="16"/>
          <w:szCs w:val="16"/>
          <w:highlight w:val="yellow"/>
          <w:lang w:eastAsia="en-US"/>
        </w:rPr>
        <w:t>while</w:t>
      </w:r>
      <w:r w:rsidRPr="004F45B5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>(1){</w:t>
      </w:r>
    </w:p>
    <w:p w:rsidR="00CB7DA1" w:rsidRPr="004F45B5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yellow"/>
          <w:lang w:eastAsia="en-US"/>
        </w:rPr>
      </w:pPr>
      <w:r w:rsidRPr="004F45B5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ab/>
      </w:r>
      <w:r w:rsidRPr="004F45B5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ab/>
        <w:t>value = Accel_read(ACCEL_X);</w:t>
      </w:r>
    </w:p>
    <w:p w:rsidR="00CB7DA1" w:rsidRPr="004F45B5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yellow"/>
          <w:lang w:eastAsia="en-US"/>
        </w:rPr>
      </w:pPr>
      <w:r w:rsidRPr="004F45B5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ab/>
      </w:r>
      <w:r w:rsidRPr="004F45B5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ab/>
        <w:t>print_axis_header(</w:t>
      </w:r>
      <w:r w:rsidRPr="004F45B5">
        <w:rPr>
          <w:rFonts w:ascii="Consolas" w:hAnsi="Consolas" w:cs="Consolas"/>
          <w:color w:val="2A00FF"/>
          <w:sz w:val="16"/>
          <w:szCs w:val="16"/>
          <w:highlight w:val="yellow"/>
          <w:lang w:eastAsia="en-US"/>
        </w:rPr>
        <w:t>'x'</w:t>
      </w:r>
      <w:r w:rsidRPr="004F45B5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>);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4F45B5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ab/>
      </w:r>
      <w:r w:rsidRPr="004F45B5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ab/>
        <w:t>print_shortInt(value);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CB7DA1" w:rsidRPr="004F45B5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yellow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lastRenderedPageBreak/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4F45B5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>value = Accel_read(ACCEL_Y);</w:t>
      </w:r>
    </w:p>
    <w:p w:rsidR="00CB7DA1" w:rsidRPr="004F45B5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yellow"/>
          <w:lang w:eastAsia="en-US"/>
        </w:rPr>
      </w:pPr>
      <w:r w:rsidRPr="004F45B5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ab/>
      </w:r>
      <w:r w:rsidRPr="004F45B5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ab/>
        <w:t>print_axis_header(</w:t>
      </w:r>
      <w:r w:rsidRPr="004F45B5">
        <w:rPr>
          <w:rFonts w:ascii="Consolas" w:hAnsi="Consolas" w:cs="Consolas"/>
          <w:color w:val="2A00FF"/>
          <w:sz w:val="16"/>
          <w:szCs w:val="16"/>
          <w:highlight w:val="yellow"/>
          <w:lang w:eastAsia="en-US"/>
        </w:rPr>
        <w:t>'y'</w:t>
      </w:r>
      <w:r w:rsidRPr="004F45B5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>);</w:t>
      </w:r>
    </w:p>
    <w:p w:rsidR="00CB7DA1" w:rsidRPr="004F45B5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yellow"/>
          <w:lang w:eastAsia="en-US"/>
        </w:rPr>
      </w:pPr>
      <w:r w:rsidRPr="004F45B5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ab/>
      </w:r>
      <w:r w:rsidRPr="004F45B5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ab/>
        <w:t>print_shortInt(value);</w:t>
      </w:r>
    </w:p>
    <w:p w:rsidR="00CB7DA1" w:rsidRPr="004F45B5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yellow"/>
          <w:lang w:eastAsia="en-US"/>
        </w:rPr>
      </w:pPr>
    </w:p>
    <w:p w:rsidR="00CB7DA1" w:rsidRPr="004F45B5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yellow"/>
          <w:lang w:eastAsia="en-US"/>
        </w:rPr>
      </w:pPr>
      <w:r w:rsidRPr="004F45B5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ab/>
      </w:r>
      <w:r w:rsidRPr="004F45B5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ab/>
        <w:t>value = Accel_read(ACCEL_Z);</w:t>
      </w:r>
    </w:p>
    <w:p w:rsidR="00CB7DA1" w:rsidRPr="004F45B5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yellow"/>
          <w:lang w:eastAsia="en-US"/>
        </w:rPr>
      </w:pPr>
      <w:r w:rsidRPr="004F45B5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ab/>
      </w:r>
      <w:r w:rsidRPr="004F45B5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ab/>
        <w:t>print_axis_header(</w:t>
      </w:r>
      <w:r w:rsidRPr="004F45B5">
        <w:rPr>
          <w:rFonts w:ascii="Consolas" w:hAnsi="Consolas" w:cs="Consolas"/>
          <w:color w:val="2A00FF"/>
          <w:sz w:val="16"/>
          <w:szCs w:val="16"/>
          <w:highlight w:val="yellow"/>
          <w:lang w:eastAsia="en-US"/>
        </w:rPr>
        <w:t>'z'</w:t>
      </w:r>
      <w:r w:rsidRPr="004F45B5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>);</w:t>
      </w:r>
    </w:p>
    <w:p w:rsidR="00CB7DA1" w:rsidRPr="004F45B5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yellow"/>
          <w:lang w:eastAsia="en-US"/>
        </w:rPr>
      </w:pPr>
      <w:r w:rsidRPr="004F45B5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ab/>
      </w:r>
      <w:r w:rsidRPr="004F45B5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ab/>
        <w:t>print_shortInt(value);</w:t>
      </w:r>
    </w:p>
    <w:p w:rsidR="00CB7DA1" w:rsidRPr="004F45B5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yellow"/>
          <w:lang w:eastAsia="en-US"/>
        </w:rPr>
      </w:pPr>
      <w:r w:rsidRPr="004F45B5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ab/>
        <w:t>}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4F45B5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>}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CB7DA1" w:rsidRPr="00611154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yellow"/>
          <w:lang w:eastAsia="en-US"/>
        </w:rPr>
      </w:pPr>
      <w:r w:rsidRPr="00611154">
        <w:rPr>
          <w:rFonts w:ascii="Consolas" w:hAnsi="Consolas" w:cs="Consolas"/>
          <w:b/>
          <w:bCs/>
          <w:color w:val="7F0055"/>
          <w:sz w:val="16"/>
          <w:szCs w:val="16"/>
          <w:highlight w:val="yellow"/>
          <w:lang w:eastAsia="en-US"/>
        </w:rPr>
        <w:t>void</w:t>
      </w:r>
      <w:r w:rsidRPr="00611154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 xml:space="preserve"> </w:t>
      </w:r>
      <w:r w:rsidRPr="00611154">
        <w:rPr>
          <w:rFonts w:ascii="Consolas" w:hAnsi="Consolas" w:cs="Consolas"/>
          <w:b/>
          <w:bCs/>
          <w:color w:val="000000"/>
          <w:sz w:val="16"/>
          <w:szCs w:val="16"/>
          <w:highlight w:val="yellow"/>
          <w:lang w:eastAsia="en-US"/>
        </w:rPr>
        <w:t>print_axis_header</w:t>
      </w:r>
      <w:r w:rsidRPr="00611154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>(</w:t>
      </w:r>
      <w:r w:rsidRPr="00611154">
        <w:rPr>
          <w:rFonts w:ascii="Consolas" w:hAnsi="Consolas" w:cs="Consolas"/>
          <w:b/>
          <w:bCs/>
          <w:color w:val="7F0055"/>
          <w:sz w:val="16"/>
          <w:szCs w:val="16"/>
          <w:highlight w:val="yellow"/>
          <w:lang w:eastAsia="en-US"/>
        </w:rPr>
        <w:t>char</w:t>
      </w:r>
      <w:r w:rsidRPr="00611154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 xml:space="preserve"> axis)</w:t>
      </w:r>
      <w:r w:rsidRPr="00611154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ab/>
      </w:r>
      <w:r w:rsidRPr="00611154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// Print header for axis</w:t>
      </w:r>
    </w:p>
    <w:p w:rsidR="00CB7DA1" w:rsidRPr="00611154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yellow"/>
          <w:lang w:eastAsia="en-US"/>
        </w:rPr>
      </w:pPr>
      <w:r w:rsidRPr="00611154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>{</w:t>
      </w:r>
    </w:p>
    <w:p w:rsidR="00CB7DA1" w:rsidRPr="00611154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yellow"/>
          <w:lang w:eastAsia="en-US"/>
        </w:rPr>
      </w:pPr>
      <w:r w:rsidRPr="00611154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ab/>
      </w:r>
      <w:r w:rsidRPr="00611154">
        <w:rPr>
          <w:rFonts w:ascii="Consolas" w:hAnsi="Consolas" w:cs="Consolas"/>
          <w:b/>
          <w:bCs/>
          <w:color w:val="7F0055"/>
          <w:sz w:val="16"/>
          <w:szCs w:val="16"/>
          <w:highlight w:val="yellow"/>
          <w:lang w:eastAsia="en-US"/>
        </w:rPr>
        <w:t>unsigned</w:t>
      </w:r>
      <w:r w:rsidRPr="00611154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 xml:space="preserve"> </w:t>
      </w:r>
      <w:r w:rsidRPr="00611154">
        <w:rPr>
          <w:rFonts w:ascii="Consolas" w:hAnsi="Consolas" w:cs="Consolas"/>
          <w:b/>
          <w:bCs/>
          <w:color w:val="7F0055"/>
          <w:sz w:val="16"/>
          <w:szCs w:val="16"/>
          <w:highlight w:val="yellow"/>
          <w:lang w:eastAsia="en-US"/>
        </w:rPr>
        <w:t>char</w:t>
      </w:r>
      <w:r w:rsidRPr="00611154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 xml:space="preserve"> *label = </w:t>
      </w:r>
      <w:r w:rsidRPr="00611154">
        <w:rPr>
          <w:rFonts w:ascii="Consolas" w:hAnsi="Consolas" w:cs="Consolas"/>
          <w:color w:val="2A00FF"/>
          <w:sz w:val="16"/>
          <w:szCs w:val="16"/>
          <w:highlight w:val="yellow"/>
          <w:lang w:eastAsia="en-US"/>
        </w:rPr>
        <w:t>"-axis = "</w:t>
      </w:r>
      <w:r w:rsidRPr="00611154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>;</w:t>
      </w:r>
    </w:p>
    <w:p w:rsidR="00CB7DA1" w:rsidRPr="00611154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yellow"/>
          <w:lang w:eastAsia="en-US"/>
        </w:rPr>
      </w:pPr>
      <w:r w:rsidRPr="00611154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ab/>
      </w:r>
      <w:r w:rsidRPr="00611154">
        <w:rPr>
          <w:rFonts w:ascii="Consolas" w:hAnsi="Consolas" w:cs="Consolas"/>
          <w:b/>
          <w:bCs/>
          <w:color w:val="7F0055"/>
          <w:sz w:val="16"/>
          <w:szCs w:val="16"/>
          <w:highlight w:val="yellow"/>
          <w:lang w:eastAsia="en-US"/>
        </w:rPr>
        <w:t>int</w:t>
      </w:r>
      <w:r w:rsidRPr="00611154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 xml:space="preserve"> i = 0; </w:t>
      </w:r>
      <w:r w:rsidRPr="00611154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ab/>
      </w:r>
      <w:r w:rsidRPr="00611154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ab/>
      </w:r>
      <w:r w:rsidRPr="00611154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ab/>
      </w:r>
      <w:r w:rsidRPr="00611154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// general counter</w:t>
      </w:r>
    </w:p>
    <w:p w:rsidR="00CB7DA1" w:rsidRPr="00611154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yellow"/>
          <w:lang w:eastAsia="en-US"/>
        </w:rPr>
      </w:pPr>
      <w:r w:rsidRPr="00611154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ab/>
      </w:r>
      <w:r w:rsidRPr="00611154">
        <w:rPr>
          <w:rFonts w:ascii="Consolas" w:hAnsi="Consolas" w:cs="Consolas"/>
          <w:b/>
          <w:bCs/>
          <w:color w:val="642880"/>
          <w:sz w:val="16"/>
          <w:szCs w:val="16"/>
          <w:highlight w:val="yellow"/>
          <w:lang w:eastAsia="en-US"/>
        </w:rPr>
        <w:t>UARTCharPut</w:t>
      </w:r>
      <w:r w:rsidRPr="00611154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 xml:space="preserve">(UART0_BASE, </w:t>
      </w:r>
      <w:r w:rsidRPr="00611154">
        <w:rPr>
          <w:rFonts w:ascii="Consolas" w:hAnsi="Consolas" w:cs="Consolas"/>
          <w:color w:val="2A00FF"/>
          <w:sz w:val="16"/>
          <w:szCs w:val="16"/>
          <w:highlight w:val="yellow"/>
          <w:lang w:eastAsia="en-US"/>
        </w:rPr>
        <w:t>'\r'</w:t>
      </w:r>
      <w:r w:rsidRPr="00611154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>);</w:t>
      </w:r>
    </w:p>
    <w:p w:rsidR="00CB7DA1" w:rsidRPr="00611154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yellow"/>
          <w:lang w:eastAsia="en-US"/>
        </w:rPr>
      </w:pPr>
      <w:r w:rsidRPr="00611154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ab/>
      </w:r>
      <w:r w:rsidRPr="00611154">
        <w:rPr>
          <w:rFonts w:ascii="Consolas" w:hAnsi="Consolas" w:cs="Consolas"/>
          <w:b/>
          <w:bCs/>
          <w:color w:val="642880"/>
          <w:sz w:val="16"/>
          <w:szCs w:val="16"/>
          <w:highlight w:val="yellow"/>
          <w:lang w:eastAsia="en-US"/>
        </w:rPr>
        <w:t>UARTCharPut</w:t>
      </w:r>
      <w:r w:rsidRPr="00611154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>(UART0_BASE, axis);</w:t>
      </w:r>
    </w:p>
    <w:p w:rsidR="00CB7DA1" w:rsidRPr="00611154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yellow"/>
          <w:lang w:eastAsia="en-US"/>
        </w:rPr>
      </w:pPr>
    </w:p>
    <w:p w:rsidR="00CB7DA1" w:rsidRPr="00611154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yellow"/>
          <w:lang w:eastAsia="en-US"/>
        </w:rPr>
      </w:pPr>
      <w:r w:rsidRPr="00611154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ab/>
      </w:r>
      <w:r w:rsidRPr="00611154">
        <w:rPr>
          <w:rFonts w:ascii="Consolas" w:hAnsi="Consolas" w:cs="Consolas"/>
          <w:b/>
          <w:bCs/>
          <w:color w:val="7F0055"/>
          <w:sz w:val="16"/>
          <w:szCs w:val="16"/>
          <w:highlight w:val="yellow"/>
          <w:lang w:eastAsia="en-US"/>
        </w:rPr>
        <w:t>while</w:t>
      </w:r>
      <w:r w:rsidRPr="00611154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 xml:space="preserve">(label[i] != </w:t>
      </w:r>
      <w:r w:rsidRPr="00611154">
        <w:rPr>
          <w:rFonts w:ascii="Consolas" w:hAnsi="Consolas" w:cs="Consolas"/>
          <w:color w:val="2A00FF"/>
          <w:sz w:val="16"/>
          <w:szCs w:val="16"/>
          <w:highlight w:val="yellow"/>
          <w:lang w:eastAsia="en-US"/>
        </w:rPr>
        <w:t>'\0'</w:t>
      </w:r>
      <w:r w:rsidRPr="00611154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>){</w:t>
      </w:r>
      <w:r w:rsidRPr="00611154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ab/>
      </w:r>
      <w:r w:rsidRPr="00611154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// Print Header at start of program</w:t>
      </w:r>
    </w:p>
    <w:p w:rsidR="00CB7DA1" w:rsidRPr="00611154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yellow"/>
          <w:lang w:eastAsia="en-US"/>
        </w:rPr>
      </w:pPr>
      <w:r w:rsidRPr="00611154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ab/>
      </w:r>
      <w:r w:rsidRPr="00611154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ab/>
      </w:r>
      <w:r w:rsidRPr="00611154">
        <w:rPr>
          <w:rFonts w:ascii="Consolas" w:hAnsi="Consolas" w:cs="Consolas"/>
          <w:b/>
          <w:bCs/>
          <w:color w:val="642880"/>
          <w:sz w:val="16"/>
          <w:szCs w:val="16"/>
          <w:highlight w:val="yellow"/>
          <w:lang w:eastAsia="en-US"/>
        </w:rPr>
        <w:t>UARTCharPut</w:t>
      </w:r>
      <w:r w:rsidRPr="00611154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>(UART0_BASE, label[i]);</w:t>
      </w:r>
    </w:p>
    <w:p w:rsidR="00CB7DA1" w:rsidRPr="00611154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yellow"/>
          <w:lang w:eastAsia="en-US"/>
        </w:rPr>
      </w:pPr>
      <w:r w:rsidRPr="00611154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ab/>
      </w:r>
      <w:r w:rsidRPr="00611154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ab/>
        <w:t>i++;</w:t>
      </w:r>
    </w:p>
    <w:p w:rsidR="00CB7DA1" w:rsidRPr="00611154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yellow"/>
          <w:lang w:eastAsia="en-US"/>
        </w:rPr>
      </w:pPr>
      <w:r w:rsidRPr="00611154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ab/>
        <w:t>}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611154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>}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void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CB7DA1">
        <w:rPr>
          <w:rFonts w:ascii="Consolas" w:hAnsi="Consolas" w:cs="Consolas"/>
          <w:b/>
          <w:bCs/>
          <w:color w:val="000000"/>
          <w:sz w:val="16"/>
          <w:szCs w:val="16"/>
          <w:lang w:eastAsia="en-US"/>
        </w:rPr>
        <w:t>print_shortInt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r w:rsidRPr="00CB7DA1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signed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CB7DA1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short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CB7DA1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int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value){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3F7F5F"/>
          <w:sz w:val="16"/>
          <w:szCs w:val="16"/>
          <w:lang w:eastAsia="en-US"/>
        </w:rPr>
        <w:t>// Print Header at start of program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char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buffer[10];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char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sign = </w:t>
      </w:r>
      <w:r w:rsidRPr="00CB7DA1">
        <w:rPr>
          <w:rFonts w:ascii="Consolas" w:hAnsi="Consolas" w:cs="Consolas"/>
          <w:color w:val="2A00FF"/>
          <w:sz w:val="16"/>
          <w:szCs w:val="16"/>
          <w:lang w:eastAsia="en-US"/>
        </w:rPr>
        <w:t>'\0'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;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int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i = 0; </w:t>
      </w:r>
      <w:r w:rsidRPr="00CB7DA1">
        <w:rPr>
          <w:rFonts w:ascii="Consolas" w:hAnsi="Consolas" w:cs="Consolas"/>
          <w:color w:val="3F7F5F"/>
          <w:sz w:val="16"/>
          <w:szCs w:val="16"/>
          <w:lang w:eastAsia="en-US"/>
        </w:rPr>
        <w:t>// iterator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int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temp = value;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if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(value == 0)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  <w:t>{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UARTCharPut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(UART0_BASE, </w:t>
      </w:r>
      <w:r w:rsidRPr="00CB7DA1">
        <w:rPr>
          <w:rFonts w:ascii="Consolas" w:hAnsi="Consolas" w:cs="Consolas"/>
          <w:color w:val="2A00FF"/>
          <w:sz w:val="16"/>
          <w:szCs w:val="16"/>
          <w:lang w:eastAsia="en-US"/>
        </w:rPr>
        <w:t>'0'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);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UARTCharPut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(UART0_BASE, </w:t>
      </w:r>
      <w:r w:rsidRPr="00CB7DA1">
        <w:rPr>
          <w:rFonts w:ascii="Consolas" w:hAnsi="Consolas" w:cs="Consolas"/>
          <w:color w:val="2A00FF"/>
          <w:sz w:val="16"/>
          <w:szCs w:val="16"/>
          <w:lang w:eastAsia="en-US"/>
        </w:rPr>
        <w:t>'\n'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);</w:t>
      </w:r>
      <w:r w:rsidRPr="00CB7DA1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UARTCharPut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(UART0_BASE, </w:t>
      </w:r>
      <w:r w:rsidRPr="00CB7DA1">
        <w:rPr>
          <w:rFonts w:ascii="Consolas" w:hAnsi="Consolas" w:cs="Consolas"/>
          <w:color w:val="2A00FF"/>
          <w:sz w:val="16"/>
          <w:szCs w:val="16"/>
          <w:lang w:eastAsia="en-US"/>
        </w:rPr>
        <w:t>'\r'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);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return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;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  <w:t>}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if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(value &lt; 0)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  <w:t>{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  <w:t xml:space="preserve">sign  = </w:t>
      </w:r>
      <w:r w:rsidRPr="00CB7DA1">
        <w:rPr>
          <w:rFonts w:ascii="Consolas" w:hAnsi="Consolas" w:cs="Consolas"/>
          <w:color w:val="2A00FF"/>
          <w:sz w:val="16"/>
          <w:szCs w:val="16"/>
          <w:lang w:eastAsia="en-US"/>
        </w:rPr>
        <w:t>'-'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;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  <w:t>value *= -1;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  <w:t>}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3F7F5F"/>
          <w:sz w:val="16"/>
          <w:szCs w:val="16"/>
          <w:lang w:eastAsia="en-US"/>
        </w:rPr>
        <w:t>// Convert to string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while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(temp != 0) </w:t>
      </w:r>
      <w:r w:rsidRPr="00CB7DA1">
        <w:rPr>
          <w:rFonts w:ascii="Consolas" w:hAnsi="Consolas" w:cs="Consolas"/>
          <w:color w:val="3F7F5F"/>
          <w:sz w:val="16"/>
          <w:szCs w:val="16"/>
          <w:lang w:eastAsia="en-US"/>
        </w:rPr>
        <w:t>// count the number of digits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  <w:t>{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  <w:t>i++;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  <w:t>temp /= 10;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  <w:t>}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  <w:t xml:space="preserve">buffer[i] = </w:t>
      </w:r>
      <w:r w:rsidRPr="00CB7DA1">
        <w:rPr>
          <w:rFonts w:ascii="Consolas" w:hAnsi="Consolas" w:cs="Consolas"/>
          <w:color w:val="2A00FF"/>
          <w:sz w:val="16"/>
          <w:szCs w:val="16"/>
          <w:lang w:eastAsia="en-US"/>
        </w:rPr>
        <w:t>'\0'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;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  <w:t>i--;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b/>
          <w:bCs/>
          <w:color w:val="7F0055"/>
          <w:sz w:val="16"/>
          <w:szCs w:val="16"/>
          <w:u w:val="single"/>
          <w:lang w:eastAsia="en-US"/>
        </w:rPr>
        <w:t>for</w:t>
      </w:r>
      <w:r w:rsidRPr="00CB7DA1">
        <w:rPr>
          <w:rFonts w:ascii="Consolas" w:hAnsi="Consolas" w:cs="Consolas"/>
          <w:color w:val="000000"/>
          <w:sz w:val="16"/>
          <w:szCs w:val="16"/>
          <w:u w:val="single"/>
          <w:lang w:eastAsia="en-US"/>
        </w:rPr>
        <w:t xml:space="preserve">( i; i &gt;= 0; i--) </w:t>
      </w:r>
      <w:r w:rsidRPr="00CB7DA1">
        <w:rPr>
          <w:rFonts w:ascii="Consolas" w:hAnsi="Consolas" w:cs="Consolas"/>
          <w:color w:val="3F7F5F"/>
          <w:sz w:val="16"/>
          <w:szCs w:val="16"/>
          <w:u w:val="single"/>
          <w:lang w:eastAsia="en-US"/>
        </w:rPr>
        <w:t>// convert digits to chars, and store in buffer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  <w:t>{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  <w:t xml:space="preserve">buffer[i] = value % 10 + </w:t>
      </w:r>
      <w:r w:rsidRPr="00CB7DA1">
        <w:rPr>
          <w:rFonts w:ascii="Consolas" w:hAnsi="Consolas" w:cs="Consolas"/>
          <w:color w:val="2A00FF"/>
          <w:sz w:val="16"/>
          <w:szCs w:val="16"/>
          <w:lang w:eastAsia="en-US"/>
        </w:rPr>
        <w:t>'0'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;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  <w:t>value /= 10;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  <w:t>}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UARTCharPut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(UART0_BASE, sign);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for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(i = 0; i &lt; </w:t>
      </w:r>
      <w:r w:rsidRPr="00CB7DA1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sizeof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(buffer); i++)  </w:t>
      </w:r>
      <w:r w:rsidRPr="00CB7DA1">
        <w:rPr>
          <w:rFonts w:ascii="Consolas" w:hAnsi="Consolas" w:cs="Consolas"/>
          <w:color w:val="3F7F5F"/>
          <w:sz w:val="16"/>
          <w:szCs w:val="16"/>
          <w:lang w:eastAsia="en-US"/>
        </w:rPr>
        <w:t>// Loop to print out data string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  <w:t>{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if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(buffer[i] == </w:t>
      </w:r>
      <w:r w:rsidRPr="00CB7DA1">
        <w:rPr>
          <w:rFonts w:ascii="Consolas" w:hAnsi="Consolas" w:cs="Consolas"/>
          <w:color w:val="2A00FF"/>
          <w:sz w:val="16"/>
          <w:szCs w:val="16"/>
          <w:lang w:eastAsia="en-US"/>
        </w:rPr>
        <w:t>'\0'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) </w:t>
      </w:r>
      <w:r w:rsidRPr="00CB7DA1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break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;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UARTCharPut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(UART0_BASE, buffer[i]);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  <w:t>}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lastRenderedPageBreak/>
        <w:tab/>
      </w:r>
      <w:r w:rsidRPr="00CB7DA1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UARTCharPut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(UART0_BASE, </w:t>
      </w:r>
      <w:r w:rsidRPr="00CB7DA1">
        <w:rPr>
          <w:rFonts w:ascii="Consolas" w:hAnsi="Consolas" w:cs="Consolas"/>
          <w:color w:val="2A00FF"/>
          <w:sz w:val="16"/>
          <w:szCs w:val="16"/>
          <w:lang w:eastAsia="en-US"/>
        </w:rPr>
        <w:t>'\n'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);</w:t>
      </w:r>
      <w:r w:rsidRPr="00CB7DA1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UARTCharPut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(UART0_BASE, </w:t>
      </w:r>
      <w:r w:rsidRPr="00CB7DA1">
        <w:rPr>
          <w:rFonts w:ascii="Consolas" w:hAnsi="Consolas" w:cs="Consolas"/>
          <w:color w:val="2A00FF"/>
          <w:sz w:val="16"/>
          <w:szCs w:val="16"/>
          <w:lang w:eastAsia="en-US"/>
        </w:rPr>
        <w:t>'\r'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);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}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void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CB7DA1">
        <w:rPr>
          <w:rFonts w:ascii="Consolas" w:hAnsi="Consolas" w:cs="Consolas"/>
          <w:b/>
          <w:bCs/>
          <w:color w:val="000000"/>
          <w:sz w:val="16"/>
          <w:szCs w:val="16"/>
          <w:lang w:eastAsia="en-US"/>
        </w:rPr>
        <w:t>Print_header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(){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3F7F5F"/>
          <w:sz w:val="16"/>
          <w:szCs w:val="16"/>
          <w:lang w:eastAsia="en-US"/>
        </w:rPr>
        <w:t>// Print Header at start of program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unsigned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CB7DA1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char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*start_screen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  <w:t xml:space="preserve">= </w:t>
      </w:r>
      <w:r w:rsidRPr="00CB7DA1">
        <w:rPr>
          <w:rFonts w:ascii="Consolas" w:hAnsi="Consolas" w:cs="Consolas"/>
          <w:color w:val="2A00FF"/>
          <w:sz w:val="16"/>
          <w:szCs w:val="16"/>
          <w:lang w:eastAsia="en-US"/>
        </w:rPr>
        <w:t>"\n\n\rLab 10 Accelerometer Sensor Read\n\r"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;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int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i = 0; </w:t>
      </w:r>
      <w:r w:rsidRPr="00CB7DA1">
        <w:rPr>
          <w:rFonts w:ascii="Consolas" w:hAnsi="Consolas" w:cs="Consolas"/>
          <w:color w:val="3F7F5F"/>
          <w:sz w:val="16"/>
          <w:szCs w:val="16"/>
          <w:lang w:eastAsia="en-US"/>
        </w:rPr>
        <w:t>// general counter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while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(start_screen[i] != </w:t>
      </w:r>
      <w:r w:rsidRPr="00CB7DA1">
        <w:rPr>
          <w:rFonts w:ascii="Consolas" w:hAnsi="Consolas" w:cs="Consolas"/>
          <w:color w:val="2A00FF"/>
          <w:sz w:val="16"/>
          <w:szCs w:val="16"/>
          <w:lang w:eastAsia="en-US"/>
        </w:rPr>
        <w:t>'\0'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){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3F7F5F"/>
          <w:sz w:val="16"/>
          <w:szCs w:val="16"/>
          <w:lang w:eastAsia="en-US"/>
        </w:rPr>
        <w:t>// Print Header at start of program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UARTCharPut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(UART0_BASE, start_screen[i]);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  <w:t>i++;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  <w:t>}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}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void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CB7DA1">
        <w:rPr>
          <w:rFonts w:ascii="Consolas" w:hAnsi="Consolas" w:cs="Consolas"/>
          <w:b/>
          <w:bCs/>
          <w:color w:val="000000"/>
          <w:sz w:val="16"/>
          <w:szCs w:val="16"/>
          <w:lang w:eastAsia="en-US"/>
        </w:rPr>
        <w:t>Accel_int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(){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3F7F5F"/>
          <w:sz w:val="16"/>
          <w:szCs w:val="16"/>
          <w:lang w:eastAsia="en-US"/>
        </w:rPr>
        <w:t>// Function to initialize the Accelerometer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I2CMasterSlaveAddrSet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(I2C0_BASE, ACCEL_ADDR, false);  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3F7F5F"/>
          <w:sz w:val="16"/>
          <w:szCs w:val="16"/>
          <w:lang w:eastAsia="en-US"/>
        </w:rPr>
        <w:t>// false means transmit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I2CMasterControl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(I2C0_BASE, I2C_MASTER_CMD_BURST_SEND_START);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3F7F5F"/>
          <w:sz w:val="16"/>
          <w:szCs w:val="16"/>
          <w:lang w:eastAsia="en-US"/>
        </w:rPr>
        <w:t>// Send Start condition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I2CMasterDataPut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(I2C0_BASE, 0x2D); 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3F7F5F"/>
          <w:sz w:val="16"/>
          <w:szCs w:val="16"/>
          <w:lang w:eastAsia="en-US"/>
        </w:rPr>
        <w:t>// Writing to the Accel control reg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SysCtlDelay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(20000);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3F7F5F"/>
          <w:sz w:val="16"/>
          <w:szCs w:val="16"/>
          <w:lang w:eastAsia="en-US"/>
        </w:rPr>
        <w:t>// Delay for first transmission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I2CMasterDataPut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(I2C0_BASE, 0x08);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3F7F5F"/>
          <w:sz w:val="16"/>
          <w:szCs w:val="16"/>
          <w:lang w:eastAsia="en-US"/>
        </w:rPr>
        <w:t>// Send Value to control Register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I2CMasterControl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(I2C0_BASE, I2C_MASTER_CMD_BURST_SEND_FINISH);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3F7F5F"/>
          <w:sz w:val="16"/>
          <w:szCs w:val="16"/>
          <w:lang w:eastAsia="en-US"/>
        </w:rPr>
        <w:t>// Send Stop condition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while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r w:rsidRPr="00CB7DA1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I2CMasterBusBusy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(I2C0_BASE)){};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3F7F5F"/>
          <w:sz w:val="16"/>
          <w:szCs w:val="16"/>
          <w:lang w:eastAsia="en-US"/>
        </w:rPr>
        <w:t>// Wait for I2C controller to finish operations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}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signed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CB7DA1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int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CB7DA1">
        <w:rPr>
          <w:rFonts w:ascii="Consolas" w:hAnsi="Consolas" w:cs="Consolas"/>
          <w:b/>
          <w:bCs/>
          <w:color w:val="000000"/>
          <w:sz w:val="16"/>
          <w:szCs w:val="16"/>
          <w:lang w:eastAsia="en-US"/>
        </w:rPr>
        <w:t>Accel_read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r w:rsidRPr="00CB7DA1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unsigned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CB7DA1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char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axis_addr) {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3F7F5F"/>
          <w:sz w:val="16"/>
          <w:szCs w:val="16"/>
          <w:lang w:eastAsia="en-US"/>
        </w:rPr>
        <w:t>// Function to read the Accelerometer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3F7F5F"/>
          <w:sz w:val="16"/>
          <w:szCs w:val="16"/>
          <w:lang w:eastAsia="en-US"/>
        </w:rPr>
        <w:t>//signed int data;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signed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CB7DA1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short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value = 0;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3F7F5F"/>
          <w:sz w:val="16"/>
          <w:szCs w:val="16"/>
          <w:lang w:eastAsia="en-US"/>
        </w:rPr>
        <w:t>// value of x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unsigned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CB7DA1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char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MSB;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unsigned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CB7DA1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char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LSB;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I2CMasterSlaveAddrSet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(I2C0_BASE, ACCEL_ADDR, false);  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3F7F5F"/>
          <w:sz w:val="16"/>
          <w:szCs w:val="16"/>
          <w:lang w:eastAsia="en-US"/>
        </w:rPr>
        <w:t>// false means transmit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I2CMasterDataPut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(I2C0_BASE, axis_addr);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SysCtlDelay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(20000);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I2CMasterControl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(I2C0_BASE, I2C_MASTER_CMD_SINGLE_SEND);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3F7F5F"/>
          <w:sz w:val="16"/>
          <w:szCs w:val="16"/>
          <w:lang w:eastAsia="en-US"/>
        </w:rPr>
        <w:t>// Request LSB of X Axis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SysCtlDelay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(2000000);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3F7F5F"/>
          <w:sz w:val="16"/>
          <w:szCs w:val="16"/>
          <w:lang w:eastAsia="en-US"/>
        </w:rPr>
        <w:t>// Delay for first transmission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I2CMasterSlaveAddrSet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(I2C0_BASE, ACCEL_ADDR, true);  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3F7F5F"/>
          <w:sz w:val="16"/>
          <w:szCs w:val="16"/>
          <w:lang w:eastAsia="en-US"/>
        </w:rPr>
        <w:t>// false means transmit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I2CMasterControl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(I2C0_BASE, I2C_MASTER_CMD_SINGLE_RECEIVE);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3F7F5F"/>
          <w:sz w:val="16"/>
          <w:szCs w:val="16"/>
          <w:lang w:eastAsia="en-US"/>
        </w:rPr>
        <w:t>//Request LSB of X Axis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SysCtlDelay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(20000);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  <w:t xml:space="preserve">LSB = </w:t>
      </w:r>
      <w:r w:rsidRPr="00CB7DA1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I2CMasterDataGet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(I2C0_BASE);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SysCtlDelay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(20000);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I2CMasterSlaveAddrSet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(I2C0_BASE, ACCEL_ADDR, false);  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3F7F5F"/>
          <w:sz w:val="16"/>
          <w:szCs w:val="16"/>
          <w:lang w:eastAsia="en-US"/>
        </w:rPr>
        <w:t>// false means transmit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I2CMasterDataPut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(I2C0_BASE, axis_addr + 1);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I2CMasterControl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(I2C0_BASE, I2C_MASTER_CMD_SINGLE_SEND);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3F7F5F"/>
          <w:sz w:val="16"/>
          <w:szCs w:val="16"/>
          <w:lang w:eastAsia="en-US"/>
        </w:rPr>
        <w:t>// Request LSB of X Axis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lastRenderedPageBreak/>
        <w:tab/>
      </w:r>
      <w:r w:rsidRPr="00CB7DA1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SysCtlDelay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(2000000);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3F7F5F"/>
          <w:sz w:val="16"/>
          <w:szCs w:val="16"/>
          <w:lang w:eastAsia="en-US"/>
        </w:rPr>
        <w:t>// Delay for first transmission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I2CMasterSlaveAddrSet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(I2C0_BASE, ACCEL_ADDR, true);  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3F7F5F"/>
          <w:sz w:val="16"/>
          <w:szCs w:val="16"/>
          <w:lang w:eastAsia="en-US"/>
        </w:rPr>
        <w:t>// false means transmit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I2CMasterControl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(I2C0_BASE, I2C_MASTER_CMD_SINGLE_RECEIVE);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color w:val="3F7F5F"/>
          <w:sz w:val="16"/>
          <w:szCs w:val="16"/>
          <w:lang w:eastAsia="en-US"/>
        </w:rPr>
        <w:t>//Request LSB of X Axis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SysCtlDelay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(20000);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  <w:t xml:space="preserve">MSB = </w:t>
      </w:r>
      <w:r w:rsidRPr="00CB7DA1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I2CMasterDataGet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(I2C0_BASE);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  <w:t>value = (MSB &lt;&lt; 8 | LSB);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SysCtlDelay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(2000);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CB7DA1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return</w:t>
      </w: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value;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CB7DA1">
        <w:rPr>
          <w:rFonts w:ascii="Consolas" w:hAnsi="Consolas" w:cs="Consolas"/>
          <w:color w:val="000000"/>
          <w:sz w:val="16"/>
          <w:szCs w:val="16"/>
          <w:lang w:eastAsia="en-US"/>
        </w:rPr>
        <w:t>}</w:t>
      </w:r>
    </w:p>
    <w:p w:rsidR="00CB7DA1" w:rsidRPr="00CB7DA1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CB7DA1" w:rsidRDefault="00CB7DA1" w:rsidP="00CB7DA1">
      <w:pPr>
        <w:rPr>
          <w:rFonts w:ascii="Times New Roman" w:hAnsi="Times New Roman" w:cs="Times New Roman"/>
          <w:b/>
          <w:sz w:val="24"/>
          <w:szCs w:val="24"/>
          <w:u w:val="single"/>
          <w:lang w:eastAsia="en-US"/>
        </w:rPr>
      </w:pPr>
      <w:r w:rsidRPr="00CB7DA1">
        <w:rPr>
          <w:rFonts w:ascii="Times New Roman" w:hAnsi="Times New Roman" w:cs="Times New Roman"/>
          <w:b/>
          <w:sz w:val="16"/>
          <w:szCs w:val="16"/>
          <w:u w:val="single"/>
          <w:lang w:eastAsia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u w:val="single"/>
          <w:lang w:eastAsia="en-US"/>
        </w:rPr>
        <w:t>Task 3:</w:t>
      </w:r>
    </w:p>
    <w:p w:rsidR="00CB7DA1" w:rsidRPr="00EA1A67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EA1A67">
        <w:rPr>
          <w:rFonts w:ascii="Consolas" w:hAnsi="Consolas" w:cs="Consolas"/>
          <w:b/>
          <w:bCs/>
          <w:color w:val="7F0055"/>
          <w:sz w:val="16"/>
        </w:rPr>
        <w:t>#define</w:t>
      </w:r>
      <w:r w:rsidRPr="00EA1A67">
        <w:rPr>
          <w:rFonts w:ascii="Consolas" w:hAnsi="Consolas" w:cs="Consolas"/>
          <w:color w:val="000000"/>
          <w:sz w:val="16"/>
        </w:rPr>
        <w:t xml:space="preserve"> TEMP_ADDR  0x4F</w:t>
      </w:r>
      <w:r w:rsidRPr="00EA1A67">
        <w:rPr>
          <w:rFonts w:ascii="Consolas" w:hAnsi="Consolas" w:cs="Consolas"/>
          <w:color w:val="000000"/>
          <w:sz w:val="16"/>
        </w:rPr>
        <w:tab/>
      </w:r>
      <w:r w:rsidRPr="00EA1A67">
        <w:rPr>
          <w:rFonts w:ascii="Consolas" w:hAnsi="Consolas" w:cs="Consolas"/>
          <w:color w:val="000000"/>
          <w:sz w:val="16"/>
        </w:rPr>
        <w:tab/>
      </w:r>
      <w:r w:rsidRPr="00EA1A67">
        <w:rPr>
          <w:rFonts w:ascii="Consolas" w:hAnsi="Consolas" w:cs="Consolas"/>
          <w:color w:val="3F7F5F"/>
          <w:sz w:val="16"/>
        </w:rPr>
        <w:t>// Address for Temp Sensor</w:t>
      </w:r>
    </w:p>
    <w:p w:rsidR="00CB7DA1" w:rsidRPr="00EA1A67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EA1A67">
        <w:rPr>
          <w:rFonts w:ascii="Consolas" w:hAnsi="Consolas" w:cs="Consolas"/>
          <w:color w:val="3F7F5F"/>
          <w:sz w:val="16"/>
        </w:rPr>
        <w:t>// Define needed for pin_map.h</w:t>
      </w:r>
    </w:p>
    <w:p w:rsidR="00CB7DA1" w:rsidRPr="00EA1A67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EA1A67">
        <w:rPr>
          <w:rFonts w:ascii="Consolas" w:hAnsi="Consolas" w:cs="Consolas"/>
          <w:b/>
          <w:bCs/>
          <w:color w:val="7F0055"/>
          <w:sz w:val="16"/>
        </w:rPr>
        <w:t>#define</w:t>
      </w:r>
      <w:r w:rsidRPr="00EA1A67">
        <w:rPr>
          <w:rFonts w:ascii="Consolas" w:hAnsi="Consolas" w:cs="Consolas"/>
          <w:color w:val="000000"/>
          <w:sz w:val="16"/>
        </w:rPr>
        <w:t xml:space="preserve"> PART_TM4C123GH6PM</w:t>
      </w:r>
    </w:p>
    <w:p w:rsidR="00CB7DA1" w:rsidRPr="00EA1A67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EA1A67">
        <w:rPr>
          <w:rFonts w:ascii="Consolas" w:hAnsi="Consolas" w:cs="Consolas"/>
          <w:b/>
          <w:bCs/>
          <w:color w:val="7F0055"/>
          <w:sz w:val="16"/>
        </w:rPr>
        <w:t>#include</w:t>
      </w:r>
      <w:r w:rsidRPr="00EA1A67">
        <w:rPr>
          <w:rFonts w:ascii="Consolas" w:hAnsi="Consolas" w:cs="Consolas"/>
          <w:color w:val="000000"/>
          <w:sz w:val="16"/>
        </w:rPr>
        <w:t xml:space="preserve"> </w:t>
      </w:r>
      <w:r w:rsidRPr="00EA1A67">
        <w:rPr>
          <w:rFonts w:ascii="Consolas" w:hAnsi="Consolas" w:cs="Consolas"/>
          <w:color w:val="2A00FF"/>
          <w:sz w:val="16"/>
        </w:rPr>
        <w:t>&lt;stdbool.h&gt;</w:t>
      </w:r>
    </w:p>
    <w:p w:rsidR="00CB7DA1" w:rsidRPr="00EA1A67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EA1A67">
        <w:rPr>
          <w:rFonts w:ascii="Consolas" w:hAnsi="Consolas" w:cs="Consolas"/>
          <w:b/>
          <w:bCs/>
          <w:color w:val="7F0055"/>
          <w:sz w:val="16"/>
        </w:rPr>
        <w:t>#include</w:t>
      </w:r>
      <w:r w:rsidRPr="00EA1A67">
        <w:rPr>
          <w:rFonts w:ascii="Consolas" w:hAnsi="Consolas" w:cs="Consolas"/>
          <w:color w:val="000000"/>
          <w:sz w:val="16"/>
        </w:rPr>
        <w:t xml:space="preserve"> </w:t>
      </w:r>
      <w:r w:rsidRPr="00EA1A67">
        <w:rPr>
          <w:rFonts w:ascii="Consolas" w:hAnsi="Consolas" w:cs="Consolas"/>
          <w:color w:val="2A00FF"/>
          <w:sz w:val="16"/>
        </w:rPr>
        <w:t>&lt;stdint.h&gt;</w:t>
      </w:r>
    </w:p>
    <w:p w:rsidR="00CB7DA1" w:rsidRPr="00EA1A67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EA1A67">
        <w:rPr>
          <w:rFonts w:ascii="Consolas" w:hAnsi="Consolas" w:cs="Consolas"/>
          <w:b/>
          <w:bCs/>
          <w:color w:val="7F0055"/>
          <w:sz w:val="16"/>
        </w:rPr>
        <w:t>#include</w:t>
      </w:r>
      <w:r w:rsidRPr="00EA1A67">
        <w:rPr>
          <w:rFonts w:ascii="Consolas" w:hAnsi="Consolas" w:cs="Consolas"/>
          <w:color w:val="000000"/>
          <w:sz w:val="16"/>
        </w:rPr>
        <w:t xml:space="preserve"> </w:t>
      </w:r>
      <w:r w:rsidRPr="00EA1A67">
        <w:rPr>
          <w:rFonts w:ascii="Consolas" w:hAnsi="Consolas" w:cs="Consolas"/>
          <w:color w:val="2A00FF"/>
          <w:sz w:val="16"/>
        </w:rPr>
        <w:t>"inc/tm4c123gh6pm.h"</w:t>
      </w:r>
    </w:p>
    <w:p w:rsidR="00CB7DA1" w:rsidRPr="00EA1A67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EA1A67">
        <w:rPr>
          <w:rFonts w:ascii="Consolas" w:hAnsi="Consolas" w:cs="Consolas"/>
          <w:b/>
          <w:bCs/>
          <w:color w:val="7F0055"/>
          <w:sz w:val="16"/>
        </w:rPr>
        <w:t>#include</w:t>
      </w:r>
      <w:r w:rsidRPr="00EA1A67">
        <w:rPr>
          <w:rFonts w:ascii="Consolas" w:hAnsi="Consolas" w:cs="Consolas"/>
          <w:color w:val="000000"/>
          <w:sz w:val="16"/>
        </w:rPr>
        <w:t xml:space="preserve"> </w:t>
      </w:r>
      <w:r w:rsidRPr="00EA1A67">
        <w:rPr>
          <w:rFonts w:ascii="Consolas" w:hAnsi="Consolas" w:cs="Consolas"/>
          <w:color w:val="2A00FF"/>
          <w:sz w:val="16"/>
        </w:rPr>
        <w:t>"inc/hw_memmap.h"</w:t>
      </w:r>
    </w:p>
    <w:p w:rsidR="00CB7DA1" w:rsidRPr="00EA1A67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EA1A67">
        <w:rPr>
          <w:rFonts w:ascii="Consolas" w:hAnsi="Consolas" w:cs="Consolas"/>
          <w:b/>
          <w:bCs/>
          <w:color w:val="7F0055"/>
          <w:sz w:val="16"/>
        </w:rPr>
        <w:t>#include</w:t>
      </w:r>
      <w:r w:rsidRPr="00EA1A67">
        <w:rPr>
          <w:rFonts w:ascii="Consolas" w:hAnsi="Consolas" w:cs="Consolas"/>
          <w:color w:val="000000"/>
          <w:sz w:val="16"/>
        </w:rPr>
        <w:t xml:space="preserve"> </w:t>
      </w:r>
      <w:r w:rsidRPr="00EA1A67">
        <w:rPr>
          <w:rFonts w:ascii="Consolas" w:hAnsi="Consolas" w:cs="Consolas"/>
          <w:color w:val="2A00FF"/>
          <w:sz w:val="16"/>
        </w:rPr>
        <w:t>"inc/hw_types.h"</w:t>
      </w:r>
    </w:p>
    <w:p w:rsidR="00CB7DA1" w:rsidRPr="00EA1A67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EA1A67">
        <w:rPr>
          <w:rFonts w:ascii="Consolas" w:hAnsi="Consolas" w:cs="Consolas"/>
          <w:b/>
          <w:bCs/>
          <w:color w:val="7F0055"/>
          <w:sz w:val="16"/>
        </w:rPr>
        <w:t>#include</w:t>
      </w:r>
      <w:r w:rsidRPr="00EA1A67">
        <w:rPr>
          <w:rFonts w:ascii="Consolas" w:hAnsi="Consolas" w:cs="Consolas"/>
          <w:color w:val="000000"/>
          <w:sz w:val="16"/>
        </w:rPr>
        <w:t xml:space="preserve"> </w:t>
      </w:r>
      <w:r w:rsidRPr="00EA1A67">
        <w:rPr>
          <w:rFonts w:ascii="Consolas" w:hAnsi="Consolas" w:cs="Consolas"/>
          <w:color w:val="2A00FF"/>
          <w:sz w:val="16"/>
        </w:rPr>
        <w:t>"driverlib/gpio.h"</w:t>
      </w:r>
    </w:p>
    <w:p w:rsidR="00CB7DA1" w:rsidRPr="00EA1A67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EA1A67">
        <w:rPr>
          <w:rFonts w:ascii="Consolas" w:hAnsi="Consolas" w:cs="Consolas"/>
          <w:b/>
          <w:bCs/>
          <w:color w:val="7F0055"/>
          <w:sz w:val="16"/>
        </w:rPr>
        <w:t>#include</w:t>
      </w:r>
      <w:r w:rsidRPr="00EA1A67">
        <w:rPr>
          <w:rFonts w:ascii="Consolas" w:hAnsi="Consolas" w:cs="Consolas"/>
          <w:color w:val="000000"/>
          <w:sz w:val="16"/>
        </w:rPr>
        <w:t xml:space="preserve"> </w:t>
      </w:r>
      <w:r w:rsidRPr="00EA1A67">
        <w:rPr>
          <w:rFonts w:ascii="Consolas" w:hAnsi="Consolas" w:cs="Consolas"/>
          <w:color w:val="2A00FF"/>
          <w:sz w:val="16"/>
        </w:rPr>
        <w:t>"driverlib/pin_map.h"</w:t>
      </w:r>
    </w:p>
    <w:p w:rsidR="00CB7DA1" w:rsidRPr="00EA1A67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EA1A67">
        <w:rPr>
          <w:rFonts w:ascii="Consolas" w:hAnsi="Consolas" w:cs="Consolas"/>
          <w:b/>
          <w:bCs/>
          <w:color w:val="7F0055"/>
          <w:sz w:val="16"/>
        </w:rPr>
        <w:t>#include</w:t>
      </w:r>
      <w:r w:rsidRPr="00EA1A67">
        <w:rPr>
          <w:rFonts w:ascii="Consolas" w:hAnsi="Consolas" w:cs="Consolas"/>
          <w:color w:val="000000"/>
          <w:sz w:val="16"/>
        </w:rPr>
        <w:t xml:space="preserve"> </w:t>
      </w:r>
      <w:r w:rsidRPr="00EA1A67">
        <w:rPr>
          <w:rFonts w:ascii="Consolas" w:hAnsi="Consolas" w:cs="Consolas"/>
          <w:color w:val="2A00FF"/>
          <w:sz w:val="16"/>
        </w:rPr>
        <w:t>"driverlib/sysctl.h"</w:t>
      </w:r>
    </w:p>
    <w:p w:rsidR="00CB7DA1" w:rsidRPr="00EA1A67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EA1A67">
        <w:rPr>
          <w:rFonts w:ascii="Consolas" w:hAnsi="Consolas" w:cs="Consolas"/>
          <w:b/>
          <w:bCs/>
          <w:color w:val="7F0055"/>
          <w:sz w:val="16"/>
        </w:rPr>
        <w:t>#include</w:t>
      </w:r>
      <w:r w:rsidRPr="00EA1A67">
        <w:rPr>
          <w:rFonts w:ascii="Consolas" w:hAnsi="Consolas" w:cs="Consolas"/>
          <w:color w:val="000000"/>
          <w:sz w:val="16"/>
        </w:rPr>
        <w:t xml:space="preserve"> </w:t>
      </w:r>
      <w:r w:rsidRPr="00EA1A67">
        <w:rPr>
          <w:rFonts w:ascii="Consolas" w:hAnsi="Consolas" w:cs="Consolas"/>
          <w:color w:val="2A00FF"/>
          <w:sz w:val="16"/>
        </w:rPr>
        <w:t>"inc/hw_i2c.h"</w:t>
      </w:r>
    </w:p>
    <w:p w:rsidR="00CB7DA1" w:rsidRPr="00EA1A67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EA1A67">
        <w:rPr>
          <w:rFonts w:ascii="Consolas" w:hAnsi="Consolas" w:cs="Consolas"/>
          <w:b/>
          <w:bCs/>
          <w:color w:val="7F0055"/>
          <w:sz w:val="16"/>
        </w:rPr>
        <w:t>#include</w:t>
      </w:r>
      <w:r w:rsidRPr="00EA1A67">
        <w:rPr>
          <w:rFonts w:ascii="Consolas" w:hAnsi="Consolas" w:cs="Consolas"/>
          <w:color w:val="000000"/>
          <w:sz w:val="16"/>
        </w:rPr>
        <w:t xml:space="preserve"> </w:t>
      </w:r>
      <w:r w:rsidRPr="00EA1A67">
        <w:rPr>
          <w:rFonts w:ascii="Consolas" w:hAnsi="Consolas" w:cs="Consolas"/>
          <w:color w:val="2A00FF"/>
          <w:sz w:val="16"/>
        </w:rPr>
        <w:t>"driverlib/i2c.h"</w:t>
      </w:r>
    </w:p>
    <w:p w:rsidR="00CB7DA1" w:rsidRPr="00EA1A67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</w:p>
    <w:p w:rsidR="00CB7DA1" w:rsidRPr="00EA1A67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EA1A67">
        <w:rPr>
          <w:rFonts w:ascii="Consolas" w:hAnsi="Consolas" w:cs="Consolas"/>
          <w:b/>
          <w:bCs/>
          <w:color w:val="7F0055"/>
          <w:sz w:val="16"/>
        </w:rPr>
        <w:t>void</w:t>
      </w:r>
      <w:r w:rsidRPr="00EA1A67">
        <w:rPr>
          <w:rFonts w:ascii="Consolas" w:hAnsi="Consolas" w:cs="Consolas"/>
          <w:color w:val="000000"/>
          <w:sz w:val="16"/>
        </w:rPr>
        <w:t xml:space="preserve"> </w:t>
      </w:r>
      <w:r w:rsidRPr="00EA1A67">
        <w:rPr>
          <w:rFonts w:ascii="Consolas" w:hAnsi="Consolas" w:cs="Consolas"/>
          <w:b/>
          <w:bCs/>
          <w:color w:val="000000"/>
          <w:sz w:val="16"/>
        </w:rPr>
        <w:t>Print_header</w:t>
      </w:r>
      <w:r w:rsidRPr="00EA1A67">
        <w:rPr>
          <w:rFonts w:ascii="Consolas" w:hAnsi="Consolas" w:cs="Consolas"/>
          <w:color w:val="000000"/>
          <w:sz w:val="16"/>
        </w:rPr>
        <w:t>();</w:t>
      </w:r>
      <w:r w:rsidRPr="00EA1A67">
        <w:rPr>
          <w:rFonts w:ascii="Consolas" w:hAnsi="Consolas" w:cs="Consolas"/>
          <w:color w:val="000000"/>
          <w:sz w:val="16"/>
        </w:rPr>
        <w:tab/>
      </w:r>
      <w:r w:rsidRPr="00EA1A67">
        <w:rPr>
          <w:rFonts w:ascii="Consolas" w:hAnsi="Consolas" w:cs="Consolas"/>
          <w:color w:val="3F7F5F"/>
          <w:sz w:val="16"/>
        </w:rPr>
        <w:t>// Prints Header</w:t>
      </w:r>
    </w:p>
    <w:p w:rsidR="00CB7DA1" w:rsidRPr="00EA1A67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EA1A67">
        <w:rPr>
          <w:rFonts w:ascii="Consolas" w:hAnsi="Consolas" w:cs="Consolas"/>
          <w:b/>
          <w:bCs/>
          <w:color w:val="7F0055"/>
          <w:sz w:val="16"/>
        </w:rPr>
        <w:t>float</w:t>
      </w:r>
      <w:r w:rsidRPr="00EA1A67">
        <w:rPr>
          <w:rFonts w:ascii="Consolas" w:hAnsi="Consolas" w:cs="Consolas"/>
          <w:color w:val="000000"/>
          <w:sz w:val="16"/>
        </w:rPr>
        <w:t xml:space="preserve"> </w:t>
      </w:r>
      <w:r w:rsidRPr="00EA1A67">
        <w:rPr>
          <w:rFonts w:ascii="Consolas" w:hAnsi="Consolas" w:cs="Consolas"/>
          <w:b/>
          <w:bCs/>
          <w:color w:val="000000"/>
          <w:sz w:val="16"/>
        </w:rPr>
        <w:t>Read_temp</w:t>
      </w:r>
      <w:r w:rsidRPr="00EA1A67">
        <w:rPr>
          <w:rFonts w:ascii="Consolas" w:hAnsi="Consolas" w:cs="Consolas"/>
          <w:color w:val="000000"/>
          <w:sz w:val="16"/>
        </w:rPr>
        <w:t>();</w:t>
      </w:r>
      <w:r w:rsidRPr="00EA1A67">
        <w:rPr>
          <w:rFonts w:ascii="Consolas" w:hAnsi="Consolas" w:cs="Consolas"/>
          <w:color w:val="000000"/>
          <w:sz w:val="16"/>
        </w:rPr>
        <w:tab/>
      </w:r>
      <w:r w:rsidRPr="00EA1A67">
        <w:rPr>
          <w:rFonts w:ascii="Consolas" w:hAnsi="Consolas" w:cs="Consolas"/>
          <w:color w:val="3F7F5F"/>
          <w:sz w:val="16"/>
        </w:rPr>
        <w:t>// Read Temperature sensor</w:t>
      </w:r>
    </w:p>
    <w:p w:rsidR="00CB7DA1" w:rsidRPr="00EA1A67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</w:p>
    <w:p w:rsidR="00CB7DA1" w:rsidRPr="00EA1A67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EA1A67">
        <w:rPr>
          <w:rFonts w:ascii="Consolas" w:hAnsi="Consolas" w:cs="Consolas"/>
          <w:b/>
          <w:bCs/>
          <w:color w:val="7F0055"/>
          <w:sz w:val="16"/>
        </w:rPr>
        <w:t>void</w:t>
      </w:r>
      <w:r w:rsidRPr="00EA1A67">
        <w:rPr>
          <w:rFonts w:ascii="Consolas" w:hAnsi="Consolas" w:cs="Consolas"/>
          <w:color w:val="000000"/>
          <w:sz w:val="16"/>
        </w:rPr>
        <w:t xml:space="preserve"> </w:t>
      </w:r>
      <w:r w:rsidRPr="00EA1A67">
        <w:rPr>
          <w:rFonts w:ascii="Consolas" w:hAnsi="Consolas" w:cs="Consolas"/>
          <w:b/>
          <w:bCs/>
          <w:color w:val="000000"/>
          <w:sz w:val="16"/>
        </w:rPr>
        <w:t>main</w:t>
      </w:r>
      <w:r w:rsidRPr="00EA1A67">
        <w:rPr>
          <w:rFonts w:ascii="Consolas" w:hAnsi="Consolas" w:cs="Consolas"/>
          <w:color w:val="000000"/>
          <w:sz w:val="16"/>
        </w:rPr>
        <w:t>(</w:t>
      </w:r>
      <w:r w:rsidRPr="00EA1A67">
        <w:rPr>
          <w:rFonts w:ascii="Consolas" w:hAnsi="Consolas" w:cs="Consolas"/>
          <w:b/>
          <w:bCs/>
          <w:color w:val="7F0055"/>
          <w:sz w:val="16"/>
        </w:rPr>
        <w:t>void</w:t>
      </w:r>
      <w:r w:rsidRPr="00EA1A67">
        <w:rPr>
          <w:rFonts w:ascii="Consolas" w:hAnsi="Consolas" w:cs="Consolas"/>
          <w:color w:val="000000"/>
          <w:sz w:val="16"/>
        </w:rPr>
        <w:t>) {</w:t>
      </w:r>
    </w:p>
    <w:p w:rsidR="00CB7DA1" w:rsidRPr="00EA1A67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EA1A67">
        <w:rPr>
          <w:rFonts w:ascii="Consolas" w:hAnsi="Consolas" w:cs="Consolas"/>
          <w:color w:val="000000"/>
          <w:sz w:val="16"/>
        </w:rPr>
        <w:tab/>
      </w:r>
      <w:r w:rsidRPr="00791119">
        <w:rPr>
          <w:rFonts w:ascii="Consolas" w:hAnsi="Consolas" w:cs="Consolas"/>
          <w:b/>
          <w:bCs/>
          <w:color w:val="7F0055"/>
          <w:sz w:val="16"/>
          <w:highlight w:val="yellow"/>
        </w:rPr>
        <w:t>float</w:t>
      </w:r>
      <w:r w:rsidRPr="00791119">
        <w:rPr>
          <w:rFonts w:ascii="Consolas" w:hAnsi="Consolas" w:cs="Consolas"/>
          <w:color w:val="000000"/>
          <w:sz w:val="16"/>
          <w:highlight w:val="yellow"/>
        </w:rPr>
        <w:t xml:space="preserve"> value;</w:t>
      </w:r>
    </w:p>
    <w:p w:rsidR="00CB7DA1" w:rsidRPr="00EA1A67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</w:p>
    <w:p w:rsidR="00CB7DA1" w:rsidRPr="00EA1A67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EA1A67">
        <w:rPr>
          <w:rFonts w:ascii="Consolas" w:hAnsi="Consolas" w:cs="Consolas"/>
          <w:color w:val="000000"/>
          <w:sz w:val="16"/>
        </w:rPr>
        <w:tab/>
      </w:r>
      <w:r w:rsidRPr="00EA1A67">
        <w:rPr>
          <w:rFonts w:ascii="Consolas" w:hAnsi="Consolas" w:cs="Consolas"/>
          <w:b/>
          <w:bCs/>
          <w:color w:val="642880"/>
          <w:sz w:val="16"/>
        </w:rPr>
        <w:t>SysCtlClockSet</w:t>
      </w:r>
      <w:r w:rsidRPr="00EA1A67">
        <w:rPr>
          <w:rFonts w:ascii="Consolas" w:hAnsi="Consolas" w:cs="Consolas"/>
          <w:color w:val="000000"/>
          <w:sz w:val="16"/>
        </w:rPr>
        <w:t xml:space="preserve">(SYSCTL_SYSDIV_1 | SYSCTL_USE_OSC | SYSCTL_OSC_MAIN | SYSCTL_XTAL_16MHZ);  </w:t>
      </w:r>
      <w:r w:rsidRPr="00EA1A67">
        <w:rPr>
          <w:rFonts w:ascii="Consolas" w:hAnsi="Consolas" w:cs="Consolas"/>
          <w:color w:val="3F7F5F"/>
          <w:sz w:val="16"/>
        </w:rPr>
        <w:t>//setup clock</w:t>
      </w:r>
    </w:p>
    <w:p w:rsidR="00CB7DA1" w:rsidRPr="00EA1A67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</w:p>
    <w:p w:rsidR="00CB7DA1" w:rsidRPr="00EA1A67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EA1A67">
        <w:rPr>
          <w:rFonts w:ascii="Consolas" w:hAnsi="Consolas" w:cs="Consolas"/>
          <w:color w:val="000000"/>
          <w:sz w:val="16"/>
        </w:rPr>
        <w:tab/>
      </w:r>
      <w:r w:rsidRPr="00EA1A67">
        <w:rPr>
          <w:rFonts w:ascii="Consolas" w:hAnsi="Consolas" w:cs="Consolas"/>
          <w:b/>
          <w:bCs/>
          <w:color w:val="642880"/>
          <w:sz w:val="16"/>
        </w:rPr>
        <w:t>SysCtlPeripheralEnable</w:t>
      </w:r>
      <w:r w:rsidRPr="00EA1A67">
        <w:rPr>
          <w:rFonts w:ascii="Consolas" w:hAnsi="Consolas" w:cs="Consolas"/>
          <w:color w:val="000000"/>
          <w:sz w:val="16"/>
        </w:rPr>
        <w:t>(SYSCTL_PERIPH_I2C0);</w:t>
      </w:r>
      <w:r w:rsidRPr="00EA1A67">
        <w:rPr>
          <w:rFonts w:ascii="Consolas" w:hAnsi="Consolas" w:cs="Consolas"/>
          <w:color w:val="000000"/>
          <w:sz w:val="16"/>
        </w:rPr>
        <w:tab/>
      </w:r>
      <w:r w:rsidRPr="00EA1A67">
        <w:rPr>
          <w:rFonts w:ascii="Consolas" w:hAnsi="Consolas" w:cs="Consolas"/>
          <w:color w:val="3F7F5F"/>
          <w:sz w:val="16"/>
        </w:rPr>
        <w:t>// Enable I2C hardware</w:t>
      </w:r>
    </w:p>
    <w:p w:rsidR="00CB7DA1" w:rsidRPr="00EA1A67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EA1A67">
        <w:rPr>
          <w:rFonts w:ascii="Consolas" w:hAnsi="Consolas" w:cs="Consolas"/>
          <w:color w:val="000000"/>
          <w:sz w:val="16"/>
        </w:rPr>
        <w:tab/>
      </w:r>
      <w:r w:rsidRPr="00EA1A67">
        <w:rPr>
          <w:rFonts w:ascii="Consolas" w:hAnsi="Consolas" w:cs="Consolas"/>
          <w:b/>
          <w:bCs/>
          <w:color w:val="642880"/>
          <w:sz w:val="16"/>
        </w:rPr>
        <w:t>SysCtlPeripheralEnable</w:t>
      </w:r>
      <w:r w:rsidRPr="00EA1A67">
        <w:rPr>
          <w:rFonts w:ascii="Consolas" w:hAnsi="Consolas" w:cs="Consolas"/>
          <w:color w:val="000000"/>
          <w:sz w:val="16"/>
        </w:rPr>
        <w:t>(SYSCTL_PERIPH_GPIOB);</w:t>
      </w:r>
      <w:r w:rsidRPr="00EA1A67">
        <w:rPr>
          <w:rFonts w:ascii="Consolas" w:hAnsi="Consolas" w:cs="Consolas"/>
          <w:color w:val="000000"/>
          <w:sz w:val="16"/>
        </w:rPr>
        <w:tab/>
      </w:r>
      <w:r w:rsidRPr="00EA1A67">
        <w:rPr>
          <w:rFonts w:ascii="Consolas" w:hAnsi="Consolas" w:cs="Consolas"/>
          <w:color w:val="3F7F5F"/>
          <w:sz w:val="16"/>
        </w:rPr>
        <w:t>// Enable Pin hardware</w:t>
      </w:r>
    </w:p>
    <w:p w:rsidR="00CB7DA1" w:rsidRPr="00EA1A67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</w:p>
    <w:p w:rsidR="00CB7DA1" w:rsidRPr="00EA1A67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EA1A67">
        <w:rPr>
          <w:rFonts w:ascii="Consolas" w:hAnsi="Consolas" w:cs="Consolas"/>
          <w:color w:val="000000"/>
          <w:sz w:val="16"/>
        </w:rPr>
        <w:tab/>
      </w:r>
      <w:r w:rsidRPr="00EA1A67">
        <w:rPr>
          <w:rFonts w:ascii="Consolas" w:hAnsi="Consolas" w:cs="Consolas"/>
          <w:b/>
          <w:bCs/>
          <w:color w:val="642880"/>
          <w:sz w:val="16"/>
        </w:rPr>
        <w:t>GPIOPinConfigure</w:t>
      </w:r>
      <w:r w:rsidRPr="00EA1A67">
        <w:rPr>
          <w:rFonts w:ascii="Consolas" w:hAnsi="Consolas" w:cs="Consolas"/>
          <w:color w:val="000000"/>
          <w:sz w:val="16"/>
        </w:rPr>
        <w:t>(GPIO_PB3_I2C0SDA);</w:t>
      </w:r>
      <w:r w:rsidRPr="00EA1A67">
        <w:rPr>
          <w:rFonts w:ascii="Consolas" w:hAnsi="Consolas" w:cs="Consolas"/>
          <w:color w:val="000000"/>
          <w:sz w:val="16"/>
        </w:rPr>
        <w:tab/>
      </w:r>
      <w:r w:rsidRPr="00EA1A67">
        <w:rPr>
          <w:rFonts w:ascii="Consolas" w:hAnsi="Consolas" w:cs="Consolas"/>
          <w:color w:val="000000"/>
          <w:sz w:val="16"/>
        </w:rPr>
        <w:tab/>
      </w:r>
      <w:r w:rsidRPr="00EA1A67">
        <w:rPr>
          <w:rFonts w:ascii="Consolas" w:hAnsi="Consolas" w:cs="Consolas"/>
          <w:color w:val="3F7F5F"/>
          <w:sz w:val="16"/>
        </w:rPr>
        <w:t>// Configure GPIO pin for I2C Data line</w:t>
      </w:r>
    </w:p>
    <w:p w:rsidR="00CB7DA1" w:rsidRPr="00EA1A67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EA1A67">
        <w:rPr>
          <w:rFonts w:ascii="Consolas" w:hAnsi="Consolas" w:cs="Consolas"/>
          <w:color w:val="000000"/>
          <w:sz w:val="16"/>
        </w:rPr>
        <w:tab/>
      </w:r>
      <w:r w:rsidRPr="00EA1A67">
        <w:rPr>
          <w:rFonts w:ascii="Consolas" w:hAnsi="Consolas" w:cs="Consolas"/>
          <w:b/>
          <w:bCs/>
          <w:color w:val="642880"/>
          <w:sz w:val="16"/>
        </w:rPr>
        <w:t>GPIOPinConfigure</w:t>
      </w:r>
      <w:r w:rsidRPr="00EA1A67">
        <w:rPr>
          <w:rFonts w:ascii="Consolas" w:hAnsi="Consolas" w:cs="Consolas"/>
          <w:color w:val="000000"/>
          <w:sz w:val="16"/>
        </w:rPr>
        <w:t>(GPIO_PB2_I2C0SCL);</w:t>
      </w:r>
      <w:r w:rsidRPr="00EA1A67">
        <w:rPr>
          <w:rFonts w:ascii="Consolas" w:hAnsi="Consolas" w:cs="Consolas"/>
          <w:color w:val="000000"/>
          <w:sz w:val="16"/>
        </w:rPr>
        <w:tab/>
      </w:r>
      <w:r w:rsidRPr="00EA1A67">
        <w:rPr>
          <w:rFonts w:ascii="Consolas" w:hAnsi="Consolas" w:cs="Consolas"/>
          <w:color w:val="000000"/>
          <w:sz w:val="16"/>
        </w:rPr>
        <w:tab/>
      </w:r>
      <w:r w:rsidRPr="00EA1A67">
        <w:rPr>
          <w:rFonts w:ascii="Consolas" w:hAnsi="Consolas" w:cs="Consolas"/>
          <w:color w:val="3F7F5F"/>
          <w:sz w:val="16"/>
        </w:rPr>
        <w:t>// Configure GPIO Pin for I2C clock line</w:t>
      </w:r>
    </w:p>
    <w:p w:rsidR="00CB7DA1" w:rsidRPr="00EA1A67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</w:p>
    <w:p w:rsidR="00CB7DA1" w:rsidRPr="00EA1A67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EA1A67">
        <w:rPr>
          <w:rFonts w:ascii="Consolas" w:hAnsi="Consolas" w:cs="Consolas"/>
          <w:color w:val="000000"/>
          <w:sz w:val="16"/>
        </w:rPr>
        <w:tab/>
      </w:r>
      <w:r w:rsidRPr="00EA1A67">
        <w:rPr>
          <w:rFonts w:ascii="Consolas" w:hAnsi="Consolas" w:cs="Consolas"/>
          <w:b/>
          <w:bCs/>
          <w:color w:val="642880"/>
          <w:sz w:val="16"/>
        </w:rPr>
        <w:t>GPIOPinTypeI2C</w:t>
      </w:r>
      <w:r w:rsidRPr="00EA1A67">
        <w:rPr>
          <w:rFonts w:ascii="Consolas" w:hAnsi="Consolas" w:cs="Consolas"/>
          <w:color w:val="000000"/>
          <w:sz w:val="16"/>
        </w:rPr>
        <w:t xml:space="preserve">(GPIO_PORTB_BASE, GPIO_PIN_2 | GPIO_PIN_3);  </w:t>
      </w:r>
      <w:r w:rsidRPr="00EA1A67">
        <w:rPr>
          <w:rFonts w:ascii="Consolas" w:hAnsi="Consolas" w:cs="Consolas"/>
          <w:color w:val="3F7F5F"/>
          <w:sz w:val="16"/>
        </w:rPr>
        <w:t>// Set Pin Type</w:t>
      </w:r>
    </w:p>
    <w:p w:rsidR="00CB7DA1" w:rsidRPr="00EA1A67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</w:p>
    <w:p w:rsidR="00CB7DA1" w:rsidRPr="00EA1A67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EA1A67">
        <w:rPr>
          <w:rFonts w:ascii="Consolas" w:hAnsi="Consolas" w:cs="Consolas"/>
          <w:color w:val="000000"/>
          <w:sz w:val="16"/>
        </w:rPr>
        <w:tab/>
      </w:r>
      <w:r w:rsidRPr="00EA1A67">
        <w:rPr>
          <w:rFonts w:ascii="Consolas" w:hAnsi="Consolas" w:cs="Consolas"/>
          <w:b/>
          <w:bCs/>
          <w:color w:val="642880"/>
          <w:sz w:val="16"/>
        </w:rPr>
        <w:t>GPIOPadConfigSet</w:t>
      </w:r>
      <w:r w:rsidRPr="00EA1A67">
        <w:rPr>
          <w:rFonts w:ascii="Consolas" w:hAnsi="Consolas" w:cs="Consolas"/>
          <w:color w:val="000000"/>
          <w:sz w:val="16"/>
        </w:rPr>
        <w:t>(GPIO_PORTB_BASE, GPIO_PIN_2, GPIO_STRENGTH_2MA, GPIO_PIN_TYPE_STD);</w:t>
      </w:r>
      <w:r w:rsidRPr="00EA1A67">
        <w:rPr>
          <w:rFonts w:ascii="Consolas" w:hAnsi="Consolas" w:cs="Consolas"/>
          <w:color w:val="3F7F5F"/>
          <w:sz w:val="16"/>
        </w:rPr>
        <w:t>// SDA MUST BE STD</w:t>
      </w:r>
    </w:p>
    <w:p w:rsidR="00CB7DA1" w:rsidRPr="00EA1A67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EA1A67">
        <w:rPr>
          <w:rFonts w:ascii="Consolas" w:hAnsi="Consolas" w:cs="Consolas"/>
          <w:color w:val="000000"/>
          <w:sz w:val="16"/>
        </w:rPr>
        <w:tab/>
      </w:r>
      <w:r w:rsidRPr="00EA1A67">
        <w:rPr>
          <w:rFonts w:ascii="Consolas" w:hAnsi="Consolas" w:cs="Consolas"/>
          <w:b/>
          <w:bCs/>
          <w:color w:val="642880"/>
          <w:sz w:val="16"/>
        </w:rPr>
        <w:t>GPIOPadConfigSet</w:t>
      </w:r>
      <w:r w:rsidRPr="00EA1A67">
        <w:rPr>
          <w:rFonts w:ascii="Consolas" w:hAnsi="Consolas" w:cs="Consolas"/>
          <w:color w:val="000000"/>
          <w:sz w:val="16"/>
        </w:rPr>
        <w:t>(GPIO_PORTB_BASE, GPIO_PIN_3, GPIO_S</w:t>
      </w:r>
      <w:r>
        <w:rPr>
          <w:rFonts w:ascii="Consolas" w:hAnsi="Consolas" w:cs="Consolas"/>
          <w:color w:val="000000"/>
          <w:sz w:val="16"/>
        </w:rPr>
        <w:t>TRENGTH_2MA, GPIO_PIN_TYPE_OD);</w:t>
      </w:r>
      <w:r w:rsidRPr="00EA1A67">
        <w:rPr>
          <w:rFonts w:ascii="Consolas" w:hAnsi="Consolas" w:cs="Consolas"/>
          <w:color w:val="3F7F5F"/>
          <w:sz w:val="16"/>
        </w:rPr>
        <w:t>// SCL MUST BE OPEN DRAIN</w:t>
      </w:r>
    </w:p>
    <w:p w:rsidR="00CB7DA1" w:rsidRPr="00EA1A67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EA1A67">
        <w:rPr>
          <w:rFonts w:ascii="Consolas" w:hAnsi="Consolas" w:cs="Consolas"/>
          <w:color w:val="000000"/>
          <w:sz w:val="16"/>
        </w:rPr>
        <w:tab/>
      </w:r>
      <w:r w:rsidRPr="00EA1A67">
        <w:rPr>
          <w:rFonts w:ascii="Consolas" w:hAnsi="Consolas" w:cs="Consolas"/>
          <w:b/>
          <w:bCs/>
          <w:color w:val="642880"/>
          <w:sz w:val="16"/>
        </w:rPr>
        <w:t>I2CMasterInitExpClk</w:t>
      </w:r>
      <w:r w:rsidRPr="00EA1A67">
        <w:rPr>
          <w:rFonts w:ascii="Consolas" w:hAnsi="Consolas" w:cs="Consolas"/>
          <w:color w:val="000000"/>
          <w:sz w:val="16"/>
        </w:rPr>
        <w:t xml:space="preserve">(I2C0_BASE, </w:t>
      </w:r>
      <w:r w:rsidRPr="00EA1A67">
        <w:rPr>
          <w:rFonts w:ascii="Consolas" w:hAnsi="Consolas" w:cs="Consolas"/>
          <w:b/>
          <w:bCs/>
          <w:color w:val="642880"/>
          <w:sz w:val="16"/>
        </w:rPr>
        <w:t>SysCtlClockGet</w:t>
      </w:r>
      <w:r w:rsidRPr="00EA1A67">
        <w:rPr>
          <w:rFonts w:ascii="Consolas" w:hAnsi="Consolas" w:cs="Consolas"/>
          <w:color w:val="000000"/>
          <w:sz w:val="16"/>
        </w:rPr>
        <w:t xml:space="preserve">(), false); </w:t>
      </w:r>
      <w:r w:rsidRPr="00EA1A67">
        <w:rPr>
          <w:rFonts w:ascii="Consolas" w:hAnsi="Consolas" w:cs="Consolas"/>
          <w:color w:val="3F7F5F"/>
          <w:sz w:val="16"/>
        </w:rPr>
        <w:t>// The False sets the controller to 100kHz communication</w:t>
      </w:r>
    </w:p>
    <w:p w:rsidR="00CB7DA1" w:rsidRPr="00EA1A67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EA1A67">
        <w:rPr>
          <w:rFonts w:ascii="Consolas" w:hAnsi="Consolas" w:cs="Consolas"/>
          <w:color w:val="000000"/>
          <w:sz w:val="16"/>
        </w:rPr>
        <w:tab/>
      </w:r>
      <w:r w:rsidRPr="00EA1A67">
        <w:rPr>
          <w:rFonts w:ascii="Consolas" w:hAnsi="Consolas" w:cs="Consolas"/>
          <w:b/>
          <w:bCs/>
          <w:color w:val="642880"/>
          <w:sz w:val="16"/>
        </w:rPr>
        <w:t>I2CMasterSlaveAddrSet</w:t>
      </w:r>
      <w:r w:rsidRPr="00EA1A67">
        <w:rPr>
          <w:rFonts w:ascii="Consolas" w:hAnsi="Consolas" w:cs="Consolas"/>
          <w:color w:val="000000"/>
          <w:sz w:val="16"/>
        </w:rPr>
        <w:t>(</w:t>
      </w:r>
      <w:r>
        <w:rPr>
          <w:rFonts w:ascii="Consolas" w:hAnsi="Consolas" w:cs="Consolas"/>
          <w:color w:val="000000"/>
          <w:sz w:val="16"/>
        </w:rPr>
        <w:t xml:space="preserve">I2C0_BASE, TEMP_ADDR, true);  </w:t>
      </w:r>
      <w:r>
        <w:rPr>
          <w:rFonts w:ascii="Consolas" w:hAnsi="Consolas" w:cs="Consolas"/>
          <w:color w:val="000000"/>
          <w:sz w:val="16"/>
        </w:rPr>
        <w:tab/>
      </w:r>
      <w:r w:rsidRPr="00EA1A67">
        <w:rPr>
          <w:rFonts w:ascii="Consolas" w:hAnsi="Consolas" w:cs="Consolas"/>
          <w:color w:val="3F7F5F"/>
          <w:sz w:val="16"/>
        </w:rPr>
        <w:t>// false means transmit</w:t>
      </w:r>
    </w:p>
    <w:p w:rsidR="00CB7DA1" w:rsidRPr="00791119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highlight w:val="yellow"/>
        </w:rPr>
      </w:pPr>
      <w:r w:rsidRPr="00791119">
        <w:rPr>
          <w:rFonts w:ascii="Consolas" w:hAnsi="Consolas" w:cs="Consolas"/>
          <w:color w:val="000000"/>
          <w:sz w:val="16"/>
        </w:rPr>
        <w:tab/>
      </w:r>
      <w:r w:rsidRPr="00791119">
        <w:rPr>
          <w:rFonts w:ascii="Consolas" w:hAnsi="Consolas" w:cs="Consolas"/>
          <w:color w:val="3F7F5F"/>
          <w:sz w:val="16"/>
          <w:highlight w:val="yellow"/>
        </w:rPr>
        <w:t>// Set up GPIO output for LEDs</w:t>
      </w:r>
    </w:p>
    <w:p w:rsidR="00CB7DA1" w:rsidRPr="00791119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highlight w:val="yellow"/>
        </w:rPr>
      </w:pPr>
      <w:r w:rsidRPr="00791119">
        <w:rPr>
          <w:rFonts w:ascii="Consolas" w:hAnsi="Consolas" w:cs="Consolas"/>
          <w:color w:val="000000"/>
          <w:sz w:val="16"/>
        </w:rPr>
        <w:tab/>
      </w:r>
      <w:r w:rsidRPr="00791119">
        <w:rPr>
          <w:rFonts w:ascii="Consolas" w:hAnsi="Consolas" w:cs="Consolas"/>
          <w:b/>
          <w:bCs/>
          <w:color w:val="642880"/>
          <w:sz w:val="16"/>
          <w:highlight w:val="yellow"/>
        </w:rPr>
        <w:t>SysCtlPeripheralEnable</w:t>
      </w:r>
      <w:r w:rsidRPr="00791119">
        <w:rPr>
          <w:rFonts w:ascii="Consolas" w:hAnsi="Consolas" w:cs="Consolas"/>
          <w:color w:val="000000"/>
          <w:sz w:val="16"/>
          <w:highlight w:val="yellow"/>
        </w:rPr>
        <w:t xml:space="preserve">(SYSCTL_PERIPH_GPIOF);  </w:t>
      </w:r>
      <w:r w:rsidRPr="00791119">
        <w:rPr>
          <w:rFonts w:ascii="Consolas" w:hAnsi="Consolas" w:cs="Consolas"/>
          <w:color w:val="000000"/>
          <w:sz w:val="16"/>
          <w:highlight w:val="yellow"/>
        </w:rPr>
        <w:tab/>
      </w:r>
      <w:r w:rsidRPr="00791119">
        <w:rPr>
          <w:rFonts w:ascii="Consolas" w:hAnsi="Consolas" w:cs="Consolas"/>
          <w:color w:val="000000"/>
          <w:sz w:val="16"/>
          <w:highlight w:val="yellow"/>
        </w:rPr>
        <w:tab/>
      </w:r>
      <w:r w:rsidRPr="00791119">
        <w:rPr>
          <w:rFonts w:ascii="Consolas" w:hAnsi="Consolas" w:cs="Consolas"/>
          <w:color w:val="3F7F5F"/>
          <w:sz w:val="16"/>
          <w:highlight w:val="yellow"/>
        </w:rPr>
        <w:t>// PORTF</w:t>
      </w:r>
    </w:p>
    <w:p w:rsidR="00CB7DA1" w:rsidRPr="00791119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highlight w:val="yellow"/>
        </w:rPr>
      </w:pPr>
      <w:r w:rsidRPr="00791119">
        <w:rPr>
          <w:rFonts w:ascii="Consolas" w:hAnsi="Consolas" w:cs="Consolas"/>
          <w:color w:val="000000"/>
          <w:sz w:val="16"/>
        </w:rPr>
        <w:tab/>
      </w:r>
      <w:r w:rsidRPr="00791119">
        <w:rPr>
          <w:rFonts w:ascii="Consolas" w:hAnsi="Consolas" w:cs="Consolas"/>
          <w:b/>
          <w:bCs/>
          <w:color w:val="642880"/>
          <w:sz w:val="16"/>
          <w:highlight w:val="yellow"/>
        </w:rPr>
        <w:t>GPIOPinTypeGPIOOutput</w:t>
      </w:r>
      <w:r w:rsidRPr="00791119">
        <w:rPr>
          <w:rFonts w:ascii="Consolas" w:hAnsi="Consolas" w:cs="Consolas"/>
          <w:color w:val="000000"/>
          <w:sz w:val="16"/>
          <w:highlight w:val="yellow"/>
        </w:rPr>
        <w:t xml:space="preserve">(GPIO_PORTF_BASE, GPIO_PIN_1 | GPIO_PIN_3); </w:t>
      </w:r>
      <w:r w:rsidRPr="00791119">
        <w:rPr>
          <w:rFonts w:ascii="Consolas" w:hAnsi="Consolas" w:cs="Consolas"/>
          <w:color w:val="000000"/>
          <w:sz w:val="16"/>
          <w:highlight w:val="yellow"/>
        </w:rPr>
        <w:tab/>
      </w:r>
      <w:r w:rsidRPr="00791119">
        <w:rPr>
          <w:rFonts w:ascii="Consolas" w:hAnsi="Consolas" w:cs="Consolas"/>
          <w:color w:val="3F7F5F"/>
          <w:sz w:val="16"/>
          <w:highlight w:val="yellow"/>
        </w:rPr>
        <w:t>// red and green LEDs</w:t>
      </w:r>
    </w:p>
    <w:p w:rsidR="00CB7DA1" w:rsidRPr="00791119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highlight w:val="yellow"/>
        </w:rPr>
      </w:pPr>
      <w:r w:rsidRPr="00EA1A67">
        <w:rPr>
          <w:rFonts w:ascii="Consolas" w:hAnsi="Consolas" w:cs="Consolas"/>
          <w:color w:val="000000"/>
          <w:sz w:val="16"/>
        </w:rPr>
        <w:tab/>
      </w:r>
      <w:r w:rsidRPr="00791119">
        <w:rPr>
          <w:rFonts w:ascii="Consolas" w:hAnsi="Consolas" w:cs="Consolas"/>
          <w:b/>
          <w:bCs/>
          <w:color w:val="7F0055"/>
          <w:sz w:val="16"/>
          <w:highlight w:val="yellow"/>
        </w:rPr>
        <w:t>while</w:t>
      </w:r>
      <w:r w:rsidRPr="00791119">
        <w:rPr>
          <w:rFonts w:ascii="Consolas" w:hAnsi="Consolas" w:cs="Consolas"/>
          <w:color w:val="000000"/>
          <w:sz w:val="16"/>
          <w:highlight w:val="yellow"/>
        </w:rPr>
        <w:t>(1){</w:t>
      </w:r>
    </w:p>
    <w:p w:rsidR="00CB7DA1" w:rsidRPr="00791119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highlight w:val="yellow"/>
        </w:rPr>
      </w:pPr>
      <w:r w:rsidRPr="00791119">
        <w:rPr>
          <w:rFonts w:ascii="Consolas" w:hAnsi="Consolas" w:cs="Consolas"/>
          <w:color w:val="000000"/>
          <w:sz w:val="16"/>
        </w:rPr>
        <w:tab/>
      </w:r>
      <w:r w:rsidRPr="00791119">
        <w:rPr>
          <w:rFonts w:ascii="Consolas" w:hAnsi="Consolas" w:cs="Consolas"/>
          <w:color w:val="000000"/>
          <w:sz w:val="16"/>
        </w:rPr>
        <w:tab/>
      </w:r>
      <w:r w:rsidRPr="00791119">
        <w:rPr>
          <w:rFonts w:ascii="Consolas" w:hAnsi="Consolas" w:cs="Consolas"/>
          <w:color w:val="000000"/>
          <w:sz w:val="16"/>
          <w:highlight w:val="yellow"/>
        </w:rPr>
        <w:t>value = Read_temp();</w:t>
      </w:r>
      <w:r w:rsidRPr="00791119">
        <w:rPr>
          <w:rFonts w:ascii="Consolas" w:hAnsi="Consolas" w:cs="Consolas"/>
          <w:color w:val="000000"/>
          <w:sz w:val="16"/>
          <w:highlight w:val="yellow"/>
        </w:rPr>
        <w:tab/>
      </w:r>
      <w:r w:rsidRPr="00791119">
        <w:rPr>
          <w:rFonts w:ascii="Consolas" w:hAnsi="Consolas" w:cs="Consolas"/>
          <w:color w:val="3F7F5F"/>
          <w:sz w:val="16"/>
          <w:highlight w:val="yellow"/>
        </w:rPr>
        <w:t>// Read Data from Temp Sensor</w:t>
      </w:r>
    </w:p>
    <w:p w:rsidR="00CB7DA1" w:rsidRPr="00791119" w:rsidRDefault="00CB7DA1" w:rsidP="00CB7DA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highlight w:val="yellow"/>
        </w:rPr>
      </w:pPr>
      <w:r w:rsidRPr="00791119">
        <w:rPr>
          <w:rFonts w:ascii="Consolas" w:hAnsi="Consolas" w:cs="Consolas"/>
          <w:color w:val="3F7F5F"/>
          <w:sz w:val="16"/>
          <w:highlight w:val="yellow"/>
        </w:rPr>
        <w:t xml:space="preserve">// Chose 27 C since cur readings of room temp were 27. </w:t>
      </w:r>
    </w:p>
    <w:p w:rsidR="00CB7DA1" w:rsidRPr="00791119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highlight w:val="yellow"/>
        </w:rPr>
      </w:pPr>
      <w:r w:rsidRPr="00791119">
        <w:rPr>
          <w:rFonts w:ascii="Consolas" w:hAnsi="Consolas" w:cs="Consolas"/>
          <w:color w:val="000000"/>
          <w:sz w:val="16"/>
        </w:rPr>
        <w:lastRenderedPageBreak/>
        <w:tab/>
      </w:r>
      <w:r w:rsidRPr="00791119">
        <w:rPr>
          <w:rFonts w:ascii="Consolas" w:hAnsi="Consolas" w:cs="Consolas"/>
          <w:color w:val="000000"/>
          <w:sz w:val="16"/>
        </w:rPr>
        <w:tab/>
      </w:r>
      <w:r w:rsidRPr="00791119">
        <w:rPr>
          <w:rFonts w:ascii="Consolas" w:hAnsi="Consolas" w:cs="Consolas"/>
          <w:b/>
          <w:bCs/>
          <w:color w:val="7F0055"/>
          <w:sz w:val="16"/>
          <w:highlight w:val="yellow"/>
        </w:rPr>
        <w:t>if</w:t>
      </w:r>
      <w:r w:rsidRPr="00791119">
        <w:rPr>
          <w:rFonts w:ascii="Consolas" w:hAnsi="Consolas" w:cs="Consolas"/>
          <w:color w:val="000000"/>
          <w:sz w:val="16"/>
          <w:highlight w:val="yellow"/>
        </w:rPr>
        <w:t xml:space="preserve"> (value &gt; 27) </w:t>
      </w:r>
      <w:r w:rsidRPr="00791119">
        <w:rPr>
          <w:rFonts w:ascii="Consolas" w:hAnsi="Consolas" w:cs="Consolas"/>
          <w:color w:val="3F7F5F"/>
          <w:sz w:val="16"/>
          <w:highlight w:val="yellow"/>
        </w:rPr>
        <w:t>// If temp &gt; room temp, light red.</w:t>
      </w:r>
    </w:p>
    <w:p w:rsidR="00CB7DA1" w:rsidRPr="00791119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highlight w:val="yellow"/>
        </w:rPr>
      </w:pPr>
      <w:r w:rsidRPr="00791119">
        <w:rPr>
          <w:rFonts w:ascii="Consolas" w:hAnsi="Consolas" w:cs="Consolas"/>
          <w:color w:val="000000"/>
          <w:sz w:val="16"/>
        </w:rPr>
        <w:tab/>
      </w:r>
      <w:r w:rsidRPr="00791119">
        <w:rPr>
          <w:rFonts w:ascii="Consolas" w:hAnsi="Consolas" w:cs="Consolas"/>
          <w:color w:val="000000"/>
          <w:sz w:val="16"/>
        </w:rPr>
        <w:tab/>
      </w:r>
      <w:r w:rsidRPr="00791119">
        <w:rPr>
          <w:rFonts w:ascii="Consolas" w:hAnsi="Consolas" w:cs="Consolas"/>
          <w:color w:val="000000"/>
          <w:sz w:val="16"/>
          <w:highlight w:val="yellow"/>
        </w:rPr>
        <w:tab/>
      </w:r>
      <w:r w:rsidRPr="00791119">
        <w:rPr>
          <w:rFonts w:ascii="Consolas" w:hAnsi="Consolas" w:cs="Consolas"/>
          <w:b/>
          <w:bCs/>
          <w:color w:val="642880"/>
          <w:sz w:val="16"/>
          <w:highlight w:val="yellow"/>
        </w:rPr>
        <w:t>GPIOPinWrite</w:t>
      </w:r>
      <w:r w:rsidRPr="00791119">
        <w:rPr>
          <w:rFonts w:ascii="Consolas" w:hAnsi="Consolas" w:cs="Consolas"/>
          <w:color w:val="000000"/>
          <w:sz w:val="16"/>
          <w:highlight w:val="yellow"/>
        </w:rPr>
        <w:t>(GPIO_PORTF_BASE, GPIO_PIN_1 | GPIO_PIN_3, 2);</w:t>
      </w:r>
    </w:p>
    <w:p w:rsidR="00CB7DA1" w:rsidRPr="00791119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highlight w:val="yellow"/>
        </w:rPr>
      </w:pPr>
      <w:r w:rsidRPr="00791119">
        <w:rPr>
          <w:rFonts w:ascii="Consolas" w:hAnsi="Consolas" w:cs="Consolas"/>
          <w:color w:val="000000"/>
          <w:sz w:val="16"/>
        </w:rPr>
        <w:tab/>
      </w:r>
      <w:r w:rsidRPr="00791119">
        <w:rPr>
          <w:rFonts w:ascii="Consolas" w:hAnsi="Consolas" w:cs="Consolas"/>
          <w:color w:val="000000"/>
          <w:sz w:val="16"/>
        </w:rPr>
        <w:tab/>
      </w:r>
      <w:r w:rsidRPr="00791119">
        <w:rPr>
          <w:rFonts w:ascii="Consolas" w:hAnsi="Consolas" w:cs="Consolas"/>
          <w:b/>
          <w:bCs/>
          <w:color w:val="7F0055"/>
          <w:sz w:val="16"/>
          <w:highlight w:val="yellow"/>
        </w:rPr>
        <w:t>else</w:t>
      </w:r>
      <w:r w:rsidRPr="00791119">
        <w:rPr>
          <w:rFonts w:ascii="Consolas" w:hAnsi="Consolas" w:cs="Consolas"/>
          <w:color w:val="000000"/>
          <w:sz w:val="16"/>
          <w:highlight w:val="yellow"/>
        </w:rPr>
        <w:t xml:space="preserve"> </w:t>
      </w:r>
      <w:r w:rsidRPr="00791119">
        <w:rPr>
          <w:rFonts w:ascii="Consolas" w:hAnsi="Consolas" w:cs="Consolas"/>
          <w:color w:val="000000"/>
          <w:sz w:val="16"/>
          <w:highlight w:val="yellow"/>
        </w:rPr>
        <w:tab/>
      </w:r>
      <w:r w:rsidRPr="00791119">
        <w:rPr>
          <w:rFonts w:ascii="Consolas" w:hAnsi="Consolas" w:cs="Consolas"/>
          <w:color w:val="000000"/>
          <w:sz w:val="16"/>
          <w:highlight w:val="yellow"/>
        </w:rPr>
        <w:tab/>
      </w:r>
      <w:r w:rsidRPr="00791119">
        <w:rPr>
          <w:rFonts w:ascii="Consolas" w:hAnsi="Consolas" w:cs="Consolas"/>
          <w:color w:val="000000"/>
          <w:sz w:val="16"/>
          <w:highlight w:val="yellow"/>
        </w:rPr>
        <w:tab/>
      </w:r>
      <w:r w:rsidRPr="00791119">
        <w:rPr>
          <w:rFonts w:ascii="Consolas" w:hAnsi="Consolas" w:cs="Consolas"/>
          <w:color w:val="3F7F5F"/>
          <w:sz w:val="16"/>
          <w:highlight w:val="yellow"/>
        </w:rPr>
        <w:t>// else, light green.</w:t>
      </w:r>
    </w:p>
    <w:p w:rsidR="00CB7DA1" w:rsidRPr="00791119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highlight w:val="yellow"/>
        </w:rPr>
      </w:pPr>
      <w:r w:rsidRPr="00791119">
        <w:rPr>
          <w:rFonts w:ascii="Consolas" w:hAnsi="Consolas" w:cs="Consolas"/>
          <w:color w:val="000000"/>
          <w:sz w:val="16"/>
        </w:rPr>
        <w:tab/>
      </w:r>
      <w:r w:rsidRPr="00791119">
        <w:rPr>
          <w:rFonts w:ascii="Consolas" w:hAnsi="Consolas" w:cs="Consolas"/>
          <w:color w:val="000000"/>
          <w:sz w:val="16"/>
        </w:rPr>
        <w:tab/>
      </w:r>
      <w:r w:rsidRPr="00791119">
        <w:rPr>
          <w:rFonts w:ascii="Consolas" w:hAnsi="Consolas" w:cs="Consolas"/>
          <w:color w:val="000000"/>
          <w:sz w:val="16"/>
          <w:highlight w:val="yellow"/>
        </w:rPr>
        <w:tab/>
      </w:r>
      <w:r w:rsidRPr="00791119">
        <w:rPr>
          <w:rFonts w:ascii="Consolas" w:hAnsi="Consolas" w:cs="Consolas"/>
          <w:b/>
          <w:bCs/>
          <w:color w:val="642880"/>
          <w:sz w:val="16"/>
          <w:highlight w:val="yellow"/>
        </w:rPr>
        <w:t>GPIOPinWrite</w:t>
      </w:r>
      <w:r w:rsidRPr="00791119">
        <w:rPr>
          <w:rFonts w:ascii="Consolas" w:hAnsi="Consolas" w:cs="Consolas"/>
          <w:color w:val="000000"/>
          <w:sz w:val="16"/>
          <w:highlight w:val="yellow"/>
        </w:rPr>
        <w:t>(GPIO_PORTF_BASE, GPIO_PIN_1 | GPIO_PIN_3, 8);</w:t>
      </w:r>
    </w:p>
    <w:p w:rsidR="00CB7DA1" w:rsidRPr="00EA1A67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1119">
        <w:rPr>
          <w:rFonts w:ascii="Consolas" w:hAnsi="Consolas" w:cs="Consolas"/>
          <w:color w:val="000000"/>
          <w:sz w:val="16"/>
        </w:rPr>
        <w:tab/>
      </w:r>
      <w:r w:rsidRPr="00791119">
        <w:rPr>
          <w:rFonts w:ascii="Consolas" w:hAnsi="Consolas" w:cs="Consolas"/>
          <w:color w:val="000000"/>
          <w:sz w:val="16"/>
        </w:rPr>
        <w:tab/>
      </w:r>
      <w:r w:rsidRPr="00791119">
        <w:rPr>
          <w:rFonts w:ascii="Consolas" w:hAnsi="Consolas" w:cs="Consolas"/>
          <w:b/>
          <w:bCs/>
          <w:color w:val="642880"/>
          <w:sz w:val="16"/>
          <w:highlight w:val="yellow"/>
        </w:rPr>
        <w:t>SysCtlDelay</w:t>
      </w:r>
      <w:r w:rsidRPr="00791119">
        <w:rPr>
          <w:rFonts w:ascii="Consolas" w:hAnsi="Consolas" w:cs="Consolas"/>
          <w:color w:val="000000"/>
          <w:sz w:val="16"/>
          <w:highlight w:val="yellow"/>
        </w:rPr>
        <w:t>(6000000);</w:t>
      </w:r>
      <w:r w:rsidRPr="00791119">
        <w:rPr>
          <w:rFonts w:ascii="Consolas" w:hAnsi="Consolas" w:cs="Consolas"/>
          <w:color w:val="000000"/>
          <w:sz w:val="16"/>
          <w:highlight w:val="yellow"/>
        </w:rPr>
        <w:tab/>
      </w:r>
      <w:r w:rsidRPr="00791119">
        <w:rPr>
          <w:rFonts w:ascii="Consolas" w:hAnsi="Consolas" w:cs="Consolas"/>
          <w:color w:val="3F7F5F"/>
          <w:sz w:val="16"/>
          <w:highlight w:val="yellow"/>
        </w:rPr>
        <w:t>// Delay</w:t>
      </w:r>
    </w:p>
    <w:p w:rsidR="00CB7DA1" w:rsidRPr="00EA1A67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EA1A67">
        <w:rPr>
          <w:rFonts w:ascii="Consolas" w:hAnsi="Consolas" w:cs="Consolas"/>
          <w:color w:val="000000"/>
          <w:sz w:val="16"/>
        </w:rPr>
        <w:tab/>
        <w:t>}</w:t>
      </w:r>
    </w:p>
    <w:p w:rsidR="00CB7DA1" w:rsidRPr="00EA1A67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EA1A67">
        <w:rPr>
          <w:rFonts w:ascii="Consolas" w:hAnsi="Consolas" w:cs="Consolas"/>
          <w:color w:val="000000"/>
          <w:sz w:val="16"/>
        </w:rPr>
        <w:t>}</w:t>
      </w:r>
    </w:p>
    <w:p w:rsidR="00CB7DA1" w:rsidRPr="00EA1A67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EA1A67">
        <w:rPr>
          <w:rFonts w:ascii="Consolas" w:hAnsi="Consolas" w:cs="Consolas"/>
          <w:b/>
          <w:bCs/>
          <w:color w:val="7F0055"/>
          <w:sz w:val="16"/>
        </w:rPr>
        <w:t>float</w:t>
      </w:r>
      <w:r w:rsidRPr="00EA1A67">
        <w:rPr>
          <w:rFonts w:ascii="Consolas" w:hAnsi="Consolas" w:cs="Consolas"/>
          <w:color w:val="000000"/>
          <w:sz w:val="16"/>
        </w:rPr>
        <w:t xml:space="preserve"> </w:t>
      </w:r>
      <w:r w:rsidRPr="00EA1A67">
        <w:rPr>
          <w:rFonts w:ascii="Consolas" w:hAnsi="Consolas" w:cs="Consolas"/>
          <w:b/>
          <w:bCs/>
          <w:color w:val="000000"/>
          <w:sz w:val="16"/>
        </w:rPr>
        <w:t>Read_temp</w:t>
      </w:r>
      <w:r w:rsidRPr="00EA1A67">
        <w:rPr>
          <w:rFonts w:ascii="Consolas" w:hAnsi="Consolas" w:cs="Consolas"/>
          <w:color w:val="000000"/>
          <w:sz w:val="16"/>
        </w:rPr>
        <w:t>(){</w:t>
      </w:r>
      <w:r w:rsidRPr="00EA1A67">
        <w:rPr>
          <w:rFonts w:ascii="Consolas" w:hAnsi="Consolas" w:cs="Consolas"/>
          <w:color w:val="000000"/>
          <w:sz w:val="16"/>
        </w:rPr>
        <w:tab/>
      </w:r>
      <w:r w:rsidRPr="00EA1A67">
        <w:rPr>
          <w:rFonts w:ascii="Consolas" w:hAnsi="Consolas" w:cs="Consolas"/>
          <w:color w:val="3F7F5F"/>
          <w:sz w:val="16"/>
        </w:rPr>
        <w:t>// Read Temperature sensor</w:t>
      </w:r>
    </w:p>
    <w:p w:rsidR="00CB7DA1" w:rsidRPr="00EA1A67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EA1A67">
        <w:rPr>
          <w:rFonts w:ascii="Consolas" w:hAnsi="Consolas" w:cs="Consolas"/>
          <w:color w:val="000000"/>
          <w:sz w:val="16"/>
        </w:rPr>
        <w:tab/>
      </w:r>
      <w:r w:rsidRPr="00EA1A67">
        <w:rPr>
          <w:rFonts w:ascii="Consolas" w:hAnsi="Consolas" w:cs="Consolas"/>
          <w:b/>
          <w:bCs/>
          <w:color w:val="7F0055"/>
          <w:sz w:val="16"/>
        </w:rPr>
        <w:t>unsigned</w:t>
      </w:r>
      <w:r w:rsidRPr="00EA1A67">
        <w:rPr>
          <w:rFonts w:ascii="Consolas" w:hAnsi="Consolas" w:cs="Consolas"/>
          <w:color w:val="000000"/>
          <w:sz w:val="16"/>
        </w:rPr>
        <w:t xml:space="preserve"> </w:t>
      </w:r>
      <w:r w:rsidRPr="00EA1A67">
        <w:rPr>
          <w:rFonts w:ascii="Consolas" w:hAnsi="Consolas" w:cs="Consolas"/>
          <w:b/>
          <w:bCs/>
          <w:color w:val="7F0055"/>
          <w:sz w:val="16"/>
        </w:rPr>
        <w:t>char</w:t>
      </w:r>
      <w:r w:rsidRPr="00EA1A67">
        <w:rPr>
          <w:rFonts w:ascii="Consolas" w:hAnsi="Consolas" w:cs="Consolas"/>
          <w:color w:val="000000"/>
          <w:sz w:val="16"/>
        </w:rPr>
        <w:t xml:space="preserve"> temp[2];</w:t>
      </w:r>
      <w:r w:rsidRPr="00EA1A67">
        <w:rPr>
          <w:rFonts w:ascii="Consolas" w:hAnsi="Consolas" w:cs="Consolas"/>
          <w:color w:val="000000"/>
          <w:sz w:val="16"/>
        </w:rPr>
        <w:tab/>
      </w:r>
      <w:r w:rsidRPr="00EA1A67">
        <w:rPr>
          <w:rFonts w:ascii="Consolas" w:hAnsi="Consolas" w:cs="Consolas"/>
          <w:color w:val="3F7F5F"/>
          <w:sz w:val="16"/>
        </w:rPr>
        <w:t>//  storage for data</w:t>
      </w:r>
    </w:p>
    <w:p w:rsidR="00CB7DA1" w:rsidRPr="00EA1A67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EA1A67">
        <w:rPr>
          <w:rFonts w:ascii="Consolas" w:hAnsi="Consolas" w:cs="Consolas"/>
          <w:color w:val="000000"/>
          <w:sz w:val="16"/>
        </w:rPr>
        <w:tab/>
      </w:r>
      <w:r w:rsidRPr="00EA1A67">
        <w:rPr>
          <w:rFonts w:ascii="Consolas" w:hAnsi="Consolas" w:cs="Consolas"/>
          <w:b/>
          <w:bCs/>
          <w:color w:val="7F0055"/>
          <w:sz w:val="16"/>
        </w:rPr>
        <w:t>float</w:t>
      </w:r>
      <w:r w:rsidRPr="00EA1A67">
        <w:rPr>
          <w:rFonts w:ascii="Consolas" w:hAnsi="Consolas" w:cs="Consolas"/>
          <w:color w:val="000000"/>
          <w:sz w:val="16"/>
        </w:rPr>
        <w:t xml:space="preserve"> value;</w:t>
      </w:r>
    </w:p>
    <w:p w:rsidR="00CB7DA1" w:rsidRPr="00EA1A67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</w:p>
    <w:p w:rsidR="00CB7DA1" w:rsidRPr="00EA1A67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EA1A67">
        <w:rPr>
          <w:rFonts w:ascii="Consolas" w:hAnsi="Consolas" w:cs="Consolas"/>
          <w:color w:val="000000"/>
          <w:sz w:val="16"/>
        </w:rPr>
        <w:tab/>
      </w:r>
      <w:r w:rsidRPr="00EA1A67">
        <w:rPr>
          <w:rFonts w:ascii="Consolas" w:hAnsi="Consolas" w:cs="Consolas"/>
          <w:b/>
          <w:bCs/>
          <w:color w:val="642880"/>
          <w:sz w:val="16"/>
        </w:rPr>
        <w:t>I2CMasterControl</w:t>
      </w:r>
      <w:r w:rsidRPr="00EA1A67">
        <w:rPr>
          <w:rFonts w:ascii="Consolas" w:hAnsi="Consolas" w:cs="Consolas"/>
          <w:color w:val="000000"/>
          <w:sz w:val="16"/>
        </w:rPr>
        <w:t>(I2C0_BASE, I2C_MASTER_CMD_BURST_RECEIVE_START);</w:t>
      </w:r>
      <w:r w:rsidRPr="00EA1A67">
        <w:rPr>
          <w:rFonts w:ascii="Consolas" w:hAnsi="Consolas" w:cs="Consolas"/>
          <w:color w:val="000000"/>
          <w:sz w:val="16"/>
        </w:rPr>
        <w:tab/>
      </w:r>
      <w:r w:rsidRPr="00EA1A67">
        <w:rPr>
          <w:rFonts w:ascii="Consolas" w:hAnsi="Consolas" w:cs="Consolas"/>
          <w:color w:val="3F7F5F"/>
          <w:sz w:val="16"/>
        </w:rPr>
        <w:t>// Start condition</w:t>
      </w:r>
    </w:p>
    <w:p w:rsidR="00CB7DA1" w:rsidRPr="00EA1A67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EA1A67">
        <w:rPr>
          <w:rFonts w:ascii="Consolas" w:hAnsi="Consolas" w:cs="Consolas"/>
          <w:color w:val="000000"/>
          <w:sz w:val="16"/>
        </w:rPr>
        <w:tab/>
      </w:r>
      <w:r w:rsidRPr="00EA1A67">
        <w:rPr>
          <w:rFonts w:ascii="Consolas" w:hAnsi="Consolas" w:cs="Consolas"/>
          <w:b/>
          <w:bCs/>
          <w:color w:val="642880"/>
          <w:sz w:val="16"/>
        </w:rPr>
        <w:t>SysCtlDelay</w:t>
      </w:r>
      <w:r w:rsidRPr="00EA1A67">
        <w:rPr>
          <w:rFonts w:ascii="Consolas" w:hAnsi="Consolas" w:cs="Consolas"/>
          <w:color w:val="000000"/>
          <w:sz w:val="16"/>
        </w:rPr>
        <w:t>(20000);</w:t>
      </w:r>
      <w:r w:rsidRPr="00EA1A67">
        <w:rPr>
          <w:rFonts w:ascii="Consolas" w:hAnsi="Consolas" w:cs="Consolas"/>
          <w:color w:val="000000"/>
          <w:sz w:val="16"/>
        </w:rPr>
        <w:tab/>
      </w:r>
      <w:r>
        <w:rPr>
          <w:rFonts w:ascii="Consolas" w:hAnsi="Consolas" w:cs="Consolas"/>
          <w:color w:val="000000"/>
          <w:sz w:val="16"/>
        </w:rPr>
        <w:tab/>
      </w:r>
      <w:r>
        <w:rPr>
          <w:rFonts w:ascii="Consolas" w:hAnsi="Consolas" w:cs="Consolas"/>
          <w:color w:val="000000"/>
          <w:sz w:val="16"/>
        </w:rPr>
        <w:tab/>
      </w:r>
      <w:r>
        <w:rPr>
          <w:rFonts w:ascii="Consolas" w:hAnsi="Consolas" w:cs="Consolas"/>
          <w:color w:val="000000"/>
          <w:sz w:val="16"/>
        </w:rPr>
        <w:tab/>
      </w:r>
      <w:r>
        <w:rPr>
          <w:rFonts w:ascii="Consolas" w:hAnsi="Consolas" w:cs="Consolas"/>
          <w:color w:val="000000"/>
          <w:sz w:val="16"/>
        </w:rPr>
        <w:tab/>
      </w:r>
      <w:r>
        <w:rPr>
          <w:rFonts w:ascii="Consolas" w:hAnsi="Consolas" w:cs="Consolas"/>
          <w:color w:val="000000"/>
          <w:sz w:val="16"/>
        </w:rPr>
        <w:tab/>
      </w:r>
      <w:r w:rsidRPr="00EA1A67">
        <w:rPr>
          <w:rFonts w:ascii="Consolas" w:hAnsi="Consolas" w:cs="Consolas"/>
          <w:color w:val="3F7F5F"/>
          <w:sz w:val="16"/>
        </w:rPr>
        <w:t>// Delay</w:t>
      </w:r>
    </w:p>
    <w:p w:rsidR="00CB7DA1" w:rsidRPr="00EA1A67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EA1A67">
        <w:rPr>
          <w:rFonts w:ascii="Consolas" w:hAnsi="Consolas" w:cs="Consolas"/>
          <w:color w:val="000000"/>
          <w:sz w:val="16"/>
        </w:rPr>
        <w:tab/>
        <w:t xml:space="preserve">temp[0] = </w:t>
      </w:r>
      <w:r w:rsidRPr="00EA1A67">
        <w:rPr>
          <w:rFonts w:ascii="Consolas" w:hAnsi="Consolas" w:cs="Consolas"/>
          <w:b/>
          <w:bCs/>
          <w:color w:val="642880"/>
          <w:sz w:val="16"/>
        </w:rPr>
        <w:t>I2CMasterDataGet</w:t>
      </w:r>
      <w:r w:rsidRPr="00EA1A67">
        <w:rPr>
          <w:rFonts w:ascii="Consolas" w:hAnsi="Consolas" w:cs="Consolas"/>
          <w:color w:val="000000"/>
          <w:sz w:val="16"/>
        </w:rPr>
        <w:t>(I2C0_BASE);</w:t>
      </w:r>
      <w:r w:rsidRPr="00EA1A67">
        <w:rPr>
          <w:rFonts w:ascii="Consolas" w:hAnsi="Consolas" w:cs="Consolas"/>
          <w:color w:val="000000"/>
          <w:sz w:val="16"/>
        </w:rPr>
        <w:tab/>
      </w:r>
      <w:r w:rsidRPr="00EA1A67">
        <w:rPr>
          <w:rFonts w:ascii="Consolas" w:hAnsi="Consolas" w:cs="Consolas"/>
          <w:color w:val="000000"/>
          <w:sz w:val="16"/>
        </w:rPr>
        <w:tab/>
      </w:r>
      <w:r w:rsidRPr="00EA1A67">
        <w:rPr>
          <w:rFonts w:ascii="Consolas" w:hAnsi="Consolas" w:cs="Consolas"/>
          <w:color w:val="000000"/>
          <w:sz w:val="16"/>
        </w:rPr>
        <w:tab/>
      </w:r>
      <w:r>
        <w:rPr>
          <w:rFonts w:ascii="Consolas" w:hAnsi="Consolas" w:cs="Consolas"/>
          <w:color w:val="000000"/>
          <w:sz w:val="16"/>
        </w:rPr>
        <w:tab/>
      </w:r>
      <w:r w:rsidRPr="00EA1A67">
        <w:rPr>
          <w:rFonts w:ascii="Consolas" w:hAnsi="Consolas" w:cs="Consolas"/>
          <w:color w:val="3F7F5F"/>
          <w:sz w:val="16"/>
        </w:rPr>
        <w:t>// Read first char</w:t>
      </w:r>
    </w:p>
    <w:p w:rsidR="00CB7DA1" w:rsidRPr="00EA1A67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EA1A67">
        <w:rPr>
          <w:rFonts w:ascii="Consolas" w:hAnsi="Consolas" w:cs="Consolas"/>
          <w:color w:val="000000"/>
          <w:sz w:val="16"/>
        </w:rPr>
        <w:tab/>
      </w:r>
      <w:r w:rsidRPr="00EA1A67">
        <w:rPr>
          <w:rFonts w:ascii="Consolas" w:hAnsi="Consolas" w:cs="Consolas"/>
          <w:b/>
          <w:bCs/>
          <w:color w:val="642880"/>
          <w:sz w:val="16"/>
        </w:rPr>
        <w:t>SysCtlDelay</w:t>
      </w:r>
      <w:r w:rsidRPr="00EA1A67">
        <w:rPr>
          <w:rFonts w:ascii="Consolas" w:hAnsi="Consolas" w:cs="Consolas"/>
          <w:color w:val="000000"/>
          <w:sz w:val="16"/>
        </w:rPr>
        <w:t>(20000);</w:t>
      </w:r>
      <w:r w:rsidRPr="00EA1A67">
        <w:rPr>
          <w:rFonts w:ascii="Consolas" w:hAnsi="Consolas" w:cs="Consolas"/>
          <w:color w:val="000000"/>
          <w:sz w:val="16"/>
        </w:rPr>
        <w:tab/>
      </w:r>
      <w:r>
        <w:rPr>
          <w:rFonts w:ascii="Consolas" w:hAnsi="Consolas" w:cs="Consolas"/>
          <w:color w:val="000000"/>
          <w:sz w:val="16"/>
        </w:rPr>
        <w:tab/>
      </w:r>
      <w:r>
        <w:rPr>
          <w:rFonts w:ascii="Consolas" w:hAnsi="Consolas" w:cs="Consolas"/>
          <w:color w:val="000000"/>
          <w:sz w:val="16"/>
        </w:rPr>
        <w:tab/>
      </w:r>
      <w:r>
        <w:rPr>
          <w:rFonts w:ascii="Consolas" w:hAnsi="Consolas" w:cs="Consolas"/>
          <w:color w:val="000000"/>
          <w:sz w:val="16"/>
        </w:rPr>
        <w:tab/>
      </w:r>
      <w:r>
        <w:rPr>
          <w:rFonts w:ascii="Consolas" w:hAnsi="Consolas" w:cs="Consolas"/>
          <w:color w:val="000000"/>
          <w:sz w:val="16"/>
        </w:rPr>
        <w:tab/>
      </w:r>
      <w:r>
        <w:rPr>
          <w:rFonts w:ascii="Consolas" w:hAnsi="Consolas" w:cs="Consolas"/>
          <w:color w:val="000000"/>
          <w:sz w:val="16"/>
        </w:rPr>
        <w:tab/>
      </w:r>
      <w:r w:rsidRPr="00EA1A67">
        <w:rPr>
          <w:rFonts w:ascii="Consolas" w:hAnsi="Consolas" w:cs="Consolas"/>
          <w:color w:val="3F7F5F"/>
          <w:sz w:val="16"/>
        </w:rPr>
        <w:t>// Delay</w:t>
      </w:r>
    </w:p>
    <w:p w:rsidR="00CB7DA1" w:rsidRPr="00EA1A67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EA1A67">
        <w:rPr>
          <w:rFonts w:ascii="Consolas" w:hAnsi="Consolas" w:cs="Consolas"/>
          <w:color w:val="000000"/>
          <w:sz w:val="16"/>
        </w:rPr>
        <w:tab/>
      </w:r>
      <w:r w:rsidRPr="00EA1A67">
        <w:rPr>
          <w:rFonts w:ascii="Consolas" w:hAnsi="Consolas" w:cs="Consolas"/>
          <w:b/>
          <w:bCs/>
          <w:color w:val="642880"/>
          <w:sz w:val="16"/>
        </w:rPr>
        <w:t>I2CMasterControl</w:t>
      </w:r>
      <w:r w:rsidRPr="00EA1A67">
        <w:rPr>
          <w:rFonts w:ascii="Consolas" w:hAnsi="Consolas" w:cs="Consolas"/>
          <w:color w:val="000000"/>
          <w:sz w:val="16"/>
        </w:rPr>
        <w:t>(I2C0_BASE, I2C_MASTER_CMD_BURST_RECEIVE_CONT);</w:t>
      </w:r>
      <w:r w:rsidRPr="00EA1A67">
        <w:rPr>
          <w:rFonts w:ascii="Consolas" w:hAnsi="Consolas" w:cs="Consolas"/>
          <w:color w:val="000000"/>
          <w:sz w:val="16"/>
        </w:rPr>
        <w:tab/>
      </w:r>
      <w:r w:rsidRPr="00EA1A67">
        <w:rPr>
          <w:rFonts w:ascii="Consolas" w:hAnsi="Consolas" w:cs="Consolas"/>
          <w:color w:val="3F7F5F"/>
          <w:sz w:val="16"/>
        </w:rPr>
        <w:t>// Push second Char</w:t>
      </w:r>
    </w:p>
    <w:p w:rsidR="00CB7DA1" w:rsidRPr="00EA1A67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EA1A67">
        <w:rPr>
          <w:rFonts w:ascii="Consolas" w:hAnsi="Consolas" w:cs="Consolas"/>
          <w:color w:val="000000"/>
          <w:sz w:val="16"/>
        </w:rPr>
        <w:tab/>
      </w:r>
      <w:r w:rsidRPr="00EA1A67">
        <w:rPr>
          <w:rFonts w:ascii="Consolas" w:hAnsi="Consolas" w:cs="Consolas"/>
          <w:b/>
          <w:bCs/>
          <w:color w:val="642880"/>
          <w:sz w:val="16"/>
        </w:rPr>
        <w:t>SysCtlDelay</w:t>
      </w:r>
      <w:r w:rsidRPr="00EA1A67">
        <w:rPr>
          <w:rFonts w:ascii="Consolas" w:hAnsi="Consolas" w:cs="Consolas"/>
          <w:color w:val="000000"/>
          <w:sz w:val="16"/>
        </w:rPr>
        <w:t>(20000);</w:t>
      </w:r>
      <w:r w:rsidRPr="00EA1A67">
        <w:rPr>
          <w:rFonts w:ascii="Consolas" w:hAnsi="Consolas" w:cs="Consolas"/>
          <w:color w:val="000000"/>
          <w:sz w:val="16"/>
        </w:rPr>
        <w:tab/>
      </w:r>
      <w:r w:rsidRPr="00EA1A67">
        <w:rPr>
          <w:rFonts w:ascii="Consolas" w:hAnsi="Consolas" w:cs="Consolas"/>
          <w:color w:val="000000"/>
          <w:sz w:val="16"/>
        </w:rPr>
        <w:tab/>
      </w:r>
      <w:r w:rsidRPr="00EA1A67">
        <w:rPr>
          <w:rFonts w:ascii="Consolas" w:hAnsi="Consolas" w:cs="Consolas"/>
          <w:color w:val="000000"/>
          <w:sz w:val="16"/>
        </w:rPr>
        <w:tab/>
      </w:r>
      <w:r w:rsidRPr="00EA1A67">
        <w:rPr>
          <w:rFonts w:ascii="Consolas" w:hAnsi="Consolas" w:cs="Consolas"/>
          <w:color w:val="000000"/>
          <w:sz w:val="16"/>
        </w:rPr>
        <w:tab/>
      </w:r>
      <w:r w:rsidRPr="00EA1A67">
        <w:rPr>
          <w:rFonts w:ascii="Consolas" w:hAnsi="Consolas" w:cs="Consolas"/>
          <w:color w:val="000000"/>
          <w:sz w:val="16"/>
        </w:rPr>
        <w:tab/>
      </w:r>
      <w:r w:rsidRPr="00EA1A67">
        <w:rPr>
          <w:rFonts w:ascii="Consolas" w:hAnsi="Consolas" w:cs="Consolas"/>
          <w:color w:val="000000"/>
          <w:sz w:val="16"/>
        </w:rPr>
        <w:tab/>
      </w:r>
      <w:r w:rsidRPr="00EA1A67">
        <w:rPr>
          <w:rFonts w:ascii="Consolas" w:hAnsi="Consolas" w:cs="Consolas"/>
          <w:color w:val="3F7F5F"/>
          <w:sz w:val="16"/>
        </w:rPr>
        <w:t>// Delay</w:t>
      </w:r>
    </w:p>
    <w:p w:rsidR="00CB7DA1" w:rsidRPr="00EA1A67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EA1A67">
        <w:rPr>
          <w:rFonts w:ascii="Consolas" w:hAnsi="Consolas" w:cs="Consolas"/>
          <w:color w:val="000000"/>
          <w:sz w:val="16"/>
        </w:rPr>
        <w:tab/>
        <w:t xml:space="preserve">temp[1] = </w:t>
      </w:r>
      <w:r w:rsidRPr="00EA1A67">
        <w:rPr>
          <w:rFonts w:ascii="Consolas" w:hAnsi="Consolas" w:cs="Consolas"/>
          <w:b/>
          <w:bCs/>
          <w:color w:val="642880"/>
          <w:sz w:val="16"/>
        </w:rPr>
        <w:t>I2CMasterDataGet</w:t>
      </w:r>
      <w:r w:rsidRPr="00EA1A67">
        <w:rPr>
          <w:rFonts w:ascii="Consolas" w:hAnsi="Consolas" w:cs="Consolas"/>
          <w:color w:val="000000"/>
          <w:sz w:val="16"/>
        </w:rPr>
        <w:t>(I2C0_BASE);</w:t>
      </w:r>
      <w:r w:rsidRPr="00EA1A67">
        <w:rPr>
          <w:rFonts w:ascii="Consolas" w:hAnsi="Consolas" w:cs="Consolas"/>
          <w:color w:val="000000"/>
          <w:sz w:val="16"/>
        </w:rPr>
        <w:tab/>
      </w:r>
      <w:r w:rsidRPr="00EA1A67">
        <w:rPr>
          <w:rFonts w:ascii="Consolas" w:hAnsi="Consolas" w:cs="Consolas"/>
          <w:color w:val="000000"/>
          <w:sz w:val="16"/>
        </w:rPr>
        <w:tab/>
      </w:r>
      <w:r w:rsidRPr="00EA1A67">
        <w:rPr>
          <w:rFonts w:ascii="Consolas" w:hAnsi="Consolas" w:cs="Consolas"/>
          <w:color w:val="000000"/>
          <w:sz w:val="16"/>
        </w:rPr>
        <w:tab/>
      </w:r>
      <w:r w:rsidRPr="00EA1A67">
        <w:rPr>
          <w:rFonts w:ascii="Consolas" w:hAnsi="Consolas" w:cs="Consolas"/>
          <w:color w:val="000000"/>
          <w:sz w:val="16"/>
        </w:rPr>
        <w:tab/>
      </w:r>
      <w:r w:rsidRPr="00EA1A67">
        <w:rPr>
          <w:rFonts w:ascii="Consolas" w:hAnsi="Consolas" w:cs="Consolas"/>
          <w:color w:val="3F7F5F"/>
          <w:sz w:val="16"/>
        </w:rPr>
        <w:t>// Read second char</w:t>
      </w:r>
    </w:p>
    <w:p w:rsidR="00CB7DA1" w:rsidRPr="00EA1A67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EA1A67">
        <w:rPr>
          <w:rFonts w:ascii="Consolas" w:hAnsi="Consolas" w:cs="Consolas"/>
          <w:color w:val="000000"/>
          <w:sz w:val="16"/>
        </w:rPr>
        <w:tab/>
      </w:r>
      <w:r w:rsidRPr="00EA1A67">
        <w:rPr>
          <w:rFonts w:ascii="Consolas" w:hAnsi="Consolas" w:cs="Consolas"/>
          <w:b/>
          <w:bCs/>
          <w:color w:val="642880"/>
          <w:sz w:val="16"/>
        </w:rPr>
        <w:t>I2CMasterControl</w:t>
      </w:r>
      <w:r w:rsidRPr="00EA1A67">
        <w:rPr>
          <w:rFonts w:ascii="Consolas" w:hAnsi="Consolas" w:cs="Consolas"/>
          <w:color w:val="000000"/>
          <w:sz w:val="16"/>
        </w:rPr>
        <w:t>(I2C0_BASE, I2C_MASTER_CMD_BURST_RECEIVE_FINISH);</w:t>
      </w:r>
      <w:r w:rsidRPr="00EA1A67">
        <w:rPr>
          <w:rFonts w:ascii="Consolas" w:hAnsi="Consolas" w:cs="Consolas"/>
          <w:color w:val="000000"/>
          <w:sz w:val="16"/>
        </w:rPr>
        <w:tab/>
      </w:r>
      <w:r w:rsidRPr="00EA1A67">
        <w:rPr>
          <w:rFonts w:ascii="Consolas" w:hAnsi="Consolas" w:cs="Consolas"/>
          <w:color w:val="3F7F5F"/>
          <w:sz w:val="16"/>
        </w:rPr>
        <w:t>// Stop Condition</w:t>
      </w:r>
    </w:p>
    <w:p w:rsidR="00CB7DA1" w:rsidRPr="00EA1A67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</w:p>
    <w:p w:rsidR="00CB7DA1" w:rsidRPr="00791119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highlight w:val="yellow"/>
        </w:rPr>
      </w:pPr>
      <w:r w:rsidRPr="00EA1A67">
        <w:rPr>
          <w:rFonts w:ascii="Consolas" w:hAnsi="Consolas" w:cs="Consolas"/>
          <w:color w:val="000000"/>
          <w:sz w:val="16"/>
        </w:rPr>
        <w:tab/>
      </w:r>
      <w:r w:rsidRPr="00791119">
        <w:rPr>
          <w:rFonts w:ascii="Consolas" w:hAnsi="Consolas" w:cs="Consolas"/>
          <w:color w:val="000000"/>
          <w:sz w:val="16"/>
          <w:highlight w:val="yellow"/>
        </w:rPr>
        <w:t>value = temp[0];</w:t>
      </w:r>
    </w:p>
    <w:p w:rsidR="00CB7DA1" w:rsidRPr="00791119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highlight w:val="yellow"/>
        </w:rPr>
      </w:pPr>
    </w:p>
    <w:p w:rsidR="00CB7DA1" w:rsidRPr="00791119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highlight w:val="yellow"/>
        </w:rPr>
      </w:pPr>
      <w:r w:rsidRPr="00791119">
        <w:rPr>
          <w:rFonts w:ascii="Consolas" w:hAnsi="Consolas" w:cs="Consolas"/>
          <w:color w:val="000000"/>
          <w:sz w:val="16"/>
        </w:rPr>
        <w:tab/>
      </w:r>
      <w:r w:rsidRPr="00791119">
        <w:rPr>
          <w:rFonts w:ascii="Consolas" w:hAnsi="Consolas" w:cs="Consolas"/>
          <w:b/>
          <w:bCs/>
          <w:color w:val="7F0055"/>
          <w:sz w:val="16"/>
          <w:highlight w:val="yellow"/>
        </w:rPr>
        <w:t>if</w:t>
      </w:r>
      <w:r w:rsidRPr="00791119">
        <w:rPr>
          <w:rFonts w:ascii="Consolas" w:hAnsi="Consolas" w:cs="Consolas"/>
          <w:color w:val="000000"/>
          <w:sz w:val="16"/>
          <w:highlight w:val="yellow"/>
        </w:rPr>
        <w:t xml:space="preserve"> (temp[1] != 128)</w:t>
      </w:r>
    </w:p>
    <w:p w:rsidR="00CB7DA1" w:rsidRPr="00791119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highlight w:val="yellow"/>
        </w:rPr>
      </w:pPr>
      <w:r w:rsidRPr="00791119">
        <w:rPr>
          <w:rFonts w:ascii="Consolas" w:hAnsi="Consolas" w:cs="Consolas"/>
          <w:color w:val="000000"/>
          <w:sz w:val="16"/>
        </w:rPr>
        <w:tab/>
      </w:r>
      <w:r w:rsidRPr="00791119">
        <w:rPr>
          <w:rFonts w:ascii="Consolas" w:hAnsi="Consolas" w:cs="Consolas"/>
          <w:color w:val="000000"/>
          <w:sz w:val="16"/>
          <w:highlight w:val="yellow"/>
        </w:rPr>
        <w:tab/>
        <w:t>value += 0.5;</w:t>
      </w:r>
    </w:p>
    <w:p w:rsidR="00CB7DA1" w:rsidRPr="00EA1A67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1119">
        <w:rPr>
          <w:rFonts w:ascii="Consolas" w:hAnsi="Consolas" w:cs="Consolas"/>
          <w:color w:val="000000"/>
          <w:sz w:val="16"/>
        </w:rPr>
        <w:tab/>
      </w:r>
      <w:r w:rsidRPr="00791119">
        <w:rPr>
          <w:rFonts w:ascii="Consolas" w:hAnsi="Consolas" w:cs="Consolas"/>
          <w:b/>
          <w:bCs/>
          <w:color w:val="7F0055"/>
          <w:sz w:val="16"/>
          <w:highlight w:val="yellow"/>
        </w:rPr>
        <w:t>return</w:t>
      </w:r>
      <w:r w:rsidRPr="00791119">
        <w:rPr>
          <w:rFonts w:ascii="Consolas" w:hAnsi="Consolas" w:cs="Consolas"/>
          <w:color w:val="000000"/>
          <w:sz w:val="16"/>
          <w:highlight w:val="yellow"/>
        </w:rPr>
        <w:t xml:space="preserve"> value;</w:t>
      </w:r>
    </w:p>
    <w:p w:rsidR="00CB7DA1" w:rsidRPr="00791119" w:rsidRDefault="00CB7DA1" w:rsidP="00CB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EA1A67">
        <w:rPr>
          <w:rFonts w:ascii="Consolas" w:hAnsi="Consolas" w:cs="Consolas"/>
          <w:color w:val="000000"/>
          <w:sz w:val="16"/>
        </w:rPr>
        <w:t>}</w:t>
      </w:r>
    </w:p>
    <w:p w:rsidR="00CB7DA1" w:rsidRDefault="00CB7DA1" w:rsidP="004B2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9452C3" w:rsidRDefault="00122E16" w:rsidP="002E4E41">
      <w:pPr>
        <w:jc w:val="center"/>
        <w:rPr>
          <w:rFonts w:ascii="Times New Roman" w:hAnsi="Times New Roman" w:cs="Times New Roman"/>
          <w:b/>
          <w:sz w:val="24"/>
          <w:szCs w:val="24"/>
          <w:u w:val="single"/>
          <w:lang w:eastAsia="en-US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eastAsia="en-US"/>
        </w:rPr>
        <w:t>Video Link to Demo</w:t>
      </w:r>
    </w:p>
    <w:p w:rsidR="00FA0B60" w:rsidRDefault="00611154" w:rsidP="000303A6">
      <w:pPr>
        <w:jc w:val="center"/>
      </w:pPr>
      <w:r>
        <w:t xml:space="preserve">Task 1: </w:t>
      </w:r>
      <w:hyperlink r:id="rId11" w:history="1">
        <w:r w:rsidRPr="00611154">
          <w:rPr>
            <w:rStyle w:val="Hyperlink"/>
          </w:rPr>
          <w:t>https://www.youtube.com/watch?v=0NcLEllnfHY</w:t>
        </w:r>
      </w:hyperlink>
    </w:p>
    <w:p w:rsidR="00611154" w:rsidRDefault="00611154" w:rsidP="000303A6">
      <w:pPr>
        <w:jc w:val="center"/>
      </w:pPr>
      <w:r>
        <w:t xml:space="preserve">Task 2: </w:t>
      </w:r>
      <w:hyperlink r:id="rId12" w:history="1">
        <w:r w:rsidRPr="00611154">
          <w:rPr>
            <w:rStyle w:val="Hyperlink"/>
          </w:rPr>
          <w:t>https://www.youtube.com/watch?v=rwwS_c4vFi4</w:t>
        </w:r>
      </w:hyperlink>
    </w:p>
    <w:p w:rsidR="00611154" w:rsidRPr="008C460F" w:rsidRDefault="00611154" w:rsidP="000303A6">
      <w:pPr>
        <w:jc w:val="center"/>
        <w:rPr>
          <w:rFonts w:ascii="Times New Roman" w:hAnsi="Times New Roman" w:cs="Times New Roman"/>
          <w:sz w:val="24"/>
          <w:szCs w:val="24"/>
          <w:lang w:eastAsia="en-US"/>
        </w:rPr>
      </w:pPr>
      <w:r>
        <w:t>Task 3</w:t>
      </w:r>
      <w:hyperlink r:id="rId13" w:history="1">
        <w:r w:rsidRPr="00611154">
          <w:rPr>
            <w:rStyle w:val="Hyperlink"/>
          </w:rPr>
          <w:t>: https://www.youtube.com/watch?v=Qn-b4FWTSug</w:t>
        </w:r>
      </w:hyperlink>
    </w:p>
    <w:p w:rsidR="00BF3712" w:rsidRPr="00DA72C9" w:rsidRDefault="00BF3712" w:rsidP="008C460F">
      <w:pPr>
        <w:pStyle w:val="ListBullet"/>
        <w:numPr>
          <w:ilvl w:val="0"/>
          <w:numId w:val="0"/>
        </w:numPr>
        <w:ind w:left="360" w:hanging="360"/>
        <w:rPr>
          <w:lang w:eastAsia="en-US"/>
        </w:rPr>
      </w:pPr>
    </w:p>
    <w:sectPr w:rsidR="00BF3712" w:rsidRPr="00DA72C9" w:rsidSect="00B87747">
      <w:headerReference w:type="even" r:id="rId14"/>
      <w:headerReference w:type="default" r:id="rId15"/>
      <w:footerReference w:type="even" r:id="rId16"/>
      <w:footerReference w:type="default" r:id="rId17"/>
      <w:pgSz w:w="12240" w:h="15840"/>
      <w:pgMar w:top="1440" w:right="1440" w:bottom="1440" w:left="1440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208B" w:rsidRDefault="007E208B">
      <w:r>
        <w:separator/>
      </w:r>
    </w:p>
    <w:p w:rsidR="007E208B" w:rsidRDefault="007E208B"/>
    <w:p w:rsidR="007E208B" w:rsidRDefault="007E208B"/>
    <w:p w:rsidR="007E208B" w:rsidRDefault="007E208B"/>
    <w:p w:rsidR="007E208B" w:rsidRDefault="007E208B"/>
  </w:endnote>
  <w:endnote w:type="continuationSeparator" w:id="0">
    <w:p w:rsidR="007E208B" w:rsidRDefault="007E208B">
      <w:r>
        <w:continuationSeparator/>
      </w:r>
    </w:p>
    <w:p w:rsidR="007E208B" w:rsidRDefault="007E208B"/>
    <w:p w:rsidR="007E208B" w:rsidRDefault="007E208B"/>
    <w:p w:rsidR="007E208B" w:rsidRDefault="007E208B"/>
    <w:p w:rsidR="007E208B" w:rsidRDefault="007E208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3609" w:rsidRDefault="00DE3609">
    <w:pPr>
      <w:jc w:val="right"/>
    </w:pPr>
    <w:r>
      <w:rPr>
        <w:noProof/>
        <w:lang w:eastAsia="en-US"/>
      </w:rPr>
      <w:drawing>
        <wp:anchor distT="0" distB="0" distL="114300" distR="114300" simplePos="0" relativeHeight="251658240" behindDoc="0" locked="0" layoutInCell="1" allowOverlap="1" wp14:anchorId="7581D4FF" wp14:editId="10D53453">
          <wp:simplePos x="0" y="0"/>
          <wp:positionH relativeFrom="column">
            <wp:posOffset>-520262</wp:posOffset>
          </wp:positionH>
          <wp:positionV relativeFrom="paragraph">
            <wp:posOffset>294640</wp:posOffset>
          </wp:positionV>
          <wp:extent cx="5943600" cy="266065"/>
          <wp:effectExtent l="0" t="0" r="0" b="635"/>
          <wp:wrapNone/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2660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DE3609" w:rsidRDefault="00DE3609">
    <w:pPr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>
      <w:t xml:space="preserve"> </w:t>
    </w:r>
    <w:r>
      <w:rPr>
        <w:color w:val="A04DA3" w:themeColor="accent3"/>
      </w:rPr>
      <w:sym w:font="Wingdings 2" w:char="F097"/>
    </w:r>
    <w:r>
      <w:t xml:space="preserve"> </w:t>
    </w:r>
  </w:p>
  <w:p w:rsidR="00DE3609" w:rsidRDefault="00DE3609">
    <w:pPr>
      <w:jc w:val="right"/>
    </w:pPr>
    <w:r>
      <w:rPr>
        <w:noProof/>
        <w:lang w:eastAsia="en-US"/>
      </w:rPr>
      <mc:AlternateContent>
        <mc:Choice Requires="wpg">
          <w:drawing>
            <wp:inline distT="0" distB="0" distL="0" distR="0" wp14:anchorId="7378C4D3" wp14:editId="7B23C357">
              <wp:extent cx="2327910" cy="45085"/>
              <wp:effectExtent l="9525" t="9525" r="15240" b="12065"/>
              <wp:docPr id="46" name="Group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27910" cy="45085"/>
                        <a:chOff x="7606" y="15084"/>
                        <a:chExt cx="3666" cy="71"/>
                      </a:xfrm>
                    </wpg:grpSpPr>
                    <wps:wsp>
                      <wps:cNvPr id="47" name="AutoShape 2"/>
                      <wps:cNvCnPr>
                        <a:cxnSpLocks noChangeShapeType="1"/>
                      </wps:cNvCnPr>
                      <wps:spPr bwMode="auto">
                        <a:xfrm rot="10800000">
                          <a:off x="8548" y="15084"/>
                          <a:ext cx="2723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C0504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8" name="AutoShape 3"/>
                      <wps:cNvCnPr>
                        <a:cxnSpLocks noChangeShapeType="1"/>
                      </wps:cNvCnPr>
                      <wps:spPr bwMode="auto">
                        <a:xfrm rot="10800000">
                          <a:off x="7606" y="15155"/>
                          <a:ext cx="3666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C0504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6AF90154" id="Group 46" o:spid="_x0000_s1026" style="width:183.3pt;height:3.55pt;mso-position-horizontal-relative:char;mso-position-vertical-relative:line" coordorigin="7606,15084" coordsize="3666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7" type="#_x0000_t32" style="position:absolute;left:8548;top:15084;width:2723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OGFMIAAADbAAAADwAAAGRycy9kb3ducmV2LnhtbESPzWrDMBCE74W8g9hAb40cU9ziRAkh&#10;ECi9lNopuS7WxjKxVsaSf/L2UaHQ4zAz3zDb/WxbMVLvG8cK1qsEBHHldMO1gnN5enkH4QOyxtYx&#10;KbiTh/1u8bTFXLuJv2ksQi0ihH2OCkwIXS6lrwxZ9CvXEUfv6nqLIcq+lrrHKcJtK9MkyaTFhuOC&#10;wY6OhqpbMVgF2ae9UXEd069yND+XTJM7+0Gp5+V82IAINIf/8F/7Qyt4fYPfL/EHyN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lOGFMIAAADbAAAADwAAAAAAAAAAAAAA&#10;AAChAgAAZHJzL2Rvd25yZXYueG1sUEsFBgAAAAAEAAQA+QAAAJADAAAAAA==&#10;" strokecolor="#c0504d" strokeweight="1.5pt"/>
              <v:shape id="AutoShape 3" o:spid="_x0000_s1028" type="#_x0000_t32" style="position:absolute;left:7606;top:15155;width:3666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MaSGcAAAADbAAAADwAAAGRycy9kb3ducmV2LnhtbERPy2rCQBTdF/yH4QrumomptZJmlGAR&#10;XJX66P6SuSahmTshM3n4985C6PJw3tluMo0YqHO1ZQXLKAZBXFhdc6ngejm8bkA4j6yxsUwK7uRg&#10;t529ZJhqO/KJhrMvRQhhl6KCyvs2ldIVFRl0kW2JA3eznUEfYFdK3eEYwk0jkzheS4M1h4YKW9pX&#10;VPyde6Og7Md1/oXvcvr2ycebPuS/yc+o1GI+5Z8gPE3+X/x0H7WCVRgbvoQfILc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DGkhnAAAAA2wAAAA8AAAAAAAAAAAAAAAAA&#10;oQIAAGRycy9kb3ducmV2LnhtbFBLBQYAAAAABAAEAPkAAACOAwAAAAA=&#10;" strokecolor="#c0504d" strokeweight=".25pt"/>
              <w10:anchorlock/>
            </v:group>
          </w:pict>
        </mc:Fallback>
      </mc:AlternateContent>
    </w:r>
  </w:p>
  <w:p w:rsidR="00DE3609" w:rsidRDefault="00DE3609">
    <w:pPr>
      <w:pStyle w:val="NoSpacing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3609" w:rsidRDefault="00DE3609">
    <w:pPr>
      <w:jc w:val="right"/>
    </w:pPr>
    <w:r>
      <w:rPr>
        <w:noProof/>
        <w:lang w:eastAsia="en-US"/>
      </w:rPr>
      <w:drawing>
        <wp:anchor distT="0" distB="0" distL="114300" distR="114300" simplePos="0" relativeHeight="251659264" behindDoc="0" locked="0" layoutInCell="1" allowOverlap="1" wp14:anchorId="5DCF879E" wp14:editId="7D92A8B6">
          <wp:simplePos x="0" y="0"/>
          <wp:positionH relativeFrom="column">
            <wp:posOffset>-300250</wp:posOffset>
          </wp:positionH>
          <wp:positionV relativeFrom="paragraph">
            <wp:posOffset>266065</wp:posOffset>
          </wp:positionV>
          <wp:extent cx="5943600" cy="266065"/>
          <wp:effectExtent l="0" t="0" r="0" b="635"/>
          <wp:wrapNone/>
          <wp:docPr id="23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2660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DE3609" w:rsidRDefault="00DE3609">
    <w:pPr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2F3B7D">
      <w:rPr>
        <w:noProof/>
      </w:rPr>
      <w:t>11</w:t>
    </w:r>
    <w:r>
      <w:rPr>
        <w:noProof/>
      </w:rPr>
      <w:fldChar w:fldCharType="end"/>
    </w:r>
    <w:r>
      <w:t xml:space="preserve"> </w:t>
    </w:r>
    <w:r>
      <w:rPr>
        <w:color w:val="A04DA3" w:themeColor="accent3"/>
      </w:rPr>
      <w:sym w:font="Wingdings 2" w:char="F097"/>
    </w:r>
    <w:r>
      <w:t xml:space="preserve"> </w:t>
    </w:r>
  </w:p>
  <w:p w:rsidR="00DE3609" w:rsidRDefault="00DE3609">
    <w:pPr>
      <w:jc w:val="right"/>
    </w:pPr>
    <w:r>
      <w:rPr>
        <w:noProof/>
        <w:lang w:eastAsia="en-US"/>
      </w:rPr>
      <mc:AlternateContent>
        <mc:Choice Requires="wpg">
          <w:drawing>
            <wp:inline distT="0" distB="0" distL="0" distR="0" wp14:anchorId="66CEE463" wp14:editId="2A1C9EC8">
              <wp:extent cx="2327910" cy="45085"/>
              <wp:effectExtent l="57150" t="38100" r="34290" b="107315"/>
              <wp:docPr id="2" name="Group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27910" cy="45085"/>
                        <a:chOff x="7606" y="15084"/>
                        <a:chExt cx="3666" cy="71"/>
                      </a:xfrm>
                    </wpg:grpSpPr>
                    <wps:wsp>
                      <wps:cNvPr id="4" name="AutoShape 21"/>
                      <wps:cNvCnPr>
                        <a:cxnSpLocks noChangeShapeType="1"/>
                      </wps:cNvCnPr>
                      <wps:spPr bwMode="auto">
                        <a:xfrm rot="10800000">
                          <a:off x="8548" y="15084"/>
                          <a:ext cx="2723" cy="0"/>
                        </a:xfrm>
                        <a:prstGeom prst="straightConnector1">
                          <a:avLst/>
                        </a:prstGeom>
                        <a:ln>
                          <a:headEnd/>
                          <a:tailEnd/>
                        </a:ln>
                        <a:extLst/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7" name="AutoShape 22"/>
                      <wps:cNvCnPr>
                        <a:cxnSpLocks noChangeShapeType="1"/>
                      </wps:cNvCnPr>
                      <wps:spPr bwMode="auto">
                        <a:xfrm rot="10800000">
                          <a:off x="7606" y="15155"/>
                          <a:ext cx="3666" cy="0"/>
                        </a:xfrm>
                        <a:prstGeom prst="straightConnector1">
                          <a:avLst/>
                        </a:prstGeom>
                        <a:ln>
                          <a:headEnd/>
                          <a:tailEnd/>
                        </a:ln>
                        <a:extLst/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6AECD837" id="Group 20" o:spid="_x0000_s1026" style="width:183.3pt;height:3.55pt;mso-position-horizontal-relative:char;mso-position-vertical-relative:line" coordorigin="7606,15084" coordsize="3666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" o:spid="_x0000_s1027" type="#_x0000_t32" style="position:absolute;left:8548;top:15084;width:2723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TnTcMAAADaAAAADwAAAGRycy9kb3ducmV2LnhtbESPzWoCQRCE7wHfYeiAN51dFZGNowRB&#10;1GOMCcmt2en9ITs9606rm7d3hECORVV9RS3XvWvUlbpQezaQjhNQxLm3NZcGTu/b0QJUEGSLjWcy&#10;8EsB1qvB0xIz62/8RtejlCpCOGRooBJpM61DXpHDMPYtcfQK3zmUKLtS2w5vEe4aPUmSuXZYc1yo&#10;sKVNRfnP8eIMFLt+e0g/5aNcfF9kdk6/JkUxM2b43L++gBLq5T/8195bA1N4XIk3QK/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8E503DAAAA2gAAAA8AAAAAAAAAAAAA&#10;AAAAoQIAAGRycy9kb3ducmV2LnhtbFBLBQYAAAAABAAEAPkAAACRAwAAAAA=&#10;" strokecolor="#c4652d [3207]" strokeweight="1.5pt">
                <v:shadow on="t" color="black" opacity="26214f" origin=",.5" offset="0"/>
              </v:shape>
              <v:shape id="AutoShape 22" o:spid="_x0000_s1028" type="#_x0000_t32" style="position:absolute;left:7606;top:15155;width:3666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1/OcMAAADaAAAADwAAAGRycy9kb3ducmV2LnhtbESPX2vCQBDE3wt+h2MF3+olEkRSTykF&#10;sX3UVtG3Jbf5Q3N7Mbdq+u17QqGPw8z8hlmuB9eqG/Wh8WwgnSagiAtvG64MfH1unheggiBbbD2T&#10;gR8KsF6NnpaYW3/nHd32UqkI4ZCjgVqky7UORU0Ow9R3xNErfe9QouwrbXu8R7hr9SxJ5tphw3Gh&#10;xo7eaiq+91dnoNwOm4/0KIdqcb5KdklPs7LMjJmMh9cXUEKD/If/2u/WQAaPK/EG6N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DtfznDAAAA2gAAAA8AAAAAAAAAAAAA&#10;AAAAoQIAAGRycy9kb3ducmV2LnhtbFBLBQYAAAAABAAEAPkAAACRAwAAAAA=&#10;" strokecolor="#c4652d [3207]" strokeweight="1.5pt">
                <v:shadow on="t" color="black" opacity="26214f" origin=",.5" offset="0"/>
              </v:shape>
              <w10:anchorlock/>
            </v:group>
          </w:pict>
        </mc:Fallback>
      </mc:AlternateContent>
    </w:r>
  </w:p>
  <w:p w:rsidR="00DE3609" w:rsidRDefault="00DE3609">
    <w:pPr>
      <w:pStyle w:val="NoSpacing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208B" w:rsidRDefault="007E208B">
      <w:r>
        <w:separator/>
      </w:r>
    </w:p>
    <w:p w:rsidR="007E208B" w:rsidRDefault="007E208B"/>
    <w:p w:rsidR="007E208B" w:rsidRDefault="007E208B"/>
    <w:p w:rsidR="007E208B" w:rsidRDefault="007E208B"/>
    <w:p w:rsidR="007E208B" w:rsidRDefault="007E208B"/>
  </w:footnote>
  <w:footnote w:type="continuationSeparator" w:id="0">
    <w:p w:rsidR="007E208B" w:rsidRDefault="007E208B">
      <w:r>
        <w:continuationSeparator/>
      </w:r>
    </w:p>
    <w:p w:rsidR="007E208B" w:rsidRDefault="007E208B"/>
    <w:p w:rsidR="007E208B" w:rsidRDefault="007E208B"/>
    <w:p w:rsidR="007E208B" w:rsidRDefault="007E208B"/>
    <w:p w:rsidR="007E208B" w:rsidRDefault="007E208B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34296334"/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:rsidR="00DE3609" w:rsidRDefault="00DE3609">
        <w:pPr>
          <w:pStyle w:val="Header"/>
          <w:pBdr>
            <w:bottom w:val="single" w:sz="4" w:space="0" w:color="auto"/>
          </w:pBdr>
        </w:pPr>
        <w:r>
          <w:t>Clinton Bess</w:t>
        </w:r>
      </w:p>
    </w:sdtContent>
  </w:sdt>
  <w:p w:rsidR="00DE3609" w:rsidRDefault="00DE36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3609" w:rsidRDefault="00DE3609">
    <w:pPr>
      <w:pStyle w:val="Header"/>
      <w:pBdr>
        <w:bottom w:val="single" w:sz="4" w:space="0" w:color="auto"/>
      </w:pBdr>
      <w:jc w:val="right"/>
    </w:pPr>
    <w:r>
      <w:t>Clinton Bess</w:t>
    </w:r>
  </w:p>
  <w:p w:rsidR="00B82731" w:rsidRDefault="00B82731">
    <w:pPr>
      <w:pStyle w:val="Header"/>
      <w:pBdr>
        <w:bottom w:val="single" w:sz="4" w:space="0" w:color="auto"/>
      </w:pBdr>
      <w:jc w:val="right"/>
    </w:pPr>
    <w:r>
      <w:t>Dr. Venkatesan Muthukumar</w:t>
    </w:r>
  </w:p>
  <w:p w:rsidR="00DE3609" w:rsidRDefault="00DE3609">
    <w:pPr>
      <w:pStyle w:val="Header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31.75pt;height:230.25pt" o:bullet="t">
        <v:imagedata r:id="rId1" o:title="checkbox"/>
      </v:shape>
    </w:pict>
  </w:numPicBullet>
  <w:abstractNum w:abstractNumId="0">
    <w:nsid w:val="FFFFFF7C"/>
    <w:multiLevelType w:val="singleLevel"/>
    <w:tmpl w:val="C2A6D9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AA46E61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B5E526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BA64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5EA7C8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7326DB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D3A6BF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E0E3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EF4EB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C9080B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207593"/>
    <w:multiLevelType w:val="hybridMultilevel"/>
    <w:tmpl w:val="46824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556C7E"/>
    <w:multiLevelType w:val="hybridMultilevel"/>
    <w:tmpl w:val="1092F83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5D11A9"/>
    <w:multiLevelType w:val="multilevel"/>
    <w:tmpl w:val="33B056D0"/>
    <w:numStyleLink w:val="UrbanBulletedList"/>
  </w:abstractNum>
  <w:abstractNum w:abstractNumId="13">
    <w:nsid w:val="0EDC38E4"/>
    <w:multiLevelType w:val="multilevel"/>
    <w:tmpl w:val="33B056D0"/>
    <w:numStyleLink w:val="UrbanBulletedList"/>
  </w:abstractNum>
  <w:abstractNum w:abstractNumId="14">
    <w:nsid w:val="0FF13582"/>
    <w:multiLevelType w:val="hybridMultilevel"/>
    <w:tmpl w:val="F5C89A1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124B7CF1"/>
    <w:multiLevelType w:val="multilevel"/>
    <w:tmpl w:val="7AC6A14E"/>
    <w:styleLink w:val="UrbanNumberedList"/>
    <w:lvl w:ilvl="0">
      <w:start w:val="1"/>
      <w:numFmt w:val="decimal"/>
      <w:lvlText w:val="%1."/>
      <w:lvlJc w:val="left"/>
      <w:pPr>
        <w:ind w:left="288" w:hanging="288"/>
      </w:pPr>
      <w:rPr>
        <w:rFonts w:asciiTheme="minorHAnsi" w:hAnsiTheme="minorHAnsi" w:hint="default"/>
        <w:i w:val="0"/>
        <w:color w:val="A04DA3" w:themeColor="accent3"/>
        <w:sz w:val="20"/>
      </w:rPr>
    </w:lvl>
    <w:lvl w:ilvl="1">
      <w:start w:val="1"/>
      <w:numFmt w:val="upperLetter"/>
      <w:lvlText w:val="%2."/>
      <w:lvlJc w:val="left"/>
      <w:pPr>
        <w:ind w:left="792" w:hanging="288"/>
      </w:pPr>
      <w:rPr>
        <w:rFonts w:asciiTheme="minorHAnsi" w:hAnsiTheme="minorHAnsi" w:hint="default"/>
        <w:b w:val="0"/>
        <w:i w:val="0"/>
        <w:color w:val="438086" w:themeColor="accent2"/>
        <w:sz w:val="20"/>
      </w:rPr>
    </w:lvl>
    <w:lvl w:ilvl="2">
      <w:start w:val="1"/>
      <w:numFmt w:val="lowerRoman"/>
      <w:lvlText w:val="%3."/>
      <w:lvlJc w:val="right"/>
      <w:pPr>
        <w:ind w:left="129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3">
      <w:start w:val="1"/>
      <w:numFmt w:val="decimal"/>
      <w:lvlText w:val="%4."/>
      <w:lvlJc w:val="left"/>
      <w:pPr>
        <w:ind w:left="180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4">
      <w:start w:val="1"/>
      <w:numFmt w:val="lowerLetter"/>
      <w:lvlText w:val="%5."/>
      <w:lvlJc w:val="left"/>
      <w:pPr>
        <w:ind w:left="2304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5">
      <w:start w:val="1"/>
      <w:numFmt w:val="lowerRoman"/>
      <w:lvlText w:val="%6."/>
      <w:lvlJc w:val="right"/>
      <w:pPr>
        <w:ind w:left="2808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6">
      <w:start w:val="1"/>
      <w:numFmt w:val="decimal"/>
      <w:lvlText w:val="%7."/>
      <w:lvlJc w:val="left"/>
      <w:pPr>
        <w:ind w:left="3312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7">
      <w:start w:val="1"/>
      <w:numFmt w:val="lowerLetter"/>
      <w:lvlText w:val="%8."/>
      <w:lvlJc w:val="left"/>
      <w:pPr>
        <w:ind w:left="381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8">
      <w:start w:val="1"/>
      <w:numFmt w:val="lowerRoman"/>
      <w:lvlText w:val="%9."/>
      <w:lvlJc w:val="right"/>
      <w:pPr>
        <w:ind w:left="432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</w:abstractNum>
  <w:abstractNum w:abstractNumId="16">
    <w:nsid w:val="19BE3A5C"/>
    <w:multiLevelType w:val="multilevel"/>
    <w:tmpl w:val="33B056D0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17">
    <w:nsid w:val="19F75397"/>
    <w:multiLevelType w:val="hybridMultilevel"/>
    <w:tmpl w:val="3F4CD11A"/>
    <w:lvl w:ilvl="0" w:tplc="040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">
    <w:nsid w:val="1A6C5517"/>
    <w:multiLevelType w:val="multilevel"/>
    <w:tmpl w:val="7AC6A14E"/>
    <w:numStyleLink w:val="UrbanNumberedList"/>
  </w:abstractNum>
  <w:abstractNum w:abstractNumId="19">
    <w:nsid w:val="1DDE73E0"/>
    <w:multiLevelType w:val="multilevel"/>
    <w:tmpl w:val="33B056D0"/>
    <w:numStyleLink w:val="UrbanBulletedList"/>
  </w:abstractNum>
  <w:abstractNum w:abstractNumId="20">
    <w:nsid w:val="251A0F72"/>
    <w:multiLevelType w:val="multilevel"/>
    <w:tmpl w:val="7AC6A14E"/>
    <w:lvl w:ilvl="0">
      <w:start w:val="1"/>
      <w:numFmt w:val="decimal"/>
      <w:lvlText w:val="%1."/>
      <w:lvlJc w:val="left"/>
      <w:pPr>
        <w:ind w:left="288" w:hanging="288"/>
      </w:pPr>
      <w:rPr>
        <w:rFonts w:asciiTheme="minorHAnsi" w:hAnsiTheme="minorHAnsi" w:hint="default"/>
        <w:i w:val="0"/>
        <w:color w:val="A04DA3" w:themeColor="accent3"/>
        <w:sz w:val="20"/>
      </w:rPr>
    </w:lvl>
    <w:lvl w:ilvl="1">
      <w:start w:val="1"/>
      <w:numFmt w:val="upperLetter"/>
      <w:lvlText w:val="%2."/>
      <w:lvlJc w:val="left"/>
      <w:pPr>
        <w:ind w:left="792" w:hanging="288"/>
      </w:pPr>
      <w:rPr>
        <w:rFonts w:asciiTheme="minorHAnsi" w:hAnsiTheme="minorHAnsi" w:hint="default"/>
        <w:b w:val="0"/>
        <w:i w:val="0"/>
        <w:color w:val="438086" w:themeColor="accent2"/>
        <w:sz w:val="20"/>
      </w:rPr>
    </w:lvl>
    <w:lvl w:ilvl="2">
      <w:start w:val="1"/>
      <w:numFmt w:val="lowerRoman"/>
      <w:lvlText w:val="%3."/>
      <w:lvlJc w:val="right"/>
      <w:pPr>
        <w:ind w:left="129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3">
      <w:start w:val="1"/>
      <w:numFmt w:val="decimal"/>
      <w:lvlText w:val="%4."/>
      <w:lvlJc w:val="left"/>
      <w:pPr>
        <w:ind w:left="180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4">
      <w:start w:val="1"/>
      <w:numFmt w:val="lowerLetter"/>
      <w:lvlText w:val="%5."/>
      <w:lvlJc w:val="left"/>
      <w:pPr>
        <w:ind w:left="2304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5">
      <w:start w:val="1"/>
      <w:numFmt w:val="lowerRoman"/>
      <w:lvlText w:val="%6."/>
      <w:lvlJc w:val="right"/>
      <w:pPr>
        <w:ind w:left="2808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6">
      <w:start w:val="1"/>
      <w:numFmt w:val="decimal"/>
      <w:lvlText w:val="%7."/>
      <w:lvlJc w:val="left"/>
      <w:pPr>
        <w:ind w:left="3312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7">
      <w:start w:val="1"/>
      <w:numFmt w:val="lowerLetter"/>
      <w:lvlText w:val="%8."/>
      <w:lvlJc w:val="left"/>
      <w:pPr>
        <w:ind w:left="381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8">
      <w:start w:val="1"/>
      <w:numFmt w:val="lowerRoman"/>
      <w:lvlText w:val="%9."/>
      <w:lvlJc w:val="right"/>
      <w:pPr>
        <w:ind w:left="432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</w:abstractNum>
  <w:abstractNum w:abstractNumId="21">
    <w:nsid w:val="2CCF2B61"/>
    <w:multiLevelType w:val="hybridMultilevel"/>
    <w:tmpl w:val="066EF4A6"/>
    <w:lvl w:ilvl="0" w:tplc="D5EC633A">
      <w:start w:val="2"/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08C1F36"/>
    <w:multiLevelType w:val="hybridMultilevel"/>
    <w:tmpl w:val="3AE83D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84D2ED82">
      <w:start w:val="1"/>
      <w:numFmt w:val="lowerLetter"/>
      <w:lvlText w:val="%2."/>
      <w:lvlJc w:val="left"/>
      <w:pPr>
        <w:ind w:left="2160" w:hanging="360"/>
      </w:pPr>
      <w:rPr>
        <w:color w:val="424456" w:themeColor="text2"/>
      </w:rPr>
    </w:lvl>
    <w:lvl w:ilvl="2" w:tplc="553E7D70">
      <w:start w:val="1"/>
      <w:numFmt w:val="lowerRoman"/>
      <w:lvlText w:val="%3."/>
      <w:lvlJc w:val="right"/>
      <w:pPr>
        <w:ind w:left="2880" w:hanging="180"/>
      </w:pPr>
      <w:rPr>
        <w:color w:val="424456" w:themeColor="text2"/>
      </w:rPr>
    </w:lvl>
    <w:lvl w:ilvl="3" w:tplc="DEE48288">
      <w:start w:val="1"/>
      <w:numFmt w:val="decimal"/>
      <w:lvlText w:val="%4."/>
      <w:lvlJc w:val="left"/>
      <w:pPr>
        <w:ind w:left="3600" w:hanging="360"/>
      </w:pPr>
      <w:rPr>
        <w:color w:val="424456" w:themeColor="text2"/>
      </w:r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35E71CD9"/>
    <w:multiLevelType w:val="hybridMultilevel"/>
    <w:tmpl w:val="39D65854"/>
    <w:lvl w:ilvl="0" w:tplc="0752545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color w:val="A04DA3" w:themeColor="accent3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4">
    <w:nsid w:val="36A80E22"/>
    <w:multiLevelType w:val="hybridMultilevel"/>
    <w:tmpl w:val="CF765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>
    <w:nsid w:val="382815E4"/>
    <w:multiLevelType w:val="hybridMultilevel"/>
    <w:tmpl w:val="085AD7A6"/>
    <w:lvl w:ilvl="0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26">
    <w:nsid w:val="3D9C46A3"/>
    <w:multiLevelType w:val="multilevel"/>
    <w:tmpl w:val="33B056D0"/>
    <w:styleLink w:val="UrbanBulletedList"/>
    <w:lvl w:ilvl="0">
      <w:start w:val="1"/>
      <w:numFmt w:val="bullet"/>
      <w:pStyle w:val="Bullet1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pStyle w:val="Bullet2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pStyle w:val="Bullet3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27">
    <w:nsid w:val="40B17DB9"/>
    <w:multiLevelType w:val="hybridMultilevel"/>
    <w:tmpl w:val="A0BE2AD0"/>
    <w:lvl w:ilvl="0" w:tplc="C404584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  <w:color w:val="325F64" w:themeColor="accent2" w:themeShade="BF"/>
        <w:sz w:val="18"/>
        <w:szCs w:val="18"/>
        <w:u w:val="none"/>
      </w:rPr>
    </w:lvl>
    <w:lvl w:ilvl="1" w:tplc="098C87B0">
      <w:start w:val="1"/>
      <w:numFmt w:val="lowerLetter"/>
      <w:lvlText w:val="%2."/>
      <w:lvlJc w:val="left"/>
      <w:pPr>
        <w:ind w:left="1440" w:hanging="360"/>
      </w:pPr>
      <w:rPr>
        <w:color w:val="438086" w:themeColor="accent2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0C57BC7"/>
    <w:multiLevelType w:val="hybridMultilevel"/>
    <w:tmpl w:val="5064A2F4"/>
    <w:lvl w:ilvl="0" w:tplc="BDC83ACC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325F64" w:themeColor="accent2" w:themeShade="BF"/>
        <w:sz w:val="16"/>
        <w:szCs w:val="16"/>
      </w:rPr>
    </w:lvl>
    <w:lvl w:ilvl="1" w:tplc="E896886C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  <w:color w:val="438086" w:themeColor="accent2"/>
        <w:sz w:val="16"/>
        <w:szCs w:val="16"/>
      </w:rPr>
    </w:lvl>
    <w:lvl w:ilvl="2" w:tplc="13C0FDF8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color w:val="83BBC1" w:themeColor="accent2" w:themeTint="99"/>
        <w:sz w:val="16"/>
        <w:szCs w:val="16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9">
    <w:nsid w:val="43640C16"/>
    <w:multiLevelType w:val="hybridMultilevel"/>
    <w:tmpl w:val="82741F9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7F00C39"/>
    <w:multiLevelType w:val="hybridMultilevel"/>
    <w:tmpl w:val="2946E4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8785B94"/>
    <w:multiLevelType w:val="multilevel"/>
    <w:tmpl w:val="33B056D0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32">
    <w:nsid w:val="4BEF5E62"/>
    <w:multiLevelType w:val="hybridMultilevel"/>
    <w:tmpl w:val="4978CD5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3">
    <w:nsid w:val="4DF16E7E"/>
    <w:multiLevelType w:val="hybridMultilevel"/>
    <w:tmpl w:val="52D2A106"/>
    <w:lvl w:ilvl="0" w:tplc="3B6CE964">
      <w:start w:val="2"/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02D2416"/>
    <w:multiLevelType w:val="hybridMultilevel"/>
    <w:tmpl w:val="23945CE8"/>
    <w:lvl w:ilvl="0" w:tplc="040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5">
    <w:nsid w:val="55FB4448"/>
    <w:multiLevelType w:val="hybridMultilevel"/>
    <w:tmpl w:val="85C2F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3197DB4"/>
    <w:multiLevelType w:val="hybridMultilevel"/>
    <w:tmpl w:val="0ADE438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3E8022B"/>
    <w:multiLevelType w:val="multilevel"/>
    <w:tmpl w:val="33B056D0"/>
    <w:numStyleLink w:val="UrbanBulletedList"/>
  </w:abstractNum>
  <w:abstractNum w:abstractNumId="38">
    <w:nsid w:val="661866FE"/>
    <w:multiLevelType w:val="hybridMultilevel"/>
    <w:tmpl w:val="9D9011CC"/>
    <w:lvl w:ilvl="0" w:tplc="7A1E547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F0D0B31"/>
    <w:multiLevelType w:val="multilevel"/>
    <w:tmpl w:val="7AC6A14E"/>
    <w:numStyleLink w:val="UrbanNumberedList"/>
  </w:abstractNum>
  <w:abstractNum w:abstractNumId="40">
    <w:nsid w:val="72817FF1"/>
    <w:multiLevelType w:val="hybridMultilevel"/>
    <w:tmpl w:val="702CD21C"/>
    <w:lvl w:ilvl="0" w:tplc="0752545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color w:val="A04DA3" w:themeColor="accent3"/>
      </w:rPr>
    </w:lvl>
    <w:lvl w:ilvl="1" w:tplc="F4389890">
      <w:start w:val="1"/>
      <w:numFmt w:val="bullet"/>
      <w:lvlText w:val=""/>
      <w:lvlJc w:val="left"/>
      <w:pPr>
        <w:ind w:left="2160" w:hanging="360"/>
      </w:pPr>
      <w:rPr>
        <w:rFonts w:ascii="Wingdings" w:hAnsi="Wingdings" w:cs="Wingdings" w:hint="default"/>
        <w:color w:val="438086" w:themeColor="accent2"/>
        <w:sz w:val="12"/>
        <w:szCs w:val="12"/>
      </w:rPr>
    </w:lvl>
    <w:lvl w:ilvl="2" w:tplc="9A9E4A9C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color w:val="53548A" w:themeColor="accent1"/>
        <w:sz w:val="16"/>
        <w:szCs w:val="16"/>
      </w:rPr>
    </w:lvl>
    <w:lvl w:ilvl="3" w:tplc="96863BBE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sz w:val="16"/>
        <w:szCs w:val="16"/>
      </w:rPr>
    </w:lvl>
    <w:lvl w:ilvl="4" w:tplc="98987F98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  <w:sz w:val="16"/>
        <w:szCs w:val="16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41">
    <w:nsid w:val="76740294"/>
    <w:multiLevelType w:val="multilevel"/>
    <w:tmpl w:val="33B056D0"/>
    <w:numStyleLink w:val="UrbanBulletedList"/>
  </w:abstractNum>
  <w:abstractNum w:abstractNumId="42">
    <w:nsid w:val="76921C5B"/>
    <w:multiLevelType w:val="multilevel"/>
    <w:tmpl w:val="33B056D0"/>
    <w:numStyleLink w:val="UrbanBulletedList"/>
  </w:abstractNum>
  <w:abstractNum w:abstractNumId="43">
    <w:nsid w:val="77635357"/>
    <w:multiLevelType w:val="hybridMultilevel"/>
    <w:tmpl w:val="FFC0F88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E025C09"/>
    <w:multiLevelType w:val="multilevel"/>
    <w:tmpl w:val="33B056D0"/>
    <w:numStyleLink w:val="UrbanBulletedList"/>
  </w:abstractNum>
  <w:abstractNum w:abstractNumId="45">
    <w:nsid w:val="7FDD1320"/>
    <w:multiLevelType w:val="hybridMultilevel"/>
    <w:tmpl w:val="C102F2C0"/>
    <w:lvl w:ilvl="0" w:tplc="04090009">
      <w:start w:val="1"/>
      <w:numFmt w:val="bullet"/>
      <w:lvlText w:val=""/>
      <w:lvlJc w:val="left"/>
      <w:pPr>
        <w:ind w:left="64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4"/>
  </w:num>
  <w:num w:numId="12">
    <w:abstractNumId w:val="27"/>
  </w:num>
  <w:num w:numId="13">
    <w:abstractNumId w:val="28"/>
  </w:num>
  <w:num w:numId="14">
    <w:abstractNumId w:val="23"/>
  </w:num>
  <w:num w:numId="15">
    <w:abstractNumId w:val="40"/>
  </w:num>
  <w:num w:numId="16">
    <w:abstractNumId w:val="22"/>
  </w:num>
  <w:num w:numId="17">
    <w:abstractNumId w:val="26"/>
  </w:num>
  <w:num w:numId="18">
    <w:abstractNumId w:val="13"/>
  </w:num>
  <w:num w:numId="19">
    <w:abstractNumId w:val="41"/>
  </w:num>
  <w:num w:numId="20">
    <w:abstractNumId w:val="42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start w:val="1"/>
        <w:numFmt w:val="bullet"/>
        <w:lvlText w:val=""/>
        <w:lvlJc w:val="left"/>
        <w:pPr>
          <w:ind w:left="1196" w:hanging="216"/>
        </w:pPr>
        <w:rPr>
          <w:rFonts w:ascii="Symbol" w:hAnsi="Symbol" w:hint="default"/>
          <w:color w:val="53548A" w:themeColor="accent1"/>
          <w:sz w:val="18"/>
          <w:szCs w:val="18"/>
        </w:rPr>
      </w:lvl>
    </w:lvlOverride>
  </w:num>
  <w:num w:numId="21">
    <w:abstractNumId w:val="37"/>
    <w:lvlOverride w:ilvl="0">
      <w:lvl w:ilvl="0">
        <w:start w:val="1"/>
        <w:numFmt w:val="bullet"/>
        <w:lvlText w:val=""/>
        <w:lvlJc w:val="left"/>
        <w:pPr>
          <w:ind w:left="216" w:hanging="216"/>
        </w:pPr>
        <w:rPr>
          <w:rFonts w:ascii="Symbol" w:hAnsi="Symbol" w:hint="default"/>
          <w:b w:val="0"/>
          <w:i w:val="0"/>
          <w:color w:val="A04DA3" w:themeColor="accent3"/>
          <w:sz w:val="18"/>
          <w:szCs w:val="18"/>
        </w:rPr>
      </w:lvl>
    </w:lvlOverride>
  </w:num>
  <w:num w:numId="22">
    <w:abstractNumId w:val="15"/>
  </w:num>
  <w:num w:numId="23">
    <w:abstractNumId w:val="39"/>
  </w:num>
  <w:num w:numId="24">
    <w:abstractNumId w:val="18"/>
  </w:num>
  <w:num w:numId="25">
    <w:abstractNumId w:val="16"/>
  </w:num>
  <w:num w:numId="26">
    <w:abstractNumId w:val="12"/>
  </w:num>
  <w:num w:numId="27">
    <w:abstractNumId w:val="44"/>
  </w:num>
  <w:num w:numId="28">
    <w:abstractNumId w:val="31"/>
  </w:num>
  <w:num w:numId="29">
    <w:abstractNumId w:val="20"/>
  </w:num>
  <w:num w:numId="30">
    <w:abstractNumId w:val="19"/>
  </w:num>
  <w:num w:numId="31">
    <w:abstractNumId w:val="19"/>
  </w:num>
  <w:num w:numId="32">
    <w:abstractNumId w:val="19"/>
  </w:num>
  <w:num w:numId="33">
    <w:abstractNumId w:val="26"/>
  </w:num>
  <w:num w:numId="34">
    <w:abstractNumId w:val="15"/>
  </w:num>
  <w:num w:numId="35">
    <w:abstractNumId w:val="10"/>
  </w:num>
  <w:num w:numId="36">
    <w:abstractNumId w:val="30"/>
  </w:num>
  <w:num w:numId="37">
    <w:abstractNumId w:val="38"/>
  </w:num>
  <w:num w:numId="38">
    <w:abstractNumId w:val="35"/>
  </w:num>
  <w:num w:numId="39">
    <w:abstractNumId w:val="32"/>
  </w:num>
  <w:num w:numId="40">
    <w:abstractNumId w:val="25"/>
  </w:num>
  <w:num w:numId="41">
    <w:abstractNumId w:val="34"/>
  </w:num>
  <w:num w:numId="42">
    <w:abstractNumId w:val="45"/>
  </w:num>
  <w:num w:numId="43">
    <w:abstractNumId w:val="17"/>
  </w:num>
  <w:num w:numId="44">
    <w:abstractNumId w:val="29"/>
  </w:num>
  <w:num w:numId="45">
    <w:abstractNumId w:val="14"/>
  </w:num>
  <w:num w:numId="46">
    <w:abstractNumId w:val="36"/>
  </w:num>
  <w:num w:numId="47">
    <w:abstractNumId w:val="43"/>
  </w:num>
  <w:num w:numId="48">
    <w:abstractNumId w:val="33"/>
  </w:num>
  <w:num w:numId="49">
    <w:abstractNumId w:val="21"/>
  </w:num>
  <w:num w:numId="5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DateAndTime/>
  <w:attachedTemplate r:id="rId1"/>
  <w:defaultTabStop w:val="720"/>
  <w:drawingGridHorizontalSpacing w:val="100"/>
  <w:displayHorizontalDrawingGridEvery w:val="2"/>
  <w:characterSpacingControl w:val="doNotCompress"/>
  <w:hdrShapeDefaults>
    <o:shapedefaults v:ext="edit" spidmax="2049" fillcolor="white">
      <v:fill color="white"/>
      <o:colormru v:ext="edit" colors="#334c4f,#79b5b0,#b77851,#d1e1e3,#066,#7ea8ac,#4e767a,#293d3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BD0"/>
    <w:rsid w:val="000303A6"/>
    <w:rsid w:val="00047721"/>
    <w:rsid w:val="00061CD7"/>
    <w:rsid w:val="000A1A0A"/>
    <w:rsid w:val="000C4160"/>
    <w:rsid w:val="00111EE7"/>
    <w:rsid w:val="00122E16"/>
    <w:rsid w:val="001651D7"/>
    <w:rsid w:val="00175537"/>
    <w:rsid w:val="00184F2B"/>
    <w:rsid w:val="00194939"/>
    <w:rsid w:val="001975C5"/>
    <w:rsid w:val="001A747D"/>
    <w:rsid w:val="001B12AF"/>
    <w:rsid w:val="001D64F7"/>
    <w:rsid w:val="00203625"/>
    <w:rsid w:val="002217FB"/>
    <w:rsid w:val="002323C9"/>
    <w:rsid w:val="00234032"/>
    <w:rsid w:val="002350AE"/>
    <w:rsid w:val="00242315"/>
    <w:rsid w:val="00250F9F"/>
    <w:rsid w:val="002544FB"/>
    <w:rsid w:val="00254E61"/>
    <w:rsid w:val="002570C4"/>
    <w:rsid w:val="00287462"/>
    <w:rsid w:val="0029335D"/>
    <w:rsid w:val="00295BC7"/>
    <w:rsid w:val="002A3584"/>
    <w:rsid w:val="002D6A14"/>
    <w:rsid w:val="002E4E41"/>
    <w:rsid w:val="002F3B7D"/>
    <w:rsid w:val="00302533"/>
    <w:rsid w:val="00307240"/>
    <w:rsid w:val="003568E5"/>
    <w:rsid w:val="00362BD0"/>
    <w:rsid w:val="00372AAD"/>
    <w:rsid w:val="003756C0"/>
    <w:rsid w:val="003814D8"/>
    <w:rsid w:val="00386A2E"/>
    <w:rsid w:val="003A2BED"/>
    <w:rsid w:val="003A6BFA"/>
    <w:rsid w:val="003E4CE6"/>
    <w:rsid w:val="003E74E1"/>
    <w:rsid w:val="00402989"/>
    <w:rsid w:val="0042439E"/>
    <w:rsid w:val="0045712F"/>
    <w:rsid w:val="00467B8B"/>
    <w:rsid w:val="00480D7D"/>
    <w:rsid w:val="004920C1"/>
    <w:rsid w:val="0049631B"/>
    <w:rsid w:val="004A4B23"/>
    <w:rsid w:val="004A4F62"/>
    <w:rsid w:val="004B1E6F"/>
    <w:rsid w:val="004B2778"/>
    <w:rsid w:val="004F0E61"/>
    <w:rsid w:val="004F3A45"/>
    <w:rsid w:val="004F45B5"/>
    <w:rsid w:val="00517238"/>
    <w:rsid w:val="00527DD3"/>
    <w:rsid w:val="00557894"/>
    <w:rsid w:val="005A1FDF"/>
    <w:rsid w:val="005B50D2"/>
    <w:rsid w:val="005D0738"/>
    <w:rsid w:val="005E1E24"/>
    <w:rsid w:val="005E3ED1"/>
    <w:rsid w:val="005E604C"/>
    <w:rsid w:val="005F1AEF"/>
    <w:rsid w:val="00611154"/>
    <w:rsid w:val="00633A8B"/>
    <w:rsid w:val="006421A3"/>
    <w:rsid w:val="006546F4"/>
    <w:rsid w:val="00657F2D"/>
    <w:rsid w:val="00663BE4"/>
    <w:rsid w:val="00667EEF"/>
    <w:rsid w:val="00695288"/>
    <w:rsid w:val="00696F0E"/>
    <w:rsid w:val="00696FA2"/>
    <w:rsid w:val="006C55B1"/>
    <w:rsid w:val="006D0BC0"/>
    <w:rsid w:val="006E1DE1"/>
    <w:rsid w:val="006E5E50"/>
    <w:rsid w:val="006F6463"/>
    <w:rsid w:val="007011A3"/>
    <w:rsid w:val="007021CB"/>
    <w:rsid w:val="0071787C"/>
    <w:rsid w:val="007201CB"/>
    <w:rsid w:val="00733D4C"/>
    <w:rsid w:val="007366D5"/>
    <w:rsid w:val="00740704"/>
    <w:rsid w:val="00792EA0"/>
    <w:rsid w:val="007A7185"/>
    <w:rsid w:val="007C17D6"/>
    <w:rsid w:val="007E208B"/>
    <w:rsid w:val="007F0D5C"/>
    <w:rsid w:val="00814803"/>
    <w:rsid w:val="008376FA"/>
    <w:rsid w:val="00873750"/>
    <w:rsid w:val="00892EBE"/>
    <w:rsid w:val="008960DC"/>
    <w:rsid w:val="008A14A2"/>
    <w:rsid w:val="008A4DAE"/>
    <w:rsid w:val="008C460F"/>
    <w:rsid w:val="008C6B52"/>
    <w:rsid w:val="008D4D5B"/>
    <w:rsid w:val="008E23A1"/>
    <w:rsid w:val="008E58BA"/>
    <w:rsid w:val="008F0CD4"/>
    <w:rsid w:val="008F4A12"/>
    <w:rsid w:val="00910664"/>
    <w:rsid w:val="00913CFA"/>
    <w:rsid w:val="009438EA"/>
    <w:rsid w:val="009452C3"/>
    <w:rsid w:val="00947AC9"/>
    <w:rsid w:val="00A0521B"/>
    <w:rsid w:val="00A307A1"/>
    <w:rsid w:val="00A854E1"/>
    <w:rsid w:val="00AC1C81"/>
    <w:rsid w:val="00AC6255"/>
    <w:rsid w:val="00AD2753"/>
    <w:rsid w:val="00AE1B91"/>
    <w:rsid w:val="00AE749D"/>
    <w:rsid w:val="00AF708A"/>
    <w:rsid w:val="00B3015A"/>
    <w:rsid w:val="00B42051"/>
    <w:rsid w:val="00B45D50"/>
    <w:rsid w:val="00B71968"/>
    <w:rsid w:val="00B72A4E"/>
    <w:rsid w:val="00B82731"/>
    <w:rsid w:val="00B87747"/>
    <w:rsid w:val="00BE4D71"/>
    <w:rsid w:val="00BE6754"/>
    <w:rsid w:val="00BF3712"/>
    <w:rsid w:val="00BF444E"/>
    <w:rsid w:val="00C83CE0"/>
    <w:rsid w:val="00C87F9D"/>
    <w:rsid w:val="00CA3A24"/>
    <w:rsid w:val="00CA75BC"/>
    <w:rsid w:val="00CB4433"/>
    <w:rsid w:val="00CB7DA1"/>
    <w:rsid w:val="00CC33FF"/>
    <w:rsid w:val="00CC43DE"/>
    <w:rsid w:val="00CC6BFD"/>
    <w:rsid w:val="00CD6452"/>
    <w:rsid w:val="00CE5CC8"/>
    <w:rsid w:val="00D21747"/>
    <w:rsid w:val="00D56C8C"/>
    <w:rsid w:val="00D72761"/>
    <w:rsid w:val="00D87790"/>
    <w:rsid w:val="00DA0433"/>
    <w:rsid w:val="00DA72C9"/>
    <w:rsid w:val="00DE3609"/>
    <w:rsid w:val="00DF2019"/>
    <w:rsid w:val="00E06A00"/>
    <w:rsid w:val="00E07890"/>
    <w:rsid w:val="00E13CF3"/>
    <w:rsid w:val="00E1526C"/>
    <w:rsid w:val="00E26F92"/>
    <w:rsid w:val="00E42BBF"/>
    <w:rsid w:val="00E60DB5"/>
    <w:rsid w:val="00E73136"/>
    <w:rsid w:val="00E806EB"/>
    <w:rsid w:val="00E8403D"/>
    <w:rsid w:val="00E95A4C"/>
    <w:rsid w:val="00EC03D5"/>
    <w:rsid w:val="00ED5671"/>
    <w:rsid w:val="00EE0434"/>
    <w:rsid w:val="00EE376A"/>
    <w:rsid w:val="00F13E4A"/>
    <w:rsid w:val="00F24324"/>
    <w:rsid w:val="00F33775"/>
    <w:rsid w:val="00F35730"/>
    <w:rsid w:val="00F534F9"/>
    <w:rsid w:val="00F6339A"/>
    <w:rsid w:val="00FA0B60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  <o:colormru v:ext="edit" colors="#334c4f,#79b5b0,#b77851,#d1e1e3,#066,#7ea8ac,#4e767a,#293d3f"/>
    </o:shapedefaults>
    <o:shapelayout v:ext="edit">
      <o:idmap v:ext="edit" data="1"/>
    </o:shapelayout>
  </w:shapeDefaults>
  <w:doNotEmbedSmartTags/>
  <w:decimalSymbol w:val="."/>
  <w:listSeparator w:val=","/>
  <w15:docId w15:val="{6705AC18-B0B2-4247-AF4C-E864250D7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/>
    <w:lsdException w:name="Hyperlink" w:semiHidden="1" w:unhideWhenUsed="1"/>
    <w:lsdException w:name="FollowedHyperlink" w:semiHidden="1" w:unhideWhenUsed="1"/>
    <w:lsdException w:name="Strong" w:uiPriority="8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0"/>
    <w:lsdException w:name="List Paragraph" w:uiPriority="36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pPr>
      <w:pBdr>
        <w:bottom w:val="single" w:sz="4" w:space="1" w:color="438086" w:themeColor="accent2"/>
      </w:pBdr>
      <w:spacing w:before="360" w:after="80"/>
      <w:outlineLvl w:val="0"/>
    </w:pPr>
    <w:rPr>
      <w:rFonts w:asciiTheme="majorHAnsi" w:hAnsiTheme="majorHAnsi"/>
      <w:color w:val="438086" w:themeColor="accen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after="0"/>
      <w:outlineLvl w:val="1"/>
    </w:pPr>
    <w:rPr>
      <w:rFonts w:asciiTheme="majorHAnsi" w:hAnsiTheme="majorHAnsi"/>
      <w:color w:val="438086" w:themeColor="accent2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spacing w:after="0"/>
      <w:outlineLvl w:val="2"/>
    </w:pPr>
    <w:rPr>
      <w:rFonts w:asciiTheme="majorHAnsi" w:hAnsiTheme="majorHAnsi"/>
      <w:color w:val="438086" w:themeColor="accen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after="0"/>
      <w:outlineLvl w:val="3"/>
    </w:pPr>
    <w:rPr>
      <w:rFonts w:asciiTheme="majorHAnsi" w:hAnsiTheme="majorHAnsi"/>
      <w:i/>
      <w:color w:val="438086" w:themeColor="accent2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after="0"/>
      <w:outlineLvl w:val="4"/>
    </w:pPr>
    <w:rPr>
      <w:rFonts w:asciiTheme="majorHAnsi" w:hAnsiTheme="majorHAnsi"/>
      <w:b/>
      <w:color w:val="325F64" w:themeColor="accen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after="0"/>
      <w:outlineLvl w:val="5"/>
    </w:pPr>
    <w:rPr>
      <w:rFonts w:asciiTheme="majorHAnsi" w:hAnsiTheme="majorHAnsi"/>
      <w:b/>
      <w:i/>
      <w:color w:val="325F64" w:themeColor="accen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after="0"/>
      <w:outlineLvl w:val="6"/>
    </w:pPr>
    <w:rPr>
      <w:rFonts w:asciiTheme="majorHAnsi" w:hAnsiTheme="majorHAnsi"/>
      <w:b/>
      <w:color w:val="53548A" w:themeColor="accen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after="0"/>
      <w:outlineLvl w:val="7"/>
    </w:pPr>
    <w:rPr>
      <w:rFonts w:asciiTheme="majorHAnsi" w:hAnsiTheme="majorHAnsi"/>
      <w:b/>
      <w:i/>
      <w:color w:val="53548A" w:themeColor="accen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after="0"/>
      <w:outlineLvl w:val="8"/>
    </w:pPr>
    <w:rPr>
      <w:rFonts w:asciiTheme="majorHAnsi" w:hAnsiTheme="majorHAnsi"/>
      <w:b/>
      <w:color w:val="313240" w:themeColor="text2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le">
    <w:name w:val="Title"/>
    <w:basedOn w:val="Normal"/>
    <w:link w:val="TitleChar"/>
    <w:uiPriority w:val="10"/>
    <w:qFormat/>
    <w:pPr>
      <w:spacing w:before="400"/>
    </w:pPr>
    <w:rPr>
      <w:rFonts w:asciiTheme="majorHAnsi" w:hAnsiTheme="majorHAnsi"/>
      <w:color w:val="3E3E67" w:themeColor="accent1" w:themeShade="BF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hAnsiTheme="majorHAnsi"/>
      <w:color w:val="3E3E67" w:themeColor="accent1" w:themeShade="BF"/>
      <w:sz w:val="56"/>
      <w:szCs w:val="56"/>
      <w:lang w:eastAsia="ja-JP"/>
    </w:rPr>
  </w:style>
  <w:style w:type="paragraph" w:styleId="Subtitle">
    <w:name w:val="Subtitle"/>
    <w:basedOn w:val="Normal"/>
    <w:link w:val="SubtitleChar"/>
    <w:uiPriority w:val="11"/>
    <w:qFormat/>
    <w:pPr>
      <w:spacing w:after="480"/>
    </w:pPr>
    <w:rPr>
      <w:i/>
      <w:color w:val="424456" w:themeColor="text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i/>
      <w:color w:val="424456" w:themeColor="text2"/>
      <w:sz w:val="24"/>
      <w:szCs w:val="24"/>
      <w:lang w:eastAsia="ja-JP"/>
    </w:rPr>
  </w:style>
  <w:style w:type="character" w:styleId="IntenseEmphasis">
    <w:name w:val="Intense Emphasis"/>
    <w:basedOn w:val="DefaultParagraphFont"/>
    <w:uiPriority w:val="21"/>
    <w:qFormat/>
    <w:rPr>
      <w:rFonts w:asciiTheme="minorHAnsi" w:hAnsiTheme="minorHAnsi" w:cstheme="minorHAnsi"/>
      <w:b/>
      <w:i/>
      <w:caps/>
      <w:color w:val="438086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olor w:val="438086" w:themeColor="accent2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hAnsiTheme="majorHAnsi"/>
      <w:color w:val="438086" w:themeColor="accent2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hAnsiTheme="majorHAnsi"/>
      <w:color w:val="438086" w:themeColor="accent2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hAnsiTheme="majorHAnsi"/>
      <w:i/>
      <w:color w:val="438086" w:themeColor="accent2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hAnsiTheme="majorHAnsi"/>
      <w:b/>
      <w:color w:val="325F64" w:themeColor="accent2" w:themeShade="BF"/>
      <w:sz w:val="20"/>
      <w:szCs w:val="20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hAnsiTheme="majorHAnsi"/>
      <w:b/>
      <w:i/>
      <w:color w:val="325F64" w:themeColor="accent2" w:themeShade="BF"/>
      <w:sz w:val="20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hAnsiTheme="majorHAnsi"/>
      <w:b/>
      <w:color w:val="53548A" w:themeColor="accent1"/>
      <w:sz w:val="20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hAnsiTheme="majorHAnsi"/>
      <w:b/>
      <w:i/>
      <w:color w:val="53548A" w:themeColor="accent1"/>
      <w:sz w:val="2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hAnsiTheme="majorHAnsi"/>
      <w:b/>
      <w:color w:val="313240" w:themeColor="text2" w:themeShade="BF"/>
      <w:sz w:val="20"/>
      <w:szCs w:val="20"/>
      <w:lang w:eastAsia="ja-JP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BlockText">
    <w:name w:val="Block Text"/>
    <w:basedOn w:val="Normal"/>
    <w:uiPriority w:val="3"/>
    <w:semiHidden/>
    <w:unhideWhenUsed/>
    <w:pPr>
      <w:pBdr>
        <w:top w:val="single" w:sz="2" w:space="10" w:color="53548A" w:themeColor="accent1"/>
        <w:left w:val="single" w:sz="2" w:space="10" w:color="53548A" w:themeColor="accent1"/>
        <w:bottom w:val="single" w:sz="2" w:space="10" w:color="53548A" w:themeColor="accent1"/>
        <w:right w:val="single" w:sz="2" w:space="10" w:color="53548A" w:themeColor="accent1"/>
        <w:between w:val="single" w:sz="2" w:space="10" w:color="53548A" w:themeColor="accent1"/>
        <w:bar w:val="single" w:sz="2" w:color="53548A" w:themeColor="accent1"/>
      </w:pBdr>
      <w:ind w:left="1152" w:right="1152"/>
    </w:pPr>
    <w:rPr>
      <w:rFonts w:eastAsiaTheme="minorEastAsia" w:cstheme="minorBidi"/>
      <w:i/>
      <w:iCs/>
      <w:color w:val="53548A" w:themeColor="accent1"/>
    </w:rPr>
  </w:style>
  <w:style w:type="character" w:styleId="SubtleEmphasis">
    <w:name w:val="Subtle Emphasis"/>
    <w:basedOn w:val="DefaultParagraphFont"/>
    <w:uiPriority w:val="19"/>
    <w:qFormat/>
    <w:rPr>
      <w:rFonts w:asciiTheme="minorHAnsi" w:hAnsiTheme="minorHAnsi"/>
      <w:i/>
      <w:color w:val="006666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 w:cs="Times New Roman"/>
      <w:b/>
      <w:i/>
      <w:caps/>
      <w:color w:val="4E4F89"/>
      <w:spacing w:val="5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i/>
      <w:color w:val="4E4F89"/>
    </w:rPr>
  </w:style>
  <w:style w:type="character" w:styleId="Emphasis">
    <w:name w:val="Emphasis"/>
    <w:uiPriority w:val="20"/>
    <w:qFormat/>
    <w:rPr>
      <w:rFonts w:asciiTheme="minorHAnsi" w:hAnsiTheme="minorHAnsi"/>
      <w:b/>
      <w:color w:val="438086" w:themeColor="accent2"/>
      <w:spacing w:val="10"/>
    </w:rPr>
  </w:style>
  <w:style w:type="character" w:styleId="BookTitle">
    <w:name w:val="Book Title"/>
    <w:basedOn w:val="DefaultParagraphFont"/>
    <w:uiPriority w:val="33"/>
    <w:qFormat/>
    <w:rPr>
      <w:rFonts w:ascii="Cambria" w:hAnsi="Cambria" w:cs="Times New Roman"/>
      <w:i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sz w:val="20"/>
      <w:szCs w:val="20"/>
      <w:lang w:eastAsia="ja-JP"/>
    </w:rPr>
  </w:style>
  <w:style w:type="paragraph" w:styleId="NormalIndent">
    <w:name w:val="Normal Indent"/>
    <w:basedOn w:val="Normal"/>
    <w:uiPriority w:val="99"/>
    <w:unhideWhenUsed/>
    <w:pPr>
      <w:ind w:left="720"/>
      <w:contextualSpacing/>
    </w:pPr>
  </w:style>
  <w:style w:type="paragraph" w:styleId="IntenseQuote">
    <w:name w:val="Intense Quote"/>
    <w:basedOn w:val="Normal"/>
    <w:uiPriority w:val="30"/>
    <w:qFormat/>
    <w:pPr>
      <w:pBdr>
        <w:top w:val="threeDEngrave" w:sz="6" w:space="10" w:color="438086" w:themeColor="accent2"/>
        <w:bottom w:val="single" w:sz="4" w:space="10" w:color="438086" w:themeColor="accent2"/>
      </w:pBdr>
      <w:spacing w:before="360" w:after="360" w:line="324" w:lineRule="auto"/>
      <w:ind w:left="1080" w:right="1080"/>
    </w:pPr>
    <w:rPr>
      <w:i/>
      <w:color w:val="438086" w:themeColor="accent2"/>
      <w:sz w:val="22"/>
      <w:szCs w:val="22"/>
    </w:rPr>
  </w:style>
  <w:style w:type="numbering" w:customStyle="1" w:styleId="UrbanBulletedList">
    <w:name w:val="Urban Bulleted List"/>
    <w:uiPriority w:val="99"/>
    <w:pPr>
      <w:numPr>
        <w:numId w:val="17"/>
      </w:numPr>
    </w:pPr>
  </w:style>
  <w:style w:type="numbering" w:customStyle="1" w:styleId="UrbanNumberedList">
    <w:name w:val="Urban Numbered List"/>
    <w:uiPriority w:val="99"/>
    <w:pPr>
      <w:numPr>
        <w:numId w:val="22"/>
      </w:numPr>
    </w:pPr>
  </w:style>
  <w:style w:type="paragraph" w:styleId="ListParagraph">
    <w:name w:val="List Paragraph"/>
    <w:basedOn w:val="Normal"/>
    <w:uiPriority w:val="36"/>
    <w:unhideWhenUsed/>
    <w:qFormat/>
    <w:pPr>
      <w:ind w:left="720"/>
      <w:contextualSpacing/>
    </w:pPr>
  </w:style>
  <w:style w:type="paragraph" w:styleId="NoSpacing">
    <w:name w:val="No Spacing"/>
    <w:basedOn w:val="Normal"/>
    <w:uiPriority w:val="1"/>
    <w:qFormat/>
    <w:pPr>
      <w:spacing w:after="0" w:line="240" w:lineRule="auto"/>
    </w:pPr>
    <w:rPr>
      <w:szCs w:val="32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  <w:lang w:eastAsia="ja-JP"/>
    </w:rPr>
  </w:style>
  <w:style w:type="paragraph" w:customStyle="1" w:styleId="HeaderEven">
    <w:name w:val="Header Even"/>
    <w:basedOn w:val="Header"/>
    <w:uiPriority w:val="39"/>
    <w:pPr>
      <w:pBdr>
        <w:bottom w:val="single" w:sz="4" w:space="1" w:color="auto"/>
      </w:pBdr>
    </w:pPr>
  </w:style>
  <w:style w:type="paragraph" w:customStyle="1" w:styleId="HeaderOdd">
    <w:name w:val="Header Odd"/>
    <w:basedOn w:val="Header"/>
    <w:uiPriority w:val="39"/>
    <w:pPr>
      <w:pBdr>
        <w:bottom w:val="single" w:sz="4" w:space="1" w:color="auto"/>
      </w:pBdr>
      <w:jc w:val="right"/>
    </w:pPr>
  </w:style>
  <w:style w:type="paragraph" w:customStyle="1" w:styleId="Bullet1">
    <w:name w:val="Bullet 1"/>
    <w:basedOn w:val="ListParagraph"/>
    <w:uiPriority w:val="38"/>
    <w:qFormat/>
    <w:pPr>
      <w:numPr>
        <w:numId w:val="33"/>
      </w:numPr>
      <w:spacing w:after="0"/>
    </w:pPr>
  </w:style>
  <w:style w:type="paragraph" w:customStyle="1" w:styleId="Bullet2">
    <w:name w:val="Bullet 2"/>
    <w:basedOn w:val="ListParagraph"/>
    <w:uiPriority w:val="38"/>
    <w:qFormat/>
    <w:pPr>
      <w:numPr>
        <w:ilvl w:val="1"/>
        <w:numId w:val="33"/>
      </w:numPr>
      <w:spacing w:after="0"/>
    </w:pPr>
  </w:style>
  <w:style w:type="paragraph" w:customStyle="1" w:styleId="Bullet3">
    <w:name w:val="Bullet 3"/>
    <w:basedOn w:val="ListParagraph"/>
    <w:uiPriority w:val="38"/>
    <w:qFormat/>
    <w:pPr>
      <w:numPr>
        <w:ilvl w:val="2"/>
        <w:numId w:val="33"/>
      </w:numPr>
      <w:spacing w:after="0"/>
    </w:pPr>
  </w:style>
  <w:style w:type="paragraph" w:customStyle="1" w:styleId="DefaultPlaceholderSubject10">
    <w:name w:val="DefaultPlaceholder_Subject10"/>
    <w:uiPriority w:val="39"/>
    <w:rPr>
      <w:i/>
      <w:color w:val="424456" w:themeColor="text2"/>
      <w:sz w:val="24"/>
      <w:szCs w:val="24"/>
    </w:rPr>
  </w:style>
  <w:style w:type="paragraph" w:customStyle="1" w:styleId="Category">
    <w:name w:val="Category"/>
    <w:basedOn w:val="Normal"/>
    <w:link w:val="CategoryChar"/>
    <w:uiPriority w:val="39"/>
    <w:qFormat/>
    <w:pPr>
      <w:framePr w:hSpace="187" w:wrap="around" w:hAnchor="margin" w:xAlign="center" w:y="721"/>
      <w:spacing w:after="0" w:line="240" w:lineRule="auto"/>
    </w:pPr>
    <w:rPr>
      <w:rFonts w:cstheme="minorBidi"/>
      <w:caps/>
      <w:sz w:val="22"/>
      <w:szCs w:val="22"/>
    </w:rPr>
  </w:style>
  <w:style w:type="paragraph" w:customStyle="1" w:styleId="Comments">
    <w:name w:val="Comments"/>
    <w:basedOn w:val="Normal"/>
    <w:link w:val="CommentsChar"/>
    <w:uiPriority w:val="39"/>
    <w:qFormat/>
    <w:pPr>
      <w:spacing w:after="120" w:line="240" w:lineRule="auto"/>
    </w:pPr>
    <w:rPr>
      <w:b/>
      <w:szCs w:val="22"/>
    </w:rPr>
  </w:style>
  <w:style w:type="character" w:customStyle="1" w:styleId="CategoryChar">
    <w:name w:val="Category Char"/>
    <w:basedOn w:val="DefaultParagraphFont"/>
    <w:link w:val="Category"/>
    <w:uiPriority w:val="39"/>
    <w:rPr>
      <w:rFonts w:cstheme="minorBidi"/>
      <w:caps/>
      <w:lang w:eastAsia="ja-JP"/>
    </w:rPr>
  </w:style>
  <w:style w:type="character" w:customStyle="1" w:styleId="CommentsChar">
    <w:name w:val="Comments Char"/>
    <w:basedOn w:val="DefaultParagraphFont"/>
    <w:link w:val="Comments"/>
    <w:uiPriority w:val="39"/>
    <w:rPr>
      <w:b/>
      <w:sz w:val="20"/>
      <w:lang w:eastAsia="ja-JP"/>
    </w:rPr>
  </w:style>
  <w:style w:type="paragraph" w:customStyle="1" w:styleId="CommentsText">
    <w:name w:val="Comments Text"/>
    <w:basedOn w:val="Normal"/>
    <w:uiPriority w:val="39"/>
    <w:qFormat/>
    <w:pPr>
      <w:spacing w:after="120" w:line="288" w:lineRule="auto"/>
    </w:pPr>
    <w:rPr>
      <w:szCs w:val="22"/>
    </w:rPr>
  </w:style>
  <w:style w:type="paragraph" w:styleId="TOC1">
    <w:name w:val="toc 1"/>
    <w:basedOn w:val="Normal"/>
    <w:next w:val="Normal"/>
    <w:autoRedefine/>
    <w:uiPriority w:val="39"/>
    <w:unhideWhenUsed/>
    <w:qFormat/>
    <w:rPr>
      <w:rFonts w:eastAsiaTheme="minorEastAsia" w:cstheme="minorBidi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ind w:left="240"/>
    </w:pPr>
    <w:rPr>
      <w:rFonts w:eastAsiaTheme="minorEastAsia" w:cstheme="minorBidi"/>
      <w:sz w:val="24"/>
      <w:szCs w:val="24"/>
    </w:rPr>
  </w:style>
  <w:style w:type="character" w:styleId="Hyperlink">
    <w:name w:val="Hyperlink"/>
    <w:basedOn w:val="DefaultParagraphFont"/>
    <w:uiPriority w:val="99"/>
    <w:unhideWhenUsed/>
    <w:rPr>
      <w:color w:val="67AFBD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</w:style>
  <w:style w:type="paragraph" w:styleId="ListBullet">
    <w:name w:val="List Bullet"/>
    <w:basedOn w:val="Normal"/>
    <w:uiPriority w:val="99"/>
    <w:unhideWhenUsed/>
    <w:rsid w:val="00BF444E"/>
    <w:pPr>
      <w:numPr>
        <w:numId w:val="1"/>
      </w:numPr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A7185"/>
    <w:rPr>
      <w:color w:val="C2A874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341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93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:%20https:/www.youtube.com/watch?v=Qn-b4FWTSug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youtube.com/watch?v=rwwS_c4vFi4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youtube.com/watch?v=0NcLEllnfHY" TargetMode="Externa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inton\AppData\Roaming\Microsoft\Templates\Report%20(Urban%20them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25EE5B1D6374351BE06A1BA80D225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68A8C9-B6CA-49B2-96B8-01037F160D39}"/>
      </w:docPartPr>
      <w:docPartBody>
        <w:p w:rsidR="0084062A" w:rsidRDefault="00AF001F">
          <w:pPr>
            <w:pStyle w:val="625EE5B1D6374351BE06A1BA80D2259F"/>
          </w:pPr>
          <w:r>
            <w:t>[Type the document subtitle]</w:t>
          </w:r>
        </w:p>
      </w:docPartBody>
    </w:docPart>
    <w:docPart>
      <w:docPartPr>
        <w:name w:val="B8899EB691B443F280BC8E7F1228B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9A46CB-EEAE-44A6-8C12-3834D1DF0AA5}"/>
      </w:docPartPr>
      <w:docPartBody>
        <w:p w:rsidR="00877858" w:rsidRDefault="00911A94" w:rsidP="00911A94">
          <w:pPr>
            <w:pStyle w:val="B8899EB691B443F280BC8E7F1228B9EC"/>
          </w:pPr>
          <w:r>
            <w:rPr>
              <w:rFonts w:asciiTheme="majorHAnsi" w:hAnsiTheme="majorHAnsi"/>
              <w:color w:val="2E74B5" w:themeColor="accent1" w:themeShade="BF"/>
              <w:sz w:val="72"/>
              <w:szCs w:val="7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BBF"/>
    <w:rsid w:val="00026332"/>
    <w:rsid w:val="00101A48"/>
    <w:rsid w:val="00132A87"/>
    <w:rsid w:val="00224BBF"/>
    <w:rsid w:val="003044C4"/>
    <w:rsid w:val="00390297"/>
    <w:rsid w:val="005969D5"/>
    <w:rsid w:val="006E4D00"/>
    <w:rsid w:val="0084062A"/>
    <w:rsid w:val="00877858"/>
    <w:rsid w:val="00911A94"/>
    <w:rsid w:val="009A7DE2"/>
    <w:rsid w:val="009B196B"/>
    <w:rsid w:val="00AF001F"/>
    <w:rsid w:val="00BB686B"/>
    <w:rsid w:val="00C44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pBdr>
        <w:bottom w:val="single" w:sz="4" w:space="2" w:color="438086"/>
      </w:pBdr>
      <w:spacing w:before="360" w:after="80" w:line="276" w:lineRule="auto"/>
      <w:outlineLvl w:val="0"/>
    </w:pPr>
    <w:rPr>
      <w:rFonts w:asciiTheme="majorHAnsi" w:eastAsiaTheme="minorHAnsi" w:hAnsiTheme="majorHAnsi" w:cstheme="minorHAnsi"/>
      <w:color w:val="ED7D31" w:themeColor="accent2"/>
      <w:sz w:val="32"/>
      <w:szCs w:val="32"/>
      <w:lang w:eastAsia="ja-JP"/>
    </w:rPr>
  </w:style>
  <w:style w:type="paragraph" w:styleId="Heading2">
    <w:name w:val="heading 2"/>
    <w:basedOn w:val="Normal"/>
    <w:next w:val="Normal"/>
    <w:link w:val="Heading2Char"/>
    <w:uiPriority w:val="2"/>
    <w:qFormat/>
    <w:pPr>
      <w:spacing w:after="0" w:line="276" w:lineRule="auto"/>
      <w:outlineLvl w:val="1"/>
    </w:pPr>
    <w:rPr>
      <w:rFonts w:asciiTheme="majorHAnsi" w:eastAsiaTheme="minorHAnsi" w:hAnsiTheme="majorHAnsi" w:cstheme="minorHAnsi"/>
      <w:color w:val="ED7D31" w:themeColor="accent2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2"/>
    <w:unhideWhenUsed/>
    <w:qFormat/>
    <w:pPr>
      <w:spacing w:after="0" w:line="276" w:lineRule="auto"/>
      <w:outlineLvl w:val="2"/>
    </w:pPr>
    <w:rPr>
      <w:rFonts w:asciiTheme="majorHAnsi" w:eastAsiaTheme="minorHAnsi" w:hAnsiTheme="majorHAnsi" w:cstheme="minorHAnsi"/>
      <w:color w:val="ED7D31" w:themeColor="accent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9BB98B67D9C47A59C161B79D0072481">
    <w:name w:val="C9BB98B67D9C47A59C161B79D0072481"/>
  </w:style>
  <w:style w:type="paragraph" w:customStyle="1" w:styleId="9C4B747DDF8E410796229D5DED64FD71">
    <w:name w:val="9C4B747DDF8E410796229D5DED64FD71"/>
  </w:style>
  <w:style w:type="paragraph" w:customStyle="1" w:styleId="0211C46D97CE48E590D753D293D47EC5">
    <w:name w:val="0211C46D97CE48E590D753D293D47EC5"/>
  </w:style>
  <w:style w:type="paragraph" w:customStyle="1" w:styleId="0CC1919AE4BA40A7B3C0E6A244FA0C7C">
    <w:name w:val="0CC1919AE4BA40A7B3C0E6A244FA0C7C"/>
  </w:style>
  <w:style w:type="paragraph" w:customStyle="1" w:styleId="D370DE6AAD6D454E8C04C367CD16A1D7">
    <w:name w:val="D370DE6AAD6D454E8C04C367CD16A1D7"/>
  </w:style>
  <w:style w:type="paragraph" w:customStyle="1" w:styleId="625EE5B1D6374351BE06A1BA80D2259F">
    <w:name w:val="625EE5B1D6374351BE06A1BA80D2259F"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inorHAnsi" w:hAnsiTheme="majorHAnsi" w:cstheme="minorHAnsi"/>
      <w:color w:val="ED7D31" w:themeColor="accent2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2"/>
    <w:rPr>
      <w:rFonts w:asciiTheme="majorHAnsi" w:eastAsiaTheme="minorHAnsi" w:hAnsiTheme="majorHAnsi" w:cstheme="minorHAnsi"/>
      <w:color w:val="ED7D31" w:themeColor="accent2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2"/>
    <w:rPr>
      <w:rFonts w:asciiTheme="majorHAnsi" w:eastAsiaTheme="minorHAnsi" w:hAnsiTheme="majorHAnsi" w:cstheme="minorHAnsi"/>
      <w:color w:val="ED7D31" w:themeColor="accent2"/>
      <w:sz w:val="24"/>
      <w:szCs w:val="24"/>
    </w:rPr>
  </w:style>
  <w:style w:type="paragraph" w:customStyle="1" w:styleId="3DAF05F834434CDDB24B7D2A32175E2C">
    <w:name w:val="3DAF05F834434CDDB24B7D2A32175E2C"/>
  </w:style>
  <w:style w:type="paragraph" w:customStyle="1" w:styleId="93A4150F6C6A4FFF99810F936AF37D68">
    <w:name w:val="93A4150F6C6A4FFF99810F936AF37D68"/>
    <w:rsid w:val="003044C4"/>
  </w:style>
  <w:style w:type="paragraph" w:customStyle="1" w:styleId="2759C3FB0847463196FDB961C4D14C2A">
    <w:name w:val="2759C3FB0847463196FDB961C4D14C2A"/>
    <w:rsid w:val="003044C4"/>
  </w:style>
  <w:style w:type="paragraph" w:customStyle="1" w:styleId="775EA815CFCF455CAD343A39DEB15C2E">
    <w:name w:val="775EA815CFCF455CAD343A39DEB15C2E"/>
    <w:rsid w:val="003044C4"/>
  </w:style>
  <w:style w:type="paragraph" w:customStyle="1" w:styleId="1C74317C661D432FA45936121C2BA2E2">
    <w:name w:val="1C74317C661D432FA45936121C2BA2E2"/>
    <w:rsid w:val="003044C4"/>
  </w:style>
  <w:style w:type="paragraph" w:customStyle="1" w:styleId="E287F7388CC3427D95475C30A230C575">
    <w:name w:val="E287F7388CC3427D95475C30A230C575"/>
    <w:rsid w:val="003044C4"/>
  </w:style>
  <w:style w:type="paragraph" w:customStyle="1" w:styleId="FAD817BDB3A44E1694EB254960A56434">
    <w:name w:val="FAD817BDB3A44E1694EB254960A56434"/>
    <w:rsid w:val="003044C4"/>
  </w:style>
  <w:style w:type="paragraph" w:customStyle="1" w:styleId="EA844671A4F24E508F1EC0B8AE1CD59D">
    <w:name w:val="EA844671A4F24E508F1EC0B8AE1CD59D"/>
    <w:rsid w:val="003044C4"/>
  </w:style>
  <w:style w:type="paragraph" w:customStyle="1" w:styleId="D87CE7022F22482BB4ADE4BBA30DB2B5">
    <w:name w:val="D87CE7022F22482BB4ADE4BBA30DB2B5"/>
    <w:rsid w:val="003044C4"/>
  </w:style>
  <w:style w:type="paragraph" w:customStyle="1" w:styleId="68AF56867BF043FCBDE69A96FA7B4E2B">
    <w:name w:val="68AF56867BF043FCBDE69A96FA7B4E2B"/>
    <w:rsid w:val="003044C4"/>
  </w:style>
  <w:style w:type="paragraph" w:customStyle="1" w:styleId="A9AC5A09D15D498184DE6E4B1E8B3A62">
    <w:name w:val="A9AC5A09D15D498184DE6E4B1E8B3A62"/>
    <w:rsid w:val="003044C4"/>
  </w:style>
  <w:style w:type="paragraph" w:customStyle="1" w:styleId="65F485A7334F4CE4849A7D871F26157A">
    <w:name w:val="65F485A7334F4CE4849A7D871F26157A"/>
    <w:rsid w:val="003044C4"/>
  </w:style>
  <w:style w:type="paragraph" w:customStyle="1" w:styleId="46520DF7CC574930BB874A46AD7610F6">
    <w:name w:val="46520DF7CC574930BB874A46AD7610F6"/>
    <w:rsid w:val="003044C4"/>
  </w:style>
  <w:style w:type="paragraph" w:customStyle="1" w:styleId="D552F5928265411FBF86691B94B8E052">
    <w:name w:val="D552F5928265411FBF86691B94B8E052"/>
    <w:rsid w:val="003044C4"/>
  </w:style>
  <w:style w:type="paragraph" w:customStyle="1" w:styleId="B8899EB691B443F280BC8E7F1228B9EC">
    <w:name w:val="B8899EB691B443F280BC8E7F1228B9EC"/>
    <w:rsid w:val="00911A94"/>
  </w:style>
  <w:style w:type="paragraph" w:customStyle="1" w:styleId="A791AA3BE2BD4D4B942DC299E587D692">
    <w:name w:val="A791AA3BE2BD4D4B942DC299E587D692"/>
    <w:rsid w:val="00911A94"/>
  </w:style>
  <w:style w:type="paragraph" w:customStyle="1" w:styleId="444320A967FB4DD2BB632C8F2B2E6CDD">
    <w:name w:val="444320A967FB4DD2BB632C8F2B2E6CDD"/>
    <w:rsid w:val="00911A94"/>
  </w:style>
  <w:style w:type="paragraph" w:customStyle="1" w:styleId="9DFBD7D3F5674470BEDC1DDE0F40E4F0">
    <w:name w:val="9DFBD7D3F5674470BEDC1DDE0F40E4F0"/>
    <w:rsid w:val="00911A94"/>
  </w:style>
  <w:style w:type="paragraph" w:customStyle="1" w:styleId="6C6CB3D825AE4E1F9FED43B5A757B51E">
    <w:name w:val="6C6CB3D825AE4E1F9FED43B5A757B51E"/>
    <w:rsid w:val="00911A94"/>
  </w:style>
  <w:style w:type="paragraph" w:customStyle="1" w:styleId="8E8233BD40D741CC90DA0FEBC62CCADF">
    <w:name w:val="8E8233BD40D741CC90DA0FEBC62CCADF"/>
    <w:rsid w:val="00911A94"/>
  </w:style>
  <w:style w:type="paragraph" w:customStyle="1" w:styleId="AE546F5F036C4F22B03797EE4A9D6DC2">
    <w:name w:val="AE546F5F036C4F22B03797EE4A9D6DC2"/>
    <w:rsid w:val="00911A94"/>
  </w:style>
  <w:style w:type="paragraph" w:customStyle="1" w:styleId="2F35359AB2024A28826C2186CF707207">
    <w:name w:val="2F35359AB2024A28826C2186CF707207"/>
    <w:rsid w:val="00911A94"/>
  </w:style>
  <w:style w:type="paragraph" w:customStyle="1" w:styleId="DB1D17309C84427FB5F312A78B537C4A">
    <w:name w:val="DB1D17309C84427FB5F312A78B537C4A"/>
    <w:rsid w:val="00911A94"/>
  </w:style>
  <w:style w:type="paragraph" w:customStyle="1" w:styleId="B584B31930E047F58E0AE4C37103EFF6">
    <w:name w:val="B584B31930E047F58E0AE4C37103EFF6"/>
    <w:rsid w:val="00911A94"/>
  </w:style>
  <w:style w:type="paragraph" w:customStyle="1" w:styleId="8D6670EB7BF0456F90006673ADECDE43">
    <w:name w:val="8D6670EB7BF0456F90006673ADECDE43"/>
    <w:rsid w:val="00911A94"/>
  </w:style>
  <w:style w:type="paragraph" w:customStyle="1" w:styleId="459B05D157FF40399A6A5BB32F12E0C9">
    <w:name w:val="459B05D157FF40399A6A5BB32F12E0C9"/>
    <w:rsid w:val="00911A94"/>
  </w:style>
  <w:style w:type="paragraph" w:customStyle="1" w:styleId="46692AC4FFF34B90B2C2D1FC586E90E6">
    <w:name w:val="46692AC4FFF34B90B2C2D1FC586E90E6"/>
    <w:rsid w:val="00911A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Urban">
  <a:themeElements>
    <a:clrScheme name="Urban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Urban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eorgia"/>
        <a:ea typeface=""/>
        <a:cs typeface=""/>
        <a:font script="Jpan" typeface="HG明朝B"/>
        <a:font script="Hang" typeface="맑은 고딕"/>
        <a:font script="Hans" typeface="宋体"/>
        <a:font script="Hant" typeface="新細明體"/>
        <a:font script="Arab" typeface="Arial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Urban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255000"/>
              </a:schemeClr>
            </a:gs>
            <a:gs pos="55000">
              <a:schemeClr val="phClr">
                <a:tint val="12000"/>
                <a:satMod val="255000"/>
              </a:schemeClr>
            </a:gs>
            <a:gs pos="100000">
              <a:schemeClr val="phClr">
                <a:tint val="45000"/>
                <a:satMod val="250000"/>
              </a:schemeClr>
            </a:gs>
          </a:gsLst>
          <a:path path="circle">
            <a:fillToRect l="100000" r="280000" b="280000"/>
          </a:path>
        </a:gradFill>
        <a:gradFill rotWithShape="1">
          <a:gsLst>
            <a:gs pos="0">
              <a:schemeClr val="phClr">
                <a:tint val="43000"/>
                <a:satMod val="165000"/>
              </a:schemeClr>
            </a:gs>
            <a:gs pos="55000">
              <a:schemeClr val="phClr">
                <a:tint val="83000"/>
                <a:satMod val="155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100000" r="280000" b="28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15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flat" dir="t">
              <a:rot lat="0" lon="0" rev="20040000"/>
            </a:lightRig>
          </a:scene3d>
          <a:sp3d contourW="12700" prstMaterial="dkEdge">
            <a:bevelT w="25400" h="38100" prst="convex"/>
            <a:contourClr>
              <a:schemeClr val="phClr">
                <a:satMod val="115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100000">
              <a:schemeClr val="phClr">
                <a:tint val="80000"/>
                <a:satMod val="250000"/>
              </a:schemeClr>
            </a:gs>
            <a:gs pos="60000">
              <a:schemeClr val="phClr">
                <a:shade val="38000"/>
                <a:satMod val="175000"/>
              </a:schemeClr>
            </a:gs>
            <a:gs pos="0">
              <a:schemeClr val="phClr">
                <a:shade val="30000"/>
                <a:satMod val="175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8000"/>
              </a:schemeClr>
              <a:schemeClr val="phClr">
                <a:tint val="96000"/>
                <a:satMod val="150000"/>
              </a:schemeClr>
            </a:duotone>
          </a:blip>
          <a:tile tx="0" ty="0" sx="80000" sy="80000" flip="none" algn="tl"/>
        </a:blipFill>
      </a:bgFillStyleLst>
    </a:fmtScheme>
  </a:themeElements>
  <a:objectDefaults>
    <a:lnDef>
      <a:spPr>
        <a:ln w="19050">
          <a:solidFill>
            <a:schemeClr val="tx1"/>
          </a:solidFill>
          <a:tailEnd type="triangl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2015-12-10T00:00:00</PublishDate>
  <Abstract/>
  <CompanyAddress/>
  <CompanyPhone/>
  <CompanyFax/>
  <CompanyEmail/>
</CoverPageProperties>
</file>

<file path=customXml/item2.xml><?xml version="1.0" encoding="utf-8"?>
<tns:customPropertyEditors xmlns:tns="http://schemas.microsoft.com/office/2006/customDocumentInformationPanel">
  <tns:showOnOpen>false</tns:showOnOpen>
  <tns:defaultPropertyEditorNamespace>Standard properties</tns:defaultPropertyEditorNamespace>
</tns:customPropertyEditor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55297A3-F999-42B8-B2C1-CB5E6CFA54CD}">
  <ds:schemaRefs>
    <ds:schemaRef ds:uri="http://schemas.microsoft.com/office/2006/customDocumentInformationPanel"/>
  </ds:schemaRefs>
</ds:datastoreItem>
</file>

<file path=customXml/itemProps3.xml><?xml version="1.0" encoding="utf-8"?>
<ds:datastoreItem xmlns:ds="http://schemas.openxmlformats.org/officeDocument/2006/customXml" ds:itemID="{234532E5-2547-41BC-8EAA-2957FD248C6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E27546C-1379-417A-842B-10230FA9F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(Urban theme)</Template>
  <TotalTime>33</TotalTime>
  <Pages>1</Pages>
  <Words>2762</Words>
  <Characters>15747</Characters>
  <Application>Microsoft Office Word</Application>
  <DocSecurity>0</DocSecurity>
  <Lines>131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TivaC Lab 10</vt:lpstr>
    </vt:vector>
  </TitlesOfParts>
  <Company/>
  <LinksUpToDate>false</LinksUpToDate>
  <CharactersWithSpaces>18473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TivaC Lab 10 – I2C</dc:title>
  <dc:subject>CPE 403</dc:subject>
  <dc:creator>Clinton Bess</dc:creator>
  <cp:keywords/>
  <dc:description/>
  <cp:lastModifiedBy>Clinton Bess</cp:lastModifiedBy>
  <cp:revision>8</cp:revision>
  <cp:lastPrinted>2015-12-13T23:14:00Z</cp:lastPrinted>
  <dcterms:created xsi:type="dcterms:W3CDTF">2015-12-13T18:08:00Z</dcterms:created>
  <dcterms:modified xsi:type="dcterms:W3CDTF">2015-12-13T23:14:00Z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TC101927579990</vt:lpwstr>
  </property>
</Properties>
</file>