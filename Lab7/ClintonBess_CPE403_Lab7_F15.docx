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250656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TivaC Lab </w:t>
          </w:r>
          <w:r w:rsidR="00696F0E">
            <w:rPr>
              <w:rFonts w:ascii="Times New Roman" w:hAnsi="Times New Roman" w:cs="Times New Roman"/>
              <w:color w:val="C00000"/>
              <w:sz w:val="72"/>
              <w:szCs w:val="72"/>
            </w:rPr>
            <w:t>7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696F0E">
        <w:rPr>
          <w:rFonts w:ascii="Times New Roman" w:hAnsi="Times New Roman" w:cs="Times New Roman"/>
          <w:b/>
          <w:i w:val="0"/>
          <w:color w:val="auto"/>
          <w:u w:val="single"/>
        </w:rPr>
        <w:t>7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usb_dev_bulk.c - Main routines for the generic bulk device example.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Copyright (c) 2012-2015 Texas Instruments Incorporated.  All rights reserved.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Software License Agreement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Texas Instruments (TI) is supplying this software for use solely and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exclusively on TI's microcontroller products. The software is owned by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TI and/or its suppliers, and is protected under applicable copyright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laws. You may not combine this software with "viral" open-source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software in order to form a larger program.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SOFTWARE IS PROVIDED "AS IS" AND WITH ALL FAULTS.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NO WARRANTIES, WHETHER EXPRESS, IMPLIED OR STATUTORY, INCLUDING, BUT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NOT LIMITED TO, IMPLIED WARRANTIES OF MERCHANTABILITY AND FITNESS FOR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A PARTICULAR PURPOSE APPLY TO THIS SOFTWARE. TI SHALL NOT, UNDER ANY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CIRCUMSTANCES, BE LIABLE FOR SPECIAL, INCIDENTAL, OR CONSEQUENTIAL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DAMAGES, FOR ANY REASON WHATSOEVER.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// 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is part of revision 2.1.1.71 of the EK-TM4C123GXL Firmware Package.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"inc/hw_ints.h"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"inc/hw_memmap.h"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"inc/hw_types.h"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"driverlib/debug.h"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"driverlib/fpu.h"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"driverlib/gpio.h"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"driverlib/interrupt.h"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"driverlib/pin_map.h"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"driverlib/sysctl.h"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"driverlib/systick.h"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"driverlib/timer.h"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"driverlib/uart.h"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"driverlib/rom.h"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"usblib/usblib.h"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"usblib/usb-ids.h"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"usblib/device/usbdevice.h"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"usblib/device/usbdbulk.h"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"utils/uartstdio.h"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lastRenderedPageBreak/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"utils/ustdlib.h"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"usb_bulk_structs.h"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\addtogroup example_list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&lt;h1&gt;USB Generic Bulk Device (usb_dev_bulk)&lt;/h1&gt;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This example provides a generic USB device offering simple bulk data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transfer to and from the host.  The device uses a vendor-specific class 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and supports a single bulk IN endpoint and a single bulk OUT endpoint.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Data received from the host is assumed to be ASCII text and it is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echoed back with the case of all alphabetic characters swapped.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A Windows INF file for the device is provided on the installation CD and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in the C:/ti/TivaWare-for-C-Series/windows_drivers directory of TivaWare C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series releases.  This INF contains information required to install the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WinUSB subsystem on Windowi16XP and Vista PCs.  WinUSB is a Windows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subsystem allowing user mode applications to access the USB device without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the need for a vendor-specific kernel mode driver.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A sample Windows command-line application, usb_bulk_example, illustrating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how to connect to and communicate with the bulk device is also provided.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The application binary is installed as part of the ''Windows-side examples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for USB kits'' package (SW-USB-win) on the installation CD or via download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from http://www.ti.com/tivaware .  Project files are included to allow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the examples to be built using Microsoft VisualStudio 2008.  Source code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for this application can be found in directory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//! TivaWare-for-C-Series/tools/usb_bulk_example.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system tick rate expressed both as ticks per second and a millisecond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period.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SYSTICKS_PER_SECOND     100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SYSTICK_PERIOD_MS       (1000 / SYSTICKS_PER_SECOND)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global system tick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g_ui32SysTickCount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Variables tracking transmit and receive counts.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g_ui32TxCount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g_ui32RxCount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#ifdef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uint32_t g_ui32UARTRxErrors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#endif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Debug-related definitions and declarations.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Debug output is available via UART0 if DEBUG is defined during build.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#ifdef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 Map all debug print calls to UARTprintf in debug builds.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highlight w:val="white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#define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DEBUG_PRINT UARTprintf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#else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Compile out all debug print calls in release builds.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DEBUG_PRINT </w:t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(0) ((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(*)(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*, ...))0)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#endif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Flags used to pass commands from interrupt context to the main loop.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COMMAND_PACKET_RECEIVED 0x00000001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COMMAND_STATUS_UPDATE   0x00000002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g_ui32Flags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Global flag indicating that a USB configuration has been set.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static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bool g_bUSBConfigured = false;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error routine that is called if the driver library encounters an error.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#ifdef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DEBUG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void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__error__(</w:t>
      </w: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char</w:t>
      </w:r>
      <w:r>
        <w:rPr>
          <w:rFonts w:ascii="Consolas" w:hAnsi="Consolas" w:cs="Consolas"/>
          <w:color w:val="000000"/>
          <w:highlight w:val="white"/>
          <w:lang w:eastAsia="en-US"/>
        </w:rPr>
        <w:t xml:space="preserve"> *pcFilename, uint32_t ui32Line)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UARTprintf(</w:t>
      </w:r>
      <w:r>
        <w:rPr>
          <w:rFonts w:ascii="Consolas" w:hAnsi="Consolas" w:cs="Consolas"/>
          <w:color w:val="2A00FF"/>
          <w:highlight w:val="white"/>
          <w:lang w:eastAsia="en-US"/>
        </w:rPr>
        <w:t>"Error at line %d of %s\n"</w:t>
      </w:r>
      <w:r>
        <w:rPr>
          <w:rFonts w:ascii="Consolas" w:hAnsi="Consolas" w:cs="Consolas"/>
          <w:color w:val="000000"/>
          <w:highlight w:val="white"/>
          <w:lang w:eastAsia="en-US"/>
        </w:rPr>
        <w:t>, ui32Line, pcFilename);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while</w:t>
      </w:r>
      <w:r>
        <w:rPr>
          <w:rFonts w:ascii="Consolas" w:hAnsi="Consolas" w:cs="Consolas"/>
          <w:color w:val="000000"/>
          <w:highlight w:val="white"/>
          <w:lang w:eastAsia="en-US"/>
        </w:rPr>
        <w:t>(1)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highlight w:val="white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highlight w:val="white"/>
          <w:lang w:eastAsia="en-US"/>
        </w:rPr>
        <w:t>#endif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Interrupt handler for the system tick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SysTickIntHandler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Update our system tick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g_ui32SysTickCount++;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Receive new data and echo it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psDevice points to the instance data for the device whose data is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be processed.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pui8Data points to the newly received data in the USB receive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ui32NumBytes is the number of bytes of data available to be processed.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function is called whenever we receive a notification that data is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available from the host. We read the data, byte-by-byte and swap the case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of any alphabetical characters found then write it back out to be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transmitted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\return Returns the number of bytes of data processed.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static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EchoNewDataToHost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005032"/>
          <w:lang w:eastAsia="en-US"/>
        </w:rPr>
        <w:t>tUSBDBulkDevice</w:t>
      </w:r>
      <w:r>
        <w:rPr>
          <w:rFonts w:ascii="Consolas" w:hAnsi="Consolas" w:cs="Consolas"/>
          <w:color w:val="000000"/>
          <w:lang w:eastAsia="en-US"/>
        </w:rPr>
        <w:t xml:space="preserve"> *psDevice, </w:t>
      </w: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*pui8Data,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ui32NumBytes)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ui32Loop, ui32Space, ui32Count;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ui32ReadIndex;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ui32WriteIndex;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tUSBRingBufObject</w:t>
      </w:r>
      <w:r>
        <w:rPr>
          <w:rFonts w:ascii="Consolas" w:hAnsi="Consolas" w:cs="Consolas"/>
          <w:color w:val="000000"/>
          <w:lang w:eastAsia="en-US"/>
        </w:rPr>
        <w:t xml:space="preserve"> sTxRing;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Get the current buffer information to allow us to write directly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the transmit buffer (we already have enough information from the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parameters to access the receive buffer directly).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USBBufferInfoGet</w:t>
      </w:r>
      <w:r>
        <w:rPr>
          <w:rFonts w:ascii="Consolas" w:hAnsi="Consolas" w:cs="Consolas"/>
          <w:color w:val="000000"/>
          <w:lang w:eastAsia="en-US"/>
        </w:rPr>
        <w:t>(&amp;g_sTxBuffer, &amp;sTxRing);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How much space is there in the transmit buffer?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ui32Space = </w:t>
      </w:r>
      <w:r>
        <w:rPr>
          <w:rFonts w:ascii="Consolas" w:hAnsi="Consolas" w:cs="Consolas"/>
          <w:b/>
          <w:bCs/>
          <w:color w:val="642880"/>
          <w:lang w:eastAsia="en-US"/>
        </w:rPr>
        <w:t>USBBufferSpaceAvailable</w:t>
      </w:r>
      <w:r>
        <w:rPr>
          <w:rFonts w:ascii="Consolas" w:hAnsi="Consolas" w:cs="Consolas"/>
          <w:color w:val="000000"/>
          <w:lang w:eastAsia="en-US"/>
        </w:rPr>
        <w:t>(&amp;g_sTxBuffer);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How many characters can we process this time round?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ui32Loop = (ui32Space &lt; ui32NumBytes) ? ui32Space : ui32NumBytes;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ui32Count = ui32Loop;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Update our receive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g_ui32RxCount += ui32NumBytes;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Dump a debug message.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DEBUG_PRINT(</w:t>
      </w:r>
      <w:r>
        <w:rPr>
          <w:rFonts w:ascii="Consolas" w:hAnsi="Consolas" w:cs="Consolas"/>
          <w:color w:val="2A00FF"/>
          <w:lang w:eastAsia="en-US"/>
        </w:rPr>
        <w:t>"Received %d bytes\n"</w:t>
      </w:r>
      <w:r>
        <w:rPr>
          <w:rFonts w:ascii="Consolas" w:hAnsi="Consolas" w:cs="Consolas"/>
          <w:color w:val="000000"/>
          <w:lang w:eastAsia="en-US"/>
        </w:rPr>
        <w:t>, ui32NumBytes);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Set up to process the characters by directly accessing the USB buffers.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ui32ReadIndex = (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>)(pui8Data - g_pui8USBRxBuffer);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ui32WriteIndex = sTxRing.</w:t>
      </w:r>
      <w:r>
        <w:rPr>
          <w:rFonts w:ascii="Consolas" w:hAnsi="Consolas" w:cs="Consolas"/>
          <w:color w:val="0000C0"/>
          <w:lang w:eastAsia="en-US"/>
        </w:rPr>
        <w:t>ui32WriteIndex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(ui32Loop)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Copy from the receive buffer to the transmit buffer converting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character case on the way.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Is this a lower case character?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((g_pui8USBRxBuffer[ui32ReadIndex] &gt;=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>) &amp;&amp;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(g_pui8USBRxBuffer[ui32ReadIndex] &lt;=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>))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Convert to upper case and write to the transmit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g_pui8USBTxBuffer[ui32WriteIndex] =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(g_pui8USBRxBuffer[ui32ReadIndex] -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) +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Is this an upper case character?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((g_pui8USBRxBuffer[ui32ReadIndex] &gt;=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>) &amp;&amp;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(g_pui8USBRxBuffer[ui32ReadIndex] &lt;=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>))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Convert to lower case and write to the transmit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g_pui8USBTxBuffer[ui32WriteIndex] =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(g_pui8USBRxBuffer[ui32ReadIndex] -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 xml:space="preserve">) + </w:t>
      </w:r>
      <w:r>
        <w:rPr>
          <w:rFonts w:ascii="Consolas" w:hAnsi="Consolas" w:cs="Consolas"/>
          <w:color w:val="2A00FF"/>
          <w:lang w:eastAsia="en-US"/>
        </w:rPr>
        <w:t>'z'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Copy the received character to the transmit buffer.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g_pui8USBTxBuffer[ui32WriteIndex] =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 g_pui8USBRxBuffer[ui32ReadIndex];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Move to the next character taking care to adjust the pointer for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the buffer wrap if necessary.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ui32WriteIndex++;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ui32WriteIndex = (ui32WriteIndex == BULK_BUFFER_SIZE) 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  0 : ui32WriteIndex;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ui32ReadIndex++;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ui32ReadIndex = (ui32ReadIndex == BULK_BUFFER_SIZE) 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 0 : ui32ReadIndex;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ui32Loop--;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We've processed the data in place so now send the processed data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USBBufferDataWritten</w:t>
      </w:r>
      <w:r>
        <w:rPr>
          <w:rFonts w:ascii="Consolas" w:hAnsi="Consolas" w:cs="Consolas"/>
          <w:color w:val="000000"/>
          <w:lang w:eastAsia="en-US"/>
        </w:rPr>
        <w:t>(&amp;g_sTxBuffer, ui32Count);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DEBUG_PRINT(</w:t>
      </w:r>
      <w:r>
        <w:rPr>
          <w:rFonts w:ascii="Consolas" w:hAnsi="Consolas" w:cs="Consolas"/>
          <w:color w:val="2A00FF"/>
          <w:lang w:eastAsia="en-US"/>
        </w:rPr>
        <w:t>"Wrote %d bytes\n"</w:t>
      </w:r>
      <w:r>
        <w:rPr>
          <w:rFonts w:ascii="Consolas" w:hAnsi="Consolas" w:cs="Consolas"/>
          <w:color w:val="000000"/>
          <w:lang w:eastAsia="en-US"/>
        </w:rPr>
        <w:t>, ui32Count);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 processed as much data as we can directly from the receive buffer so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 need to return the number of bytes to allow the lower layer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update its read pointer appropriately.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(ui32Count);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Handles bulk driver notifications related to the transmit channel (data to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pvCBData is the client-supplied callback pointer for this channel.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ui32Event identifies the event we are being notified about.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ui32MsgValue is an event-specific value.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pvMsgData is an event-specific pointer.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function is called by the bulk driver to notify us of any events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related to operation of the transmit data channel (the IN channel carrying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data to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\return The return value is event-specific.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uint32_t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TxHandler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*pvCBData,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ui32Event,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ui32MsgValue,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*pvMsgData)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We are not required to do anything in response to any transmit event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 this example. All we do is update our transmit counter.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(ui32Event == USB_EVENT_TX_COMPLETE)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g_ui32TxCount += ui32MsgValue;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Dump a debug message.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DEBUG_PRINT(</w:t>
      </w:r>
      <w:r>
        <w:rPr>
          <w:rFonts w:ascii="Consolas" w:hAnsi="Consolas" w:cs="Consolas"/>
          <w:color w:val="2A00FF"/>
          <w:lang w:eastAsia="en-US"/>
        </w:rPr>
        <w:t>"TX complete %d\n"</w:t>
      </w:r>
      <w:r>
        <w:rPr>
          <w:rFonts w:ascii="Consolas" w:hAnsi="Consolas" w:cs="Consolas"/>
          <w:color w:val="000000"/>
          <w:lang w:eastAsia="en-US"/>
        </w:rPr>
        <w:t>, ui32MsgValue);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Handles bulk driver notifications related to the receive channel (data from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pvCBData is the client-supplied callback pointer for this channel.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ui32Event identifies the event we are being notified about.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ui32MsgValue is an event-specific value.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\param pvMsgData is an event-specific pointer.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function is called by the bulk driver to notify us of any events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related to operation of the receive data channel (the OUT channel carrying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data from the USB host).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\return The return value is event-specific.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uint32_t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RxHandler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*pvCBData,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ui32Event,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ui32MsgValue, 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*pvMsgData)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Which event are we being sent?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switch</w:t>
      </w:r>
      <w:r>
        <w:rPr>
          <w:rFonts w:ascii="Consolas" w:hAnsi="Consolas" w:cs="Consolas"/>
          <w:color w:val="000000"/>
          <w:lang w:eastAsia="en-US"/>
        </w:rPr>
        <w:t>(ui32Event)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We are connected to a host and communication is now possible.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USB_EVENT_CONNECTED: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g_bUSBConfigured = true;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"Host connected.\n"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Flush our buffers.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USBBufferFlush</w:t>
      </w:r>
      <w:r>
        <w:rPr>
          <w:rFonts w:ascii="Consolas" w:hAnsi="Consolas" w:cs="Consolas"/>
          <w:color w:val="000000"/>
          <w:lang w:eastAsia="en-US"/>
        </w:rPr>
        <w:t>(&amp;g_sTxBuffer);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USBBufferFlush</w:t>
      </w:r>
      <w:r>
        <w:rPr>
          <w:rFonts w:ascii="Consolas" w:hAnsi="Consolas" w:cs="Consolas"/>
          <w:color w:val="000000"/>
          <w:lang w:eastAsia="en-US"/>
        </w:rPr>
        <w:t>(&amp;g_sRxBuffer);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The host has disconnected.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USB_EVENT_DISCONNECTED: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g_bUSBConfigured = false;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"Host disconnected.\n"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A new packet has been received.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USB_EVENT_RX_AVAILABLE: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005032"/>
          <w:lang w:eastAsia="en-US"/>
        </w:rPr>
        <w:t>tUSBDBulkDevice</w:t>
      </w:r>
      <w:r>
        <w:rPr>
          <w:rFonts w:ascii="Consolas" w:hAnsi="Consolas" w:cs="Consolas"/>
          <w:color w:val="000000"/>
          <w:lang w:eastAsia="en-US"/>
        </w:rPr>
        <w:t xml:space="preserve"> *psDevice;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Get a pointer to our instance data from the callback data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parameter.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psDevice = (</w:t>
      </w:r>
      <w:r>
        <w:rPr>
          <w:rFonts w:ascii="Consolas" w:hAnsi="Consolas" w:cs="Consolas"/>
          <w:color w:val="005032"/>
          <w:lang w:eastAsia="en-US"/>
        </w:rPr>
        <w:t>tUSBDBulkDevice</w:t>
      </w:r>
      <w:r>
        <w:rPr>
          <w:rFonts w:ascii="Consolas" w:hAnsi="Consolas" w:cs="Consolas"/>
          <w:color w:val="000000"/>
          <w:lang w:eastAsia="en-US"/>
        </w:rPr>
        <w:t xml:space="preserve"> *)pvCBData;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Read the new packet and echo it back to the host.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(EchoNewDataToHost(psDevice, pvMsgData, ui32MsgValue));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Ignore SUSPEND and RESUME for now.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USB_EVENT_SUSPEND: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USB_EVENT_RESUME: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Ignore all other events and return 0.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default</w:t>
      </w:r>
      <w:r>
        <w:rPr>
          <w:rFonts w:ascii="Consolas" w:hAnsi="Consolas" w:cs="Consolas"/>
          <w:color w:val="000000"/>
          <w:lang w:eastAsia="en-US"/>
        </w:rPr>
        <w:t>: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(0);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Configure the UART and its pins.  This must be called before UARTprintf().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ConfigureUART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Peripheral used by the UART.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</w:t>
      </w:r>
      <w:r>
        <w:rPr>
          <w:rFonts w:ascii="Consolas" w:hAnsi="Consolas" w:cs="Consolas"/>
          <w:color w:val="000000"/>
          <w:highlight w:val="lightGray"/>
          <w:lang w:eastAsia="en-US"/>
        </w:rPr>
        <w:t>SYSCTL_PERIPH_GPIOA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UART0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ROM_SysCtlPeripheralEnable(SYSCTL_PERIPH_UART0);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Configure GPIO Pins for UART mode.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ROM_GPIOPinConfigure(GPIO_PA0_U0RX);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ROM_GPIOPinConfigure(GPIO_PA1_U0TX);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ROM_GPIOPinTypeUART(GPIO_PORTA_BASE, GPIO_PIN_0 | GPIO_PIN_1);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Use the internal 16MHz oscillator as the UART clock source.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UARTClockSourceSet</w:t>
      </w:r>
      <w:r>
        <w:rPr>
          <w:rFonts w:ascii="Consolas" w:hAnsi="Consolas" w:cs="Consolas"/>
          <w:color w:val="000000"/>
          <w:lang w:eastAsia="en-US"/>
        </w:rPr>
        <w:t>(UART0_BASE, UART_CLOCK_PIOSC);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Initialize the UART for console I/O.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UARTStdioConfig</w:t>
      </w:r>
      <w:r>
        <w:rPr>
          <w:rFonts w:ascii="Consolas" w:hAnsi="Consolas" w:cs="Consolas"/>
          <w:color w:val="000000"/>
          <w:lang w:eastAsia="en-US"/>
        </w:rPr>
        <w:t>(0, 115200, 16000000);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This is the main application entry function.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//*****************************************************************************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ui32Loop;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ui32TxCount;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ui32RxCount;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lazy stacking for interrupt handlers.  This allows floating-point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instructions to be used within interrupt handlers, but at the expense of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extra stack usage.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ROM_FPULazyStackingEnable();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Set the clocking to run from the PLL at 50MHz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ROM_SysCtlClockSet(SYSCTL_SYSDIV_4 | SYSCTL_USE_PLL | SYSCTL_OSC_MAIN |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       SYSCTL_XTAL_16MHZ);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port that is used for the on-board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ROM_SysCtlPeripheralEnable(SYSCTL_PERIPH_GPIOF);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pins for the LED (PF2 &amp; PF3).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ROM_GPIOPinTypeGPIOOutput(GPIO_PORTF_BASE, GPIO_PIN_3 | GPIO_PIN_2);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Open UART0 and show the application name on the UART.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ConfigureUART();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"\033[2JTiva C Series USB bulk device example\n"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"---------------------------------\n\n"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Not configured initially.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g_bUSBConfigured = false;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GPIO peripheral used for USB, and configure the USB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pins.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ROM_SysCtlPeripheralEnable(SYSCTL_PERIPH_GPIOD);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ROM_GPIOPinTypeUSBAnalog(GPIO_PORTD_BASE, GPIO_PIN_4 | GPIO_PIN_5);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Enable the system tick.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ROM_SysTickPeriodSet(ROM_SysCtlClockGet() / SYSTICKS_PER_SECOND);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ROM_SysTickIntEnable();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ROM_SysTickEnable();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Tell the user what we are up to.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"Configuring USB\n"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Initialize the transmit and receive buffers.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USBBufferInit</w:t>
      </w:r>
      <w:r>
        <w:rPr>
          <w:rFonts w:ascii="Consolas" w:hAnsi="Consolas" w:cs="Consolas"/>
          <w:color w:val="000000"/>
          <w:lang w:eastAsia="en-US"/>
        </w:rPr>
        <w:t>(&amp;g_sTxBuffer);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USBBufferInit</w:t>
      </w:r>
      <w:r>
        <w:rPr>
          <w:rFonts w:ascii="Consolas" w:hAnsi="Consolas" w:cs="Consolas"/>
          <w:color w:val="000000"/>
          <w:lang w:eastAsia="en-US"/>
        </w:rPr>
        <w:t>(&amp;g_sRxBuffer);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Set the USB stack mode to Device mode with VBUS monitoring.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USBStackModeSet</w:t>
      </w:r>
      <w:r>
        <w:rPr>
          <w:rFonts w:ascii="Consolas" w:hAnsi="Consolas" w:cs="Consolas"/>
          <w:color w:val="000000"/>
          <w:lang w:eastAsia="en-US"/>
        </w:rPr>
        <w:t xml:space="preserve">(0, </w:t>
      </w:r>
      <w:r>
        <w:rPr>
          <w:rFonts w:ascii="Consolas" w:hAnsi="Consolas" w:cs="Consolas"/>
          <w:i/>
          <w:iCs/>
          <w:color w:val="0000C0"/>
          <w:lang w:eastAsia="en-US"/>
        </w:rPr>
        <w:t>eUSBModeForceDevice</w:t>
      </w:r>
      <w:r>
        <w:rPr>
          <w:rFonts w:ascii="Consolas" w:hAnsi="Consolas" w:cs="Consolas"/>
          <w:color w:val="000000"/>
          <w:lang w:eastAsia="en-US"/>
        </w:rPr>
        <w:t>, 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Pass our device information to the USB library and place the device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on the bus.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USBDBulkInit</w:t>
      </w:r>
      <w:r>
        <w:rPr>
          <w:rFonts w:ascii="Consolas" w:hAnsi="Consolas" w:cs="Consolas"/>
          <w:color w:val="000000"/>
          <w:lang w:eastAsia="en-US"/>
        </w:rPr>
        <w:t>(0, &amp;g_sBulkDevice);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Wait for initial configuration to complete.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"Waiting for host...\n"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Clear our local byte counters.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ui32RxCount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ui32TxCount = 0;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 Main application loop.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</w:t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(1)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 See if any data has been transferred.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((ui32TxCount != g_ui32TxCount) || (ui32RxCount != g_ui32RxCount))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Has there been any transmit traffic since we last checked?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(ui32TxCount != g_ui32TxCount)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on the Green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GPIO_PIN_3, GPIO_PIN_3);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Delay for a bit.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>(ui32Loop = 0; ui32Loop &lt; 150000; ui32Loop++)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off the Green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GPIO_PIN_3, 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Take a snapshot of the latest transmit count.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ui32TxCount = g_ui32TxCount;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Has there been any receive traffic since we last checked?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(ui32RxCount != g_ui32RxCount)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on the Blue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GPIO_PIN_2, GPIO_PIN_2);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Delay for a bit.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>(ui32Loop = 0; ui32Loop &lt; 150000; ui32Loop++)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{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Turn off the Blue LED.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GPIO_PIN_2, 0);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 Take a snapshot of the latest receive count.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    ui32RxCount = g_ui32RxCount;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 Update the display of bytes transferred.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color w:val="3F7F5F"/>
          <w:lang w:eastAsia="en-US"/>
        </w:rPr>
        <w:t>//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    </w:t>
      </w:r>
      <w:r>
        <w:rPr>
          <w:rFonts w:ascii="Consolas" w:hAnsi="Consolas" w:cs="Consolas"/>
          <w:b/>
          <w:bCs/>
          <w:color w:val="642880"/>
          <w:lang w:eastAsia="en-US"/>
        </w:rPr>
        <w:t>UARTprintf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color w:val="2A00FF"/>
          <w:lang w:eastAsia="en-US"/>
        </w:rPr>
        <w:t>"\rTx: %d  Rx: %d"</w:t>
      </w:r>
      <w:r>
        <w:rPr>
          <w:rFonts w:ascii="Consolas" w:hAnsi="Consolas" w:cs="Consolas"/>
          <w:color w:val="000000"/>
          <w:lang w:eastAsia="en-US"/>
        </w:rPr>
        <w:t>, ui32TxCount, ui32RxCount);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    }</w:t>
      </w:r>
    </w:p>
    <w:p w:rsidR="00696F0E" w:rsidRDefault="00696F0E" w:rsidP="0069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  <w:bookmarkStart w:id="0" w:name="_GoBack"/>
      <w:bookmarkEnd w:id="0"/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656" w:rsidRDefault="00250656">
      <w:r>
        <w:separator/>
      </w:r>
    </w:p>
    <w:p w:rsidR="00250656" w:rsidRDefault="00250656"/>
    <w:p w:rsidR="00250656" w:rsidRDefault="00250656"/>
    <w:p w:rsidR="00250656" w:rsidRDefault="00250656"/>
    <w:p w:rsidR="00250656" w:rsidRDefault="00250656"/>
  </w:endnote>
  <w:endnote w:type="continuationSeparator" w:id="0">
    <w:p w:rsidR="00250656" w:rsidRDefault="00250656">
      <w:r>
        <w:continuationSeparator/>
      </w:r>
    </w:p>
    <w:p w:rsidR="00250656" w:rsidRDefault="00250656"/>
    <w:p w:rsidR="00250656" w:rsidRDefault="00250656"/>
    <w:p w:rsidR="00250656" w:rsidRDefault="00250656"/>
    <w:p w:rsidR="00250656" w:rsidRDefault="00250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6F0E">
      <w:rPr>
        <w:noProof/>
      </w:rPr>
      <w:t>14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656" w:rsidRDefault="00250656">
      <w:r>
        <w:separator/>
      </w:r>
    </w:p>
    <w:p w:rsidR="00250656" w:rsidRDefault="00250656"/>
    <w:p w:rsidR="00250656" w:rsidRDefault="00250656"/>
    <w:p w:rsidR="00250656" w:rsidRDefault="00250656"/>
    <w:p w:rsidR="00250656" w:rsidRDefault="00250656"/>
  </w:footnote>
  <w:footnote w:type="continuationSeparator" w:id="0">
    <w:p w:rsidR="00250656" w:rsidRDefault="00250656">
      <w:r>
        <w:continuationSeparator/>
      </w:r>
    </w:p>
    <w:p w:rsidR="00250656" w:rsidRDefault="00250656"/>
    <w:p w:rsidR="00250656" w:rsidRDefault="00250656"/>
    <w:p w:rsidR="00250656" w:rsidRDefault="00250656"/>
    <w:p w:rsidR="00250656" w:rsidRDefault="002506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31.9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656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C7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F656507-B3B1-419F-B4C2-8EB148EE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33</TotalTime>
  <Pages>16</Pages>
  <Words>3025</Words>
  <Characters>17246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6</vt:lpstr>
    </vt:vector>
  </TitlesOfParts>
  <Company/>
  <LinksUpToDate>false</LinksUpToDate>
  <CharactersWithSpaces>20231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7</dc:title>
  <dc:subject>CPE 403</dc:subject>
  <dc:creator>Clinton Bess</dc:creator>
  <cp:keywords/>
  <dc:description/>
  <cp:lastModifiedBy>Clinton Bess</cp:lastModifiedBy>
  <cp:revision>3</cp:revision>
  <cp:lastPrinted>2015-12-13T13:35:00Z</cp:lastPrinted>
  <dcterms:created xsi:type="dcterms:W3CDTF">2015-12-13T16:37:00Z</dcterms:created>
  <dcterms:modified xsi:type="dcterms:W3CDTF">2015-12-13T17:12:00Z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