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A346F8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</w:t>
          </w:r>
          <w:r w:rsidR="00F930EA">
            <w:rPr>
              <w:rFonts w:ascii="Times New Roman" w:hAnsi="Times New Roman" w:cs="Times New Roman"/>
              <w:color w:val="C00000"/>
              <w:sz w:val="72"/>
              <w:szCs w:val="72"/>
            </w:rPr>
            <w:t>12</w:t>
          </w:r>
          <w:r w:rsidR="00230F02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- UART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476E0F">
        <w:rPr>
          <w:rFonts w:ascii="Times New Roman" w:hAnsi="Times New Roman" w:cs="Times New Roman"/>
          <w:b/>
          <w:i w:val="0"/>
          <w:color w:val="auto"/>
          <w:u w:val="single"/>
        </w:rPr>
        <w:t>1</w:t>
      </w:r>
      <w:r w:rsidR="00F930EA">
        <w:rPr>
          <w:rFonts w:ascii="Times New Roman" w:hAnsi="Times New Roman" w:cs="Times New Roman"/>
          <w:b/>
          <w:i w:val="0"/>
          <w:color w:val="auto"/>
          <w:u w:val="single"/>
        </w:rPr>
        <w:t>2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hw_ints.h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interrupt.h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pin_map.h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uart.h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D060EB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UARTIntHandler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ui32Status;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ui32Status =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UARTIntStatus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true);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//get interrupt status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UARTIntClear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ui32Status);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//clear interrupts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UARTCharsAvail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(UART0_BASE))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//loop while chars are detected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UARTCharPutNonBlocking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proofErr w:type="spell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UARTCharGetNonBlocking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(UART0_BASE));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//print character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GPIO_PORTF_BASE, GPIO_PIN_2, GPIO_PIN_2);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//blink LED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 / (1000 * 3));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//delay ~1 </w:t>
      </w:r>
      <w:proofErr w:type="spellStart"/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msec</w:t>
      </w:r>
      <w:proofErr w:type="spellEnd"/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GPIO_PORTF_BASE, GPIO_PIN_2, 0);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//turn off LED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SYSCTL_SYSDIV_4 | SYSCTL_USE_PLL | SYSCTL_OSC_MAIN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  <w:t>| SYSCTL_XTAL_16MHZ);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SYSCTL_PERIPH_UART0);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SYSCTL_PERIPH_GPIOA);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Initialize UART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GPIO_PA0_U0RX);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GPIO_PA1_U0TX);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GPIOPinTypeUART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GPIO_PORTA_BASE, GPIO_PIN_0 | GPIO_PIN_1);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SYSCTL_PERIPH_GPIOF);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//enable GPIO port for LED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GPIO_PIN_2</w:t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//enable pin for LED PF2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UARTConfigSetExpClk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proofErr w:type="spell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(), 115200,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  <w:t>(UART_CONFIG_WLEN_8 | UART_CONFIG_STOP_ONE | UART_CONFIG_PAR_NONE));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IntMasterEnable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//enable processor interrupts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IntEnable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INT_UART0</w:t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//enable the UART interrupt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UARTIntEnable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UART_INT_RX | UART_INT_RT);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//only enable RX and TX interrupts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'E'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'n'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't'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'e'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'r'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 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'T'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'e'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'x'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't'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':'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 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</w:t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)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//let interrupt handler do the UART echo function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UARTCharsAvail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(UART0_BASE))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proofErr w:type="spell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UARTCharGet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(UART0_BASE));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Default="00CB7DA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D060EB" w:rsidRDefault="00D060EB" w:rsidP="00D060EB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2: 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string.h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hw_ints.h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interrupt.h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pin_map.h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uart.h</w:t>
      </w:r>
      <w:proofErr w:type="spellEnd"/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D060EB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UARTIntHandler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D060EB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*prompt =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"Enter Text: "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SYSCTL_SYSDIV_4 | SYSCTL_USE_PLL | SYSCTL_OSC_MAIN | SYSCTL_XTAL_16MHZ);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SYSCTL_PERIPH_UART0);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SYSCTL_PERIPH_GPIOA);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GPIO_PA0_U0RX);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GPIO_PA1_U0TX);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GPIOPinTypeUART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GPIO_PORTA_BASE, GPIO_PIN_0 | GPIO_PIN_1);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SYSCTL_PERIPH_GPIOF); </w:t>
      </w:r>
      <w:r w:rsidRPr="00D060EB">
        <w:rPr>
          <w:rFonts w:ascii="Consolas" w:hAnsi="Consolas" w:cs="Consolas"/>
          <w:color w:val="3F7F5F"/>
          <w:sz w:val="16"/>
          <w:szCs w:val="16"/>
          <w:lang w:eastAsia="en-US"/>
        </w:rPr>
        <w:t>//enable GPIO port for LED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GPIO_PORTF_BASE, GPIO_PIN_2); </w:t>
      </w:r>
      <w:r w:rsidRPr="00D060EB">
        <w:rPr>
          <w:rFonts w:ascii="Consolas" w:hAnsi="Consolas" w:cs="Consolas"/>
          <w:color w:val="3F7F5F"/>
          <w:sz w:val="16"/>
          <w:szCs w:val="16"/>
          <w:lang w:eastAsia="en-US"/>
        </w:rPr>
        <w:t>//enable pin for LED PF2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UARTConfigSetExpClk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proofErr w:type="spell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(), 115200,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(UART_CONFIG_WLEN_8 | UART_CONFIG_STOP_ONE | UART_CONFIG_PAR_NONE));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IntMasterEnable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D060EB">
        <w:rPr>
          <w:rFonts w:ascii="Consolas" w:hAnsi="Consolas" w:cs="Consolas"/>
          <w:color w:val="3F7F5F"/>
          <w:sz w:val="16"/>
          <w:szCs w:val="16"/>
          <w:lang w:eastAsia="en-US"/>
        </w:rPr>
        <w:t>//enable processor interrupts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IntEnable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INT_UART0); </w:t>
      </w:r>
      <w:r w:rsidRPr="00D060EB">
        <w:rPr>
          <w:rFonts w:ascii="Consolas" w:hAnsi="Consolas" w:cs="Consolas"/>
          <w:color w:val="3F7F5F"/>
          <w:sz w:val="16"/>
          <w:szCs w:val="16"/>
          <w:lang w:eastAsia="en-US"/>
        </w:rPr>
        <w:t>//enable the UART interrupt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UARTIntEnable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UART_INT_RX | UART_INT_RT); </w:t>
      </w:r>
      <w:r w:rsidRPr="00D060EB">
        <w:rPr>
          <w:rFonts w:ascii="Consolas" w:hAnsi="Consolas" w:cs="Consolas"/>
          <w:color w:val="3F7F5F"/>
          <w:sz w:val="16"/>
          <w:szCs w:val="16"/>
          <w:lang w:eastAsia="en-US"/>
        </w:rPr>
        <w:t>//only enable RX and TX interrupts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for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0; prompt[</w:t>
      </w:r>
      <w:proofErr w:type="spellStart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] !=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'\0'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proofErr w:type="spellStart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++) 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D060EB">
        <w:rPr>
          <w:rFonts w:ascii="Consolas" w:hAnsi="Consolas" w:cs="Consolas"/>
          <w:color w:val="3F7F5F"/>
          <w:sz w:val="16"/>
          <w:szCs w:val="16"/>
          <w:lang w:eastAsia="en-US"/>
        </w:rPr>
        <w:t>// Print prompt at start of program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UART0_BASE, prompt[</w:t>
      </w:r>
      <w:proofErr w:type="spellStart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i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]);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UART0_BASE, </w:t>
      </w:r>
      <w:r w:rsidRPr="00D060EB">
        <w:rPr>
          <w:rFonts w:ascii="Consolas" w:hAnsi="Consolas" w:cs="Consolas"/>
          <w:color w:val="2A00FF"/>
          <w:sz w:val="16"/>
          <w:szCs w:val="16"/>
          <w:lang w:eastAsia="en-US"/>
        </w:rPr>
        <w:t>' '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</w:t>
      </w: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1); </w:t>
      </w:r>
      <w:r w:rsidRPr="00D060EB">
        <w:rPr>
          <w:rFonts w:ascii="Consolas" w:hAnsi="Consolas" w:cs="Consolas"/>
          <w:color w:val="3F7F5F"/>
          <w:sz w:val="16"/>
          <w:szCs w:val="16"/>
          <w:lang w:eastAsia="en-US"/>
        </w:rPr>
        <w:t>//let interrupt handler do the UART echo function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>}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proofErr w:type="spellStart"/>
      <w:r w:rsidRPr="00D060EB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UARTIntHandler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()</w:t>
      </w:r>
      <w:r w:rsidRPr="00D060EB">
        <w:rPr>
          <w:rFonts w:ascii="Consolas" w:hAnsi="Consolas" w:cs="Consolas"/>
          <w:sz w:val="16"/>
          <w:szCs w:val="16"/>
          <w:highlight w:val="yellow"/>
          <w:lang w:eastAsia="en-US"/>
        </w:rPr>
        <w:t xml:space="preserve"> </w:t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{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</w:t>
      </w:r>
      <w:r w:rsidRPr="00D060EB">
        <w:rPr>
          <w:rFonts w:ascii="Consolas" w:hAnsi="Consolas" w:cs="Consolas"/>
          <w:color w:val="005032"/>
          <w:sz w:val="16"/>
          <w:szCs w:val="16"/>
          <w:highlight w:val="yellow"/>
          <w:lang w:eastAsia="en-US"/>
        </w:rPr>
        <w:t>uint32_t</w:t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ui32Status;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</w:t>
      </w: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char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buffer;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ui32Status =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UARTIntStatus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UART0_BASE, true);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//get interrupt status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UARTIntClear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UART0_BASE, ui32Status);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//clear the asserted interrupts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</w:t>
      </w: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while</w:t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spellStart"/>
      <w:proofErr w:type="gramEnd"/>
      <w:r w:rsidRPr="00D060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UARTCharsAvail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(UART0_BASE))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//loop while there are chars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{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</w:t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buffer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= </w:t>
      </w:r>
      <w:proofErr w:type="spellStart"/>
      <w:r w:rsidRPr="00D060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UARTCharGetNonBlocking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(UART0_BASE);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</w:t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if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(</w:t>
      </w:r>
      <w:proofErr w:type="spellStart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isalpha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(buffer))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</w:t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if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(buffer &lt; 91)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</w:t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buffer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+= 32;</w:t>
      </w:r>
      <w:r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</w:t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D060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else</w:t>
      </w:r>
      <w:proofErr w:type="gramEnd"/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</w:t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buffer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-= 32;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UARTCharPutNonBlocking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UART0_BASE, buffer);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//echo character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GPIOPinWrite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GPIO_PORTF_BASE, GPIO_PIN_2, GPIO_PIN_2);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//blink LED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SysCtlDelay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spellStart"/>
      <w:proofErr w:type="gramEnd"/>
      <w:r w:rsidRPr="00D060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SysCtlClockGet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() / (1000 * 3));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//delay ~1 </w:t>
      </w:r>
      <w:proofErr w:type="spellStart"/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msec</w:t>
      </w:r>
      <w:proofErr w:type="spellEnd"/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    </w:t>
      </w:r>
      <w:proofErr w:type="spellStart"/>
      <w:proofErr w:type="gramStart"/>
      <w:r w:rsidRPr="00D060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GPIOPinWrite</w:t>
      </w:r>
      <w:proofErr w:type="spell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GPIO_PORTF_BASE, GPIO_PIN_2, 0); </w:t>
      </w:r>
      <w:r w:rsidRPr="00D060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//turn off LED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   }</w:t>
      </w:r>
    </w:p>
    <w:p w:rsidR="00D060EB" w:rsidRPr="00D060EB" w:rsidRDefault="00D060EB" w:rsidP="00D0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D060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}</w:t>
      </w:r>
    </w:p>
    <w:p w:rsidR="00D060EB" w:rsidRDefault="00D060EB" w:rsidP="00D060EB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D060EB" w:rsidRDefault="00D060EB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D060EB" w:rsidRDefault="00611154" w:rsidP="000303A6">
      <w:pPr>
        <w:jc w:val="center"/>
      </w:pPr>
      <w:r>
        <w:t>Task 1</w:t>
      </w:r>
      <w:r w:rsidR="00D060EB">
        <w:t xml:space="preserve">: </w:t>
      </w:r>
      <w:hyperlink r:id="rId11" w:history="1">
        <w:r w:rsidR="00D060EB" w:rsidRPr="00D060EB">
          <w:rPr>
            <w:rStyle w:val="Hyperlink"/>
          </w:rPr>
          <w:t>https://www.youtube.com/watch?v=qzFDqOQMKoo</w:t>
        </w:r>
      </w:hyperlink>
      <w:r w:rsidR="00D060EB">
        <w:t xml:space="preserve"> </w:t>
      </w:r>
    </w:p>
    <w:p w:rsidR="00BF3712" w:rsidRPr="00DA72C9" w:rsidRDefault="00611154" w:rsidP="00D060EB">
      <w:pPr>
        <w:jc w:val="center"/>
        <w:rPr>
          <w:lang w:eastAsia="en-US"/>
        </w:rPr>
      </w:pPr>
      <w:r>
        <w:t xml:space="preserve"> </w:t>
      </w:r>
      <w:r w:rsidR="00D060EB">
        <w:t xml:space="preserve">Task </w:t>
      </w:r>
      <w:r>
        <w:t xml:space="preserve">2: </w:t>
      </w:r>
      <w:r w:rsidR="00D060EB">
        <w:t xml:space="preserve"> </w:t>
      </w:r>
      <w:hyperlink r:id="rId12" w:history="1">
        <w:r w:rsidR="00D060EB" w:rsidRPr="00C4058F">
          <w:rPr>
            <w:rStyle w:val="Hyperlink"/>
          </w:rPr>
          <w:t>https://www.youtube.com/watch?v=ll1VDwqPLDQTask</w:t>
        </w:r>
      </w:hyperlink>
    </w:p>
    <w:sectPr w:rsidR="00BF3712" w:rsidRPr="00DA72C9" w:rsidSect="00B87747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6F8" w:rsidRDefault="00A346F8">
      <w:r>
        <w:separator/>
      </w:r>
    </w:p>
    <w:p w:rsidR="00A346F8" w:rsidRDefault="00A346F8"/>
    <w:p w:rsidR="00A346F8" w:rsidRDefault="00A346F8"/>
    <w:p w:rsidR="00A346F8" w:rsidRDefault="00A346F8"/>
    <w:p w:rsidR="00A346F8" w:rsidRDefault="00A346F8"/>
  </w:endnote>
  <w:endnote w:type="continuationSeparator" w:id="0">
    <w:p w:rsidR="00A346F8" w:rsidRDefault="00A346F8">
      <w:r>
        <w:continuationSeparator/>
      </w:r>
    </w:p>
    <w:p w:rsidR="00A346F8" w:rsidRDefault="00A346F8"/>
    <w:p w:rsidR="00A346F8" w:rsidRDefault="00A346F8"/>
    <w:p w:rsidR="00A346F8" w:rsidRDefault="00A346F8"/>
    <w:p w:rsidR="00A346F8" w:rsidRDefault="00A346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2EB6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6F8" w:rsidRDefault="00A346F8">
      <w:r>
        <w:separator/>
      </w:r>
    </w:p>
    <w:p w:rsidR="00A346F8" w:rsidRDefault="00A346F8"/>
    <w:p w:rsidR="00A346F8" w:rsidRDefault="00A346F8"/>
    <w:p w:rsidR="00A346F8" w:rsidRDefault="00A346F8"/>
    <w:p w:rsidR="00A346F8" w:rsidRDefault="00A346F8"/>
  </w:footnote>
  <w:footnote w:type="continuationSeparator" w:id="0">
    <w:p w:rsidR="00A346F8" w:rsidRDefault="00A346F8">
      <w:r>
        <w:continuationSeparator/>
      </w:r>
    </w:p>
    <w:p w:rsidR="00A346F8" w:rsidRDefault="00A346F8"/>
    <w:p w:rsidR="00A346F8" w:rsidRDefault="00A346F8"/>
    <w:p w:rsidR="00A346F8" w:rsidRDefault="00A346F8"/>
    <w:p w:rsidR="00A346F8" w:rsidRDefault="00A346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05982"/>
    <w:rsid w:val="000303A6"/>
    <w:rsid w:val="0003242D"/>
    <w:rsid w:val="00041D80"/>
    <w:rsid w:val="00047721"/>
    <w:rsid w:val="00061CD7"/>
    <w:rsid w:val="000A1A0A"/>
    <w:rsid w:val="000C4160"/>
    <w:rsid w:val="000E1896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0F02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9335D"/>
    <w:rsid w:val="00295BC7"/>
    <w:rsid w:val="002A3584"/>
    <w:rsid w:val="002D6A14"/>
    <w:rsid w:val="002E4E41"/>
    <w:rsid w:val="00302533"/>
    <w:rsid w:val="00307240"/>
    <w:rsid w:val="003568E5"/>
    <w:rsid w:val="00362BD0"/>
    <w:rsid w:val="00372AAD"/>
    <w:rsid w:val="003756C0"/>
    <w:rsid w:val="003814D8"/>
    <w:rsid w:val="00386A2E"/>
    <w:rsid w:val="003A2BED"/>
    <w:rsid w:val="003A6BFA"/>
    <w:rsid w:val="003E4CE6"/>
    <w:rsid w:val="003E74E1"/>
    <w:rsid w:val="00402989"/>
    <w:rsid w:val="0042439E"/>
    <w:rsid w:val="004455A5"/>
    <w:rsid w:val="00453DBA"/>
    <w:rsid w:val="0045712F"/>
    <w:rsid w:val="00467B8B"/>
    <w:rsid w:val="00476E0F"/>
    <w:rsid w:val="00480D7D"/>
    <w:rsid w:val="00482EB6"/>
    <w:rsid w:val="004920C1"/>
    <w:rsid w:val="0049631B"/>
    <w:rsid w:val="004A4B23"/>
    <w:rsid w:val="004A4F62"/>
    <w:rsid w:val="004B1E6F"/>
    <w:rsid w:val="004B2778"/>
    <w:rsid w:val="004F0E61"/>
    <w:rsid w:val="004F3A45"/>
    <w:rsid w:val="004F45B5"/>
    <w:rsid w:val="00517238"/>
    <w:rsid w:val="00527DD3"/>
    <w:rsid w:val="00557894"/>
    <w:rsid w:val="005A1FDF"/>
    <w:rsid w:val="005B50D2"/>
    <w:rsid w:val="005D0738"/>
    <w:rsid w:val="005E1E24"/>
    <w:rsid w:val="005E3ED1"/>
    <w:rsid w:val="005E604C"/>
    <w:rsid w:val="005F1AEF"/>
    <w:rsid w:val="00611154"/>
    <w:rsid w:val="00633A8B"/>
    <w:rsid w:val="006421A3"/>
    <w:rsid w:val="00657F2D"/>
    <w:rsid w:val="00663BE4"/>
    <w:rsid w:val="00667EEF"/>
    <w:rsid w:val="00695288"/>
    <w:rsid w:val="00696F0E"/>
    <w:rsid w:val="00696F47"/>
    <w:rsid w:val="00696FA2"/>
    <w:rsid w:val="006C55B1"/>
    <w:rsid w:val="006D0BC0"/>
    <w:rsid w:val="006E1DE1"/>
    <w:rsid w:val="006E5E50"/>
    <w:rsid w:val="006F6463"/>
    <w:rsid w:val="007011A3"/>
    <w:rsid w:val="007021CB"/>
    <w:rsid w:val="0071787C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73750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346F8"/>
    <w:rsid w:val="00A854E1"/>
    <w:rsid w:val="00AC1C81"/>
    <w:rsid w:val="00AC6255"/>
    <w:rsid w:val="00AD2753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B4433"/>
    <w:rsid w:val="00CB7DA1"/>
    <w:rsid w:val="00CC33FF"/>
    <w:rsid w:val="00CC43DE"/>
    <w:rsid w:val="00CC6BFD"/>
    <w:rsid w:val="00CD6452"/>
    <w:rsid w:val="00CE5CC8"/>
    <w:rsid w:val="00D060EB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EF4CF6"/>
    <w:rsid w:val="00F13E4A"/>
    <w:rsid w:val="00F24324"/>
    <w:rsid w:val="00F33775"/>
    <w:rsid w:val="00F35730"/>
    <w:rsid w:val="00F534F9"/>
    <w:rsid w:val="00F6339A"/>
    <w:rsid w:val="00F930E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ll1VDwqPLDQTas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qzFDqOQMKoo%2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119D7"/>
    <w:rsid w:val="00A3172C"/>
    <w:rsid w:val="00AC55C5"/>
    <w:rsid w:val="00AF001F"/>
    <w:rsid w:val="00BB686B"/>
    <w:rsid w:val="00C4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E5C416BB-7FD1-4B88-9F69-634A6FB3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66</TotalTime>
  <Pages>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12</vt:lpstr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12 - UART</dc:title>
  <dc:subject>CPE 403</dc:subject>
  <dc:creator>Clinton Bess</dc:creator>
  <cp:keywords/>
  <dc:description/>
  <cp:lastModifiedBy>Clinton Bess</cp:lastModifiedBy>
  <cp:revision>8</cp:revision>
  <cp:lastPrinted>2015-12-13T23:15:00Z</cp:lastPrinted>
  <dcterms:created xsi:type="dcterms:W3CDTF">2015-12-13T21:50:00Z</dcterms:created>
  <dcterms:modified xsi:type="dcterms:W3CDTF">2015-12-13T23:16:00Z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