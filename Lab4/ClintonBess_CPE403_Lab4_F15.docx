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2C636A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3E4CE6">
            <w:rPr>
              <w:rFonts w:ascii="Times New Roman" w:hAnsi="Times New Roman" w:cs="Times New Roman"/>
              <w:color w:val="C00000"/>
              <w:sz w:val="72"/>
              <w:szCs w:val="72"/>
            </w:rPr>
            <w:t>4</w:t>
          </w:r>
          <w:r w:rsidR="00217AB5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– Timers and Interrupts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>Lab 3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/tm4c123gh6pm.h"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interrupt.h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timer.h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ui32Period;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Use 40 MHz Clock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SYSCTL_XTAL_16MHZ | SYSCTL_OSC_MAIN);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Port F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SYSCTL_PERIPH_GPIOF);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Set Port F as output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GPIO_PIN_1 | GPIO_PIN_2 | GPIO_PIN_3);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Timer configuration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SYSCTL_PERIPH_TIMER0);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TIMER0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TimerConfigure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TIMER_CFG_PERIODIC);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Configure TIMER0 as 32 bit timer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Calculate</w:t>
      </w:r>
      <w:proofErr w:type="gramEnd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and set delay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ui32Period = (</w:t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/ 10) / 2;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50% DC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TimerLoadSet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TIMER_A, ui32Period - 1);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INT_TIMER0A);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vector associated with TIMER0A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TIMER_TIMA_TIMEOUT);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event to generate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IntMasterEnable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Master </w:t>
      </w:r>
      <w:proofErr w:type="spellStart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int</w:t>
      </w:r>
      <w:proofErr w:type="spellEnd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enable for all interrupts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the timer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TIMER_A);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Timer0IntHandler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Clear the timer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TimerIntClear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TIMER0_BASE, TIMER_TIMA_TIMEOUT);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Read and write states of Pins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GPIOPinRead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(GPIO_PORTF_BASE, GPIO_PIN_2))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 0);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} </w:t>
      </w: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GPIO_PIN_2, 4);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8C460F" w:rsidRDefault="008C460F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3E4CE6" w:rsidRDefault="003E4CE6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3E4CE6" w:rsidRDefault="003E4CE6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3E4CE6" w:rsidRDefault="003E4CE6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Task 2: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/tm4c123gh6pm.h"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interrupt.h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timer.h</w:t>
      </w:r>
      <w:proofErr w:type="spellEnd"/>
      <w:r w:rsidRPr="003E4CE6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ui32Period;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Use 40 MHz Clock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SYSCTL_XTAL_16MHZ | SYSCTL_OSC_MAIN);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Port F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SYSCTL_PERIPH_GPIOF);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Set Port F as output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GPIO_PIN_1 | GPIO_PIN_2 | GPIO_PIN_3);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Timer configuration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SYSCTL_PERIPH_TIMER0);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TIMER0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TimerConfigure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TIMER_CFG_PERIODIC);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Configure TIMER0 as 32 bit timer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Calculate</w:t>
      </w:r>
      <w:proofErr w:type="gramEnd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and set delay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ui32Period = (</w:t>
      </w:r>
      <w:proofErr w:type="spellStart"/>
      <w:proofErr w:type="gramStart"/>
      <w:r w:rsidRPr="00E806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SysCtlClockGet</w:t>
      </w:r>
      <w:proofErr w:type="spell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) / 50) / 2; </w:t>
      </w:r>
      <w:r w:rsidRPr="00E806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50% DC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TimerLoadSet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TIMER_A, ui32Period - 1);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INT_TIMER0A);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vector associated with TIMER0A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</w:t>
      </w:r>
      <w:r w:rsidRPr="003E4CE6">
        <w:rPr>
          <w:rFonts w:ascii="Consolas" w:hAnsi="Consolas" w:cs="Consolas"/>
          <w:color w:val="000000"/>
          <w:sz w:val="16"/>
          <w:szCs w:val="16"/>
          <w:highlight w:val="lightGray"/>
          <w:lang w:eastAsia="en-US"/>
        </w:rPr>
        <w:t>TIMER_TIMA_TIMEOUT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event to generate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IntMasterEnable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Master </w:t>
      </w:r>
      <w:proofErr w:type="spellStart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int</w:t>
      </w:r>
      <w:proofErr w:type="spellEnd"/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enable for all interrupts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Enable the timer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TimerEnable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TIMER_A);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>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E4CE6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Timer0IntHandler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Clear the timer interrupt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TimerIntClear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</w:t>
      </w:r>
      <w:r w:rsidRPr="003E4CE6">
        <w:rPr>
          <w:rFonts w:ascii="Consolas" w:hAnsi="Consolas" w:cs="Consolas"/>
          <w:color w:val="000000"/>
          <w:sz w:val="16"/>
          <w:szCs w:val="16"/>
          <w:highlight w:val="lightGray"/>
          <w:lang w:eastAsia="en-US"/>
        </w:rPr>
        <w:t>TIMER_TIMA_TIMEOUT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3E4CE6" w:rsidRPr="003E4CE6" w:rsidRDefault="003E4CE6" w:rsidP="00733D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3F7F5F"/>
          <w:sz w:val="16"/>
          <w:szCs w:val="16"/>
          <w:lang w:eastAsia="en-US"/>
        </w:rPr>
        <w:t>// Read and write states of Pins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GPIOPinRead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(GPIO_PORTF_BASE, GPIO_PIN_2))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 0);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} </w:t>
      </w:r>
      <w:r w:rsidRPr="003E4CE6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3E4CE6" w:rsidRP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E4CE6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E4CE6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GPIO_PIN_2, 4);</w:t>
      </w:r>
    </w:p>
    <w:p w:rsid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eastAsia="en-US"/>
        </w:rPr>
      </w:pPr>
    </w:p>
    <w:p w:rsidR="003E4CE6" w:rsidRDefault="003E4CE6" w:rsidP="003E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eastAsia="en-US"/>
        </w:rPr>
      </w:pPr>
    </w:p>
    <w:p w:rsidR="003E4CE6" w:rsidRDefault="003E4CE6">
      <w:pPr>
        <w:rPr>
          <w:rFonts w:ascii="Consolas" w:hAnsi="Consolas" w:cs="Consolas"/>
          <w:color w:val="000000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br w:type="page"/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 xml:space="preserve">Task 3: 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/tm4c123gh6pm.h"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interrupt.h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timer.h</w:t>
      </w:r>
      <w:proofErr w:type="spellEnd"/>
      <w:r w:rsidRPr="00733D4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E806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inc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hw_gpio.h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E806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driverlib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pin_map.h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E806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driverlib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rom_map.h</w:t>
      </w:r>
      <w:proofErr w:type="spellEnd"/>
      <w:r w:rsidRPr="00E806EB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IntSwitch2Handler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ui32Period;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Use 40 MHz Clock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SYSCTL_XTAL_16MHZ | SYSCTL_OSC_MAIN);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Port F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SYSCTL_PERIPH_GPIOF);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GPIO_PIN_1 | GPIO_PIN_2 | GPIO_PIN_3); </w:t>
      </w:r>
      <w:r w:rsidRPr="00E806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Pins</w:t>
      </w: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HWREG(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GPIO_PORTF_BASE + GPIO_O_LOCK) = GPIO_LOCK_KEY;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gramStart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HWREG(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GPIO_PORTF_BASE + GPIO_O_CR) = 0x1;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GPIOPinTypeGPIOInput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GPIO_PORTF_BASE, GPIO_PIN_0);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SW2 for input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Timer configuration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SYSCTL_PERIPH_TIMER0);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clock to TIMER0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TimerConfigure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TIMER_CFG_PERIODIC);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Configure TIMER0 as 32 bit timer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Calculate</w:t>
      </w:r>
      <w:proofErr w:type="gramEnd"/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and set delay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ui32Period = (</w:t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/ 10) / 2;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set the period to 10Hz, 50% DC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TimerLoadSet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TIMER_A, ui32Period - 1);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interrupt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INT_TIMER0A);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vector for TIMER0A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TIMER_TIMA_TIMEOUT);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timer A, timeout mode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IntMasterEnable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all interrupts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Enable the timer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TIMER0_BASE, TIMER_A);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E806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IntEnable</w:t>
      </w:r>
      <w:proofErr w:type="spell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INT_GPIOF);</w:t>
      </w:r>
    </w:p>
    <w:p w:rsidR="00733D4C" w:rsidRPr="00E806EB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proofErr w:type="gramStart"/>
      <w:r w:rsidRPr="00E806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GPIOIntTypeSet</w:t>
      </w:r>
      <w:proofErr w:type="spell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GPIO_PORTF_BASE, GPIO_PIN_0, GPIO_FALLING_EDGE);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proofErr w:type="spellStart"/>
      <w:proofErr w:type="gramStart"/>
      <w:r w:rsidRPr="00E806EB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GPIOIntEnable</w:t>
      </w:r>
      <w:proofErr w:type="spell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GPIO_PORTF_BASE, GPIO_INT_PIN_0); </w:t>
      </w:r>
      <w:r w:rsidRPr="00E806EB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on port F0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IntMasterEnable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  <w:t>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E806EB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proofErr w:type="gramEnd"/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E806EB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IntSwitch2Handler</w:t>
      </w:r>
      <w:r w:rsidRPr="00E806EB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()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{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GPIOIntClear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GPIO_PIN_0);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Read and write states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 0);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GPIO_PIN_2, 4);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7000000);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733D4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Timer0IntHandler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Clear the timer interrupt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TimerIntClear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TIMER0_BASE, TIMER_TIMA_TIMEOUT);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3F7F5F"/>
          <w:sz w:val="16"/>
          <w:szCs w:val="16"/>
          <w:lang w:eastAsia="en-US"/>
        </w:rPr>
        <w:t>// Read and write states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GPIOPinRead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(GPIO_PORTF_BASE, GPIO_PIN_2)) {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 0);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} </w:t>
      </w:r>
      <w:r w:rsidRPr="00733D4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733D4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GPIO_PIN_2, 4);</w:t>
      </w:r>
    </w:p>
    <w:p w:rsidR="00733D4C" w:rsidRPr="00733D4C" w:rsidRDefault="00733D4C" w:rsidP="0073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E4CE6" w:rsidRPr="00372AAD" w:rsidRDefault="00733D4C" w:rsidP="0037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733D4C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8C460F" w:rsidRDefault="002C636A" w:rsidP="00372AA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hyperlink r:id="rId11" w:history="1">
        <w:r w:rsidR="008C460F" w:rsidRPr="008C460F">
          <w:rPr>
            <w:rStyle w:val="Hyperlink"/>
            <w:rFonts w:ascii="Times New Roman" w:hAnsi="Times New Roman" w:cs="Times New Roman"/>
            <w:b/>
            <w:color w:val="auto"/>
            <w:sz w:val="18"/>
            <w:szCs w:val="24"/>
            <w:lang w:eastAsia="en-US"/>
          </w:rPr>
          <w:t>Task</w:t>
        </w:r>
      </w:hyperlink>
      <w:r w:rsidR="008C460F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2</w:t>
      </w:r>
      <w:r w:rsidR="00372AAD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and 3</w:t>
      </w:r>
      <w:r w:rsidR="00695288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>:</w:t>
      </w:r>
      <w:hyperlink r:id="rId12" w:history="1">
        <w:r w:rsidR="00695288" w:rsidRPr="00695288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 xml:space="preserve"> https://www.youtube.com/watch?v=QyYhrPlrXe4</w:t>
        </w:r>
      </w:hyperlink>
      <w:r w:rsidR="00372AAD"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 </w:t>
      </w:r>
    </w:p>
    <w:p w:rsidR="00FA0B60" w:rsidRPr="008C460F" w:rsidRDefault="00FA0B60" w:rsidP="008C460F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36A" w:rsidRDefault="002C636A">
      <w:r>
        <w:separator/>
      </w:r>
    </w:p>
    <w:p w:rsidR="002C636A" w:rsidRDefault="002C636A"/>
    <w:p w:rsidR="002C636A" w:rsidRDefault="002C636A"/>
    <w:p w:rsidR="002C636A" w:rsidRDefault="002C636A"/>
    <w:p w:rsidR="002C636A" w:rsidRDefault="002C636A"/>
  </w:endnote>
  <w:endnote w:type="continuationSeparator" w:id="0">
    <w:p w:rsidR="002C636A" w:rsidRDefault="002C636A">
      <w:r>
        <w:continuationSeparator/>
      </w:r>
    </w:p>
    <w:p w:rsidR="002C636A" w:rsidRDefault="002C636A"/>
    <w:p w:rsidR="002C636A" w:rsidRDefault="002C636A"/>
    <w:p w:rsidR="002C636A" w:rsidRDefault="002C636A"/>
    <w:p w:rsidR="002C636A" w:rsidRDefault="002C63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4383F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36A" w:rsidRDefault="002C636A">
      <w:r>
        <w:separator/>
      </w:r>
    </w:p>
    <w:p w:rsidR="002C636A" w:rsidRDefault="002C636A"/>
    <w:p w:rsidR="002C636A" w:rsidRDefault="002C636A"/>
    <w:p w:rsidR="002C636A" w:rsidRDefault="002C636A"/>
    <w:p w:rsidR="002C636A" w:rsidRDefault="002C636A"/>
  </w:footnote>
  <w:footnote w:type="continuationSeparator" w:id="0">
    <w:p w:rsidR="002C636A" w:rsidRDefault="002C636A">
      <w:r>
        <w:continuationSeparator/>
      </w:r>
    </w:p>
    <w:p w:rsidR="002C636A" w:rsidRDefault="002C636A"/>
    <w:p w:rsidR="002C636A" w:rsidRDefault="002C636A"/>
    <w:p w:rsidR="002C636A" w:rsidRDefault="002C636A"/>
    <w:p w:rsidR="002C636A" w:rsidRDefault="002C63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2.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47721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17AB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A3584"/>
    <w:rsid w:val="002C636A"/>
    <w:rsid w:val="002E4E41"/>
    <w:rsid w:val="00302533"/>
    <w:rsid w:val="00307240"/>
    <w:rsid w:val="00362BD0"/>
    <w:rsid w:val="00372AAD"/>
    <w:rsid w:val="003756C0"/>
    <w:rsid w:val="003814D8"/>
    <w:rsid w:val="00386A2E"/>
    <w:rsid w:val="003A6BFA"/>
    <w:rsid w:val="003E4CE6"/>
    <w:rsid w:val="003E74E1"/>
    <w:rsid w:val="00402989"/>
    <w:rsid w:val="0045712F"/>
    <w:rsid w:val="00467B8B"/>
    <w:rsid w:val="00480D7D"/>
    <w:rsid w:val="004920C1"/>
    <w:rsid w:val="004A4B23"/>
    <w:rsid w:val="004A4F62"/>
    <w:rsid w:val="004B1E6F"/>
    <w:rsid w:val="004F3A45"/>
    <w:rsid w:val="00517238"/>
    <w:rsid w:val="00557894"/>
    <w:rsid w:val="005B50D2"/>
    <w:rsid w:val="005E1E24"/>
    <w:rsid w:val="005E604C"/>
    <w:rsid w:val="005F1AEF"/>
    <w:rsid w:val="00633A8B"/>
    <w:rsid w:val="00657F2D"/>
    <w:rsid w:val="00663BE4"/>
    <w:rsid w:val="00667EEF"/>
    <w:rsid w:val="00695288"/>
    <w:rsid w:val="00696FA2"/>
    <w:rsid w:val="006C55B1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C1C81"/>
    <w:rsid w:val="00AC6255"/>
    <w:rsid w:val="00AD2753"/>
    <w:rsid w:val="00AE1B91"/>
    <w:rsid w:val="00AF708A"/>
    <w:rsid w:val="00B3015A"/>
    <w:rsid w:val="00B35A62"/>
    <w:rsid w:val="00B42051"/>
    <w:rsid w:val="00B4383F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E06A00"/>
    <w:rsid w:val="00E07890"/>
    <w:rsid w:val="00E13CF3"/>
    <w:rsid w:val="00E1526C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%20https:/www.youtube.com/watch?v=QyYhrPlrXe4%2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6Nrp7cJtle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143489"/>
    <w:rsid w:val="00224BBF"/>
    <w:rsid w:val="003044C4"/>
    <w:rsid w:val="00390297"/>
    <w:rsid w:val="005969D5"/>
    <w:rsid w:val="006E4D00"/>
    <w:rsid w:val="007A2156"/>
    <w:rsid w:val="0084062A"/>
    <w:rsid w:val="00877858"/>
    <w:rsid w:val="00911A94"/>
    <w:rsid w:val="009A7DE2"/>
    <w:rsid w:val="009B196B"/>
    <w:rsid w:val="00AF001F"/>
    <w:rsid w:val="00B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0504E0-5F35-4909-A678-AB1EDAAEF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28</TotalTime>
  <Pages>1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4</vt:lpstr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4 – Timers and Interrupts</dc:title>
  <dc:subject>CPE 403</dc:subject>
  <dc:creator>Clinton Bess</dc:creator>
  <cp:keywords/>
  <dc:description/>
  <cp:lastModifiedBy>Clinton Bess</cp:lastModifiedBy>
  <cp:revision>9</cp:revision>
  <cp:lastPrinted>2015-12-13T23:12:00Z</cp:lastPrinted>
  <dcterms:created xsi:type="dcterms:W3CDTF">2015-12-13T14:13:00Z</dcterms:created>
  <dcterms:modified xsi:type="dcterms:W3CDTF">2015-12-13T23:12:00Z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