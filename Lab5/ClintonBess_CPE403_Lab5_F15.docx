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F305B1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DF2019">
            <w:rPr>
              <w:rFonts w:ascii="Times New Roman" w:hAnsi="Times New Roman" w:cs="Times New Roman"/>
              <w:color w:val="C00000"/>
              <w:sz w:val="72"/>
              <w:szCs w:val="72"/>
            </w:rPr>
            <w:t>5</w:t>
          </w:r>
          <w:r w:rsidR="00544D82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- ADC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DF2019">
        <w:rPr>
          <w:rFonts w:ascii="Times New Roman" w:hAnsi="Times New Roman" w:cs="Times New Roman"/>
          <w:b/>
          <w:i w:val="0"/>
          <w:color w:val="auto"/>
          <w:u w:val="single"/>
        </w:rPr>
        <w:t>5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debug.h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adc.h</w:t>
      </w:r>
      <w:proofErr w:type="spellEnd"/>
      <w:proofErr w:type="gram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 include ADC driver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Symbol for the API's in ROM.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8960DC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ifdef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DEBUG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8960D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void__error</w:t>
      </w:r>
      <w:proofErr w:type="spellEnd"/>
      <w:r w:rsidRPr="008960D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proofErr w:type="gramStart"/>
      <w:r w:rsidRPr="008960D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pcFilename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, </w:t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ui32Line) {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4]; 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ADC FIFO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ui32TempAvg; 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Store average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ui32TempValueC; 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Temperature in C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8960DC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ui32TempValueF; </w:t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Temperature in F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Use a 40 MHz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SYSCTL_OSC_MAIN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SYSCTL_XTAL_16MHZ);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SysCtlPeripheralEnable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SYSCTL_PERIPH_ADC0);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the ADC0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ADCHardwareOversampleConfigure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64);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hardware averaging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Configure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ADC0 sequencer to use sample sequencer 1, and have the processor trigger the sequence.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ADC_TRIGGER_PROCESSOR, 0);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Configure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each step.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0, ADC_CTL_TS);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1, ADC_CTL_TS);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2, ADC_CTL_TS);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Sample temperature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1, 3,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ADC_CTL_TS | ADC_CTL_IE | ADC_CTL_END);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ADCSequenceEnable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1);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ADC sequencer 1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 {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ADCIntClear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1);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Clear ADC0 interrupt flag.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ADCProcessorTrigger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1);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Trigger ADC conversion.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8960DC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(!</w:t>
      </w:r>
      <w:proofErr w:type="spellStart"/>
      <w:r w:rsidRPr="008960DC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ADCIntStatus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(ADC0_BASE, 1, false))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wait for conversion to complete.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ADCSequenceDataGet</w:t>
      </w:r>
      <w:proofErr w:type="spell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1, ui32ADC0Value);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store data into ui32ADC0Value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Average read values, and round.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Each Value in the array is the result of the mean of 64 samples.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ui32TempAvg = (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0] + ui32ADC0Value[1] + ui32ADC0Value[2]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+ </w:t>
      </w:r>
      <w:proofErr w:type="gramStart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>3] + 2) / 4;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ui32TempValueC = (1475 - ((2475 * ui32TempAvg)) / 4096) / 10;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calc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temp in C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ui32TempValueF = ((ui32TempValueC * 9) + 160) / 5;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convert from C to F</w:t>
      </w:r>
    </w:p>
    <w:p w:rsidR="008960DC" w:rsidRPr="008960DC" w:rsidRDefault="008960DC" w:rsidP="0089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3E4CE6" w:rsidRPr="0042439E" w:rsidRDefault="008960DC" w:rsidP="0042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8960DC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>}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2: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debug.h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adc.h</w:t>
      </w:r>
      <w:proofErr w:type="spellEnd"/>
      <w:proofErr w:type="gram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 include ADC driver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include GPIO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Symbol for the API's in ROM.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F534F9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ifdef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DEBUG  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F534F9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void__error</w:t>
      </w:r>
      <w:proofErr w:type="spellEnd"/>
      <w:r w:rsidRPr="00F534F9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proofErr w:type="gramStart"/>
      <w:r w:rsidRPr="00F534F9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pcFilename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, </w:t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ui32Line)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4];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ADC FIFO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ui32TempAvg;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Store average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ui32TempValueC;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Temperature in C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F534F9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ui32TempValueF;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Temperature in F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Use a 40 MHz Clock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SYSCTL_OSC_MAIN | SYSCTL_XTAL_16MHZ);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GPIO Enable on port F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SysCtlPeripheralEnable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SYSCTL_PERIPH_GPIOF);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port F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Set LEDs as outputs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GPIOPinTypeGPIOOutput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SysCtlPeripheralEnable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SYSCTL_PERIPH_ADC0); </w:t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enable the ADC0 peripheral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ADCHardwareOversampleConfigure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64);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hardware averaging (64 samples)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Configure</w:t>
      </w:r>
      <w:proofErr w:type="gramEnd"/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ADC0 sequencer to use sample sequencer 2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ADCSequenceConfigure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ADC_TRIGGER_PROCESSOR, 0);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2, 0, ADC_CTL_TS);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2, 1, ADC_CTL_TS);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2, 2, ADC_CTL_TS);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Sample temperature sensor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3,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ADC_CTL_TS | ADC_CTL_IE | ADC_CTL_END);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ADCSequenceEnable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2);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ADC sequencer 2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534F9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ADCIntClear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ADC0_BASE, 2); 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Clear ADC0 interrupt flag.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ADCProcessorTrigger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ADC0_BASE, 2); 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Trigger ADC conversion.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while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(!</w:t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ROM_ADCIntStatus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(ADC0_BASE, 2, false))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; </w:t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wait for conversion to complete.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ADCSequenceDataGet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ADC0_BASE, 2, ui32ADC0Value);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store converted data.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Average read values, and round.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// Each Value in the array is the result of the mean of 64 samples.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ui32TempAvg = (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0] + ui32ADC0Value[1] + ui32ADC0Value[2]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+ </w:t>
      </w:r>
      <w:proofErr w:type="gramStart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3] + 2) / 4;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ui32TempValueC = (1475 - ((2475 * ui32TempAvg)) / 4096) / 10; </w:t>
      </w:r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>calc</w:t>
      </w:r>
      <w:proofErr w:type="spellEnd"/>
      <w:r w:rsidRPr="00F534F9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temp in C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ui32TempValueF = ((ui32TempValueC * 9) + 160) / 5;</w:t>
      </w:r>
    </w:p>
    <w:p w:rsidR="00F534F9" w:rsidRPr="00F534F9" w:rsidRDefault="004B2778" w:rsidP="004B27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</w:t>
      </w:r>
      <w:r w:rsidR="00F534F9"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ight LED 1 if temp &gt; 80 </w:t>
      </w:r>
      <w:proofErr w:type="spellStart"/>
      <w:r w:rsidR="00F534F9"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deg</w:t>
      </w:r>
      <w:proofErr w:type="spellEnd"/>
      <w:r w:rsidR="00F534F9"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-F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if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(ui32TempValueF &gt; 80)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Turn on LED at PF1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GPIOPinWrite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GPIO_PORTF_BASE, GPIO_PIN_1, 2);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} </w:t>
      </w: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else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{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Turn off all LEDs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GPIOPinWrite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GPIO_PORTF_BASE,</w:t>
      </w:r>
    </w:p>
    <w:p w:rsidR="00F534F9" w:rsidRPr="004B2778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GPIO_PIN_1 | GPIO_PIN_2 | GPIO_PIN_3, 0);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F534F9" w:rsidRPr="00F534F9" w:rsidRDefault="00F534F9" w:rsidP="00F53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F534F9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F534F9" w:rsidRDefault="00F534F9" w:rsidP="003E4CE6">
      <w:pPr>
        <w:rPr>
          <w:rFonts w:ascii="Consolas" w:hAnsi="Consolas" w:cs="Consolas"/>
          <w:color w:val="000000"/>
          <w:lang w:eastAsia="en-US"/>
        </w:rPr>
      </w:pPr>
    </w:p>
    <w:p w:rsidR="003E4CE6" w:rsidRPr="00F534F9" w:rsidRDefault="003E4CE6" w:rsidP="003E4CE6">
      <w:pPr>
        <w:rPr>
          <w:rFonts w:ascii="Consolas" w:hAnsi="Consolas" w:cs="Consolas"/>
          <w:color w:val="000000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3: 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debug.h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adc.h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include ADC driver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include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gpio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APIs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TARGET_IS_BLIZZARD_RB1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Symbol for the API's in ROM.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rom.h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timer.h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timer library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interrupt.h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interrupt APIs and macros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inc</w:t>
      </w:r>
      <w:proofErr w:type="spellEnd"/>
      <w:r w:rsidRPr="004B2778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/tm4c123gh6pm.h"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Define interrupt macros for device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ifdef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DEBUG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4B2778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void__error</w:t>
      </w:r>
      <w:proofErr w:type="spellEnd"/>
      <w:r w:rsidRPr="004B2778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proofErr w:type="gramStart"/>
      <w:r w:rsidRPr="004B2778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_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</w:t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pcFilename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, </w:t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ui32Line)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IntTimer0Handler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timer handler prototype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5032"/>
          <w:sz w:val="16"/>
          <w:szCs w:val="16"/>
          <w:highlight w:val="yellow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ui32Period;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Period of timer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Use 40 MHz clock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SysCtlClockSet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SYSCTL_OSC_MAIN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SYSCTL_XTAL_16MHZ);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GPIO configuration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SysCtlPeripheralEnable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SYSCTL_PERIPH_GPIOF);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port F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Set LEDs as outputs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GPIOPinTypeGPIOOutput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SysCtlPeripheralEnable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SYSCTL_PERIPH_ADC0);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the ADC0 peripheral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ADCHardwareOversampleConfigure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ADC0_BASE, 64);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hardware averaging (64 samples)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Configure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ADC0 sequencer to use sample sequencer 2, and have the processor trigger the sequence.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ADC_TRIGGER_PROCESSOR, 0);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Configure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each step.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0, ADC_CTL_TS);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1, ADC_CTL_TS);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2, ADC_CTL_TS);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Sample temperature sensor.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ADCSequenceStepConfigure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2, 3,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ADC_CTL_TS | ADC_CTL_IE | ADC_CTL_END);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ADCSequenceEnable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ADC0_BASE, 2);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ADC sequencer 2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Timer configuration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SYSCTL_PERIPH_TIMER0);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clock to TIMER0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TimerConfigure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TIMER0_BASE, TIMER_CFG_PERIODIC);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Configure TIMER0 as 32 bit timer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gram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Calculate</w:t>
      </w:r>
      <w:proofErr w:type="gram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and set delay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ui32Period = </w:t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SysCtlClockGet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 / 2;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 frequency of interrupt to 2 Hz.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TimerLoadSet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TIMER0_BASE, TIMER_A, ui32Period - 1);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Enable interrupt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IntEnable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INT_TIMER0A);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vector associated with TIMER0A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TimerIntEnable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TIMER0_BASE, TIMER_TIMA_TIMEOUT); </w:t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event to generate interrupt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IntMasterEnable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); 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Master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int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enable for all interrupts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the timer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TimerEnable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TIMER0_BASE, TIMER_A);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B2778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IntTimer0Handler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B2778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4];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ADC FIFO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ui32TempAvg;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Store average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ui32TempValueC;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Temperature in C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volatile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B2778">
        <w:rPr>
          <w:rFonts w:ascii="Consolas" w:hAnsi="Consolas" w:cs="Consolas"/>
          <w:color w:val="005032"/>
          <w:sz w:val="16"/>
          <w:szCs w:val="16"/>
          <w:lang w:eastAsia="en-US"/>
        </w:rPr>
        <w:t>uint32_t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ui32TempValueF; 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Temperature in F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Clear the timer interrupt.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TimerIntClear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TIMER0_BASE, TIMER_TIMA_TIMEOUT);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ADCIntClear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2);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Clear ADC0 interrupt flag.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ADCProcessorTrigger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2);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Trigger ADC conversion.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(!</w:t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ROM_ADCIntStatus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(ADC0_BASE, 2, false))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wait for conversion to complete.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B2778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ADCSequenceDataGet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ADC0_BASE, 2, ui32ADC0Value);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store converted d/ Average read values, and round.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// Each Value in the array is the result of the average of 64 samples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ui32TempAvg = (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0] + ui32ADC0Value[1] + ui32ADC0Value[2]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+ 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ui32ADC0Value[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3] + 2) / 4;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ui32TempValueC = (1475 - ((2475 * ui32TempAvg)) / 4096) / 10; </w:t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calc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temp in C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ui32TempValueF = ((ui32TempValueC * 9) + 160) / 5;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// Read the current temperature. Light LED 1 if temp &gt; 80 </w:t>
      </w:r>
      <w:proofErr w:type="spellStart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deg</w:t>
      </w:r>
      <w:proofErr w:type="spellEnd"/>
      <w:r w:rsidRPr="004B2778">
        <w:rPr>
          <w:rFonts w:ascii="Consolas" w:hAnsi="Consolas" w:cs="Consolas"/>
          <w:color w:val="3F7F5F"/>
          <w:sz w:val="16"/>
          <w:szCs w:val="16"/>
          <w:lang w:eastAsia="en-US"/>
        </w:rPr>
        <w:t>-F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(ui32TempValueF &gt; 80)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GPIOPinWrite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GPIO_PIN_1, 2);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} </w:t>
      </w:r>
      <w:r w:rsidRPr="004B2778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{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GPIOPinWrite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0);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proofErr w:type="spell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ROM_</w:t>
      </w:r>
      <w:proofErr w:type="gramStart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TimerIntClear</w:t>
      </w:r>
      <w:proofErr w:type="spell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TIMER0_BASE, TIMER_TIMA_TIMEOUT);</w:t>
      </w: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B2778" w:rsidRP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B2778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8C460F" w:rsidRDefault="00F305B1" w:rsidP="00372AAD">
      <w:pPr>
        <w:jc w:val="center"/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</w:pPr>
      <w:hyperlink r:id="rId11" w:history="1">
        <w:r w:rsidR="008C460F" w:rsidRPr="008C460F">
          <w:rPr>
            <w:rStyle w:val="Hyperlink"/>
            <w:rFonts w:ascii="Times New Roman" w:hAnsi="Times New Roman" w:cs="Times New Roman"/>
            <w:b/>
            <w:color w:val="auto"/>
            <w:sz w:val="18"/>
            <w:szCs w:val="24"/>
            <w:lang w:eastAsia="en-US"/>
          </w:rPr>
          <w:t>Task</w:t>
        </w:r>
      </w:hyperlink>
      <w:r w:rsidR="008C460F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 </w:t>
      </w:r>
      <w:r w:rsidR="004B2778">
        <w:rPr>
          <w:rStyle w:val="Hyperlink"/>
          <w:rFonts w:ascii="Times New Roman" w:hAnsi="Times New Roman" w:cs="Times New Roman"/>
          <w:b/>
          <w:color w:val="auto"/>
          <w:sz w:val="18"/>
          <w:szCs w:val="24"/>
          <w:lang w:eastAsia="en-US"/>
        </w:rPr>
        <w:t xml:space="preserve">2: </w:t>
      </w:r>
      <w:hyperlink r:id="rId12" w:history="1">
        <w:r w:rsidR="004B2778" w:rsidRPr="004B2778">
          <w:rPr>
            <w:rStyle w:val="Hyperlink"/>
            <w:rFonts w:ascii="Times New Roman" w:hAnsi="Times New Roman" w:cs="Times New Roman"/>
            <w:b/>
            <w:sz w:val="18"/>
            <w:szCs w:val="24"/>
            <w:lang w:eastAsia="en-US"/>
          </w:rPr>
          <w:t>https://www.youtube.com/watch?v=hlk4ggL-7LQ</w:t>
        </w:r>
      </w:hyperlink>
    </w:p>
    <w:p w:rsidR="004B2778" w:rsidRPr="004B2778" w:rsidRDefault="004B2778" w:rsidP="00372AAD">
      <w:pPr>
        <w:jc w:val="center"/>
        <w:rPr>
          <w:rFonts w:ascii="Times New Roman" w:hAnsi="Times New Roman" w:cs="Times New Roman"/>
          <w:b/>
          <w:sz w:val="18"/>
          <w:szCs w:val="18"/>
          <w:u w:val="single"/>
          <w:lang w:eastAsia="en-US"/>
        </w:rPr>
      </w:pPr>
      <w:r w:rsidRPr="004B2778">
        <w:rPr>
          <w:rFonts w:ascii="Times New Roman" w:hAnsi="Times New Roman" w:cs="Times New Roman"/>
          <w:b/>
          <w:sz w:val="18"/>
          <w:szCs w:val="18"/>
          <w:u w:val="single"/>
          <w:lang w:eastAsia="en-US"/>
        </w:rPr>
        <w:t xml:space="preserve">Task 3: </w:t>
      </w:r>
      <w:hyperlink r:id="rId13" w:history="1">
        <w:r w:rsidRPr="004B2778">
          <w:rPr>
            <w:rStyle w:val="Hyperlink"/>
            <w:rFonts w:ascii="Times New Roman" w:hAnsi="Times New Roman" w:cs="Times New Roman"/>
            <w:b/>
            <w:sz w:val="18"/>
            <w:szCs w:val="18"/>
            <w:lang w:eastAsia="en-US"/>
          </w:rPr>
          <w:t>https://www.youtube.com/watch?v=qmEybHfJPR4</w:t>
        </w:r>
      </w:hyperlink>
    </w:p>
    <w:p w:rsidR="00FA0B60" w:rsidRPr="008C460F" w:rsidRDefault="00FA0B60" w:rsidP="008C460F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5B1" w:rsidRDefault="00F305B1">
      <w:r>
        <w:separator/>
      </w:r>
    </w:p>
    <w:p w:rsidR="00F305B1" w:rsidRDefault="00F305B1"/>
    <w:p w:rsidR="00F305B1" w:rsidRDefault="00F305B1"/>
    <w:p w:rsidR="00F305B1" w:rsidRDefault="00F305B1"/>
    <w:p w:rsidR="00F305B1" w:rsidRDefault="00F305B1"/>
  </w:endnote>
  <w:endnote w:type="continuationSeparator" w:id="0">
    <w:p w:rsidR="00F305B1" w:rsidRDefault="00F305B1">
      <w:r>
        <w:continuationSeparator/>
      </w:r>
    </w:p>
    <w:p w:rsidR="00F305B1" w:rsidRDefault="00F305B1"/>
    <w:p w:rsidR="00F305B1" w:rsidRDefault="00F305B1"/>
    <w:p w:rsidR="00F305B1" w:rsidRDefault="00F305B1"/>
    <w:p w:rsidR="00F305B1" w:rsidRDefault="00F305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76B99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5B1" w:rsidRDefault="00F305B1">
      <w:r>
        <w:separator/>
      </w:r>
    </w:p>
    <w:p w:rsidR="00F305B1" w:rsidRDefault="00F305B1"/>
    <w:p w:rsidR="00F305B1" w:rsidRDefault="00F305B1"/>
    <w:p w:rsidR="00F305B1" w:rsidRDefault="00F305B1"/>
    <w:p w:rsidR="00F305B1" w:rsidRDefault="00F305B1"/>
  </w:footnote>
  <w:footnote w:type="continuationSeparator" w:id="0">
    <w:p w:rsidR="00F305B1" w:rsidRDefault="00F305B1">
      <w:r>
        <w:continuationSeparator/>
      </w:r>
    </w:p>
    <w:p w:rsidR="00F305B1" w:rsidRDefault="00F305B1"/>
    <w:p w:rsidR="00F305B1" w:rsidRDefault="00F305B1"/>
    <w:p w:rsidR="00F305B1" w:rsidRDefault="00F305B1"/>
    <w:p w:rsidR="00F305B1" w:rsidRDefault="00F305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A3584"/>
    <w:rsid w:val="002E4E41"/>
    <w:rsid w:val="00302533"/>
    <w:rsid w:val="00307240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31B"/>
    <w:rsid w:val="004A4B23"/>
    <w:rsid w:val="004A4F62"/>
    <w:rsid w:val="004B1E6F"/>
    <w:rsid w:val="004B2778"/>
    <w:rsid w:val="004F3A45"/>
    <w:rsid w:val="00517238"/>
    <w:rsid w:val="00544D82"/>
    <w:rsid w:val="00557894"/>
    <w:rsid w:val="005B50D2"/>
    <w:rsid w:val="005E1E24"/>
    <w:rsid w:val="005E604C"/>
    <w:rsid w:val="005F1AEF"/>
    <w:rsid w:val="00633A8B"/>
    <w:rsid w:val="00657F2D"/>
    <w:rsid w:val="00663BE4"/>
    <w:rsid w:val="00667EEF"/>
    <w:rsid w:val="00695288"/>
    <w:rsid w:val="00696FA2"/>
    <w:rsid w:val="006C55B1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C1C81"/>
    <w:rsid w:val="00AC6255"/>
    <w:rsid w:val="00AD2753"/>
    <w:rsid w:val="00AE1B91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53F3"/>
    <w:rsid w:val="00E06A00"/>
    <w:rsid w:val="00E07890"/>
    <w:rsid w:val="00E13CF3"/>
    <w:rsid w:val="00E1526C"/>
    <w:rsid w:val="00E42BBF"/>
    <w:rsid w:val="00E60DB5"/>
    <w:rsid w:val="00E73136"/>
    <w:rsid w:val="00E76B99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05B1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qmEybHfJPR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hlk4ggL-7LQ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6Nrp7cJtle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101A48"/>
    <w:rsid w:val="00132A87"/>
    <w:rsid w:val="00224BBF"/>
    <w:rsid w:val="003044C4"/>
    <w:rsid w:val="00390297"/>
    <w:rsid w:val="003D1B2C"/>
    <w:rsid w:val="005969D5"/>
    <w:rsid w:val="006E4D00"/>
    <w:rsid w:val="0084062A"/>
    <w:rsid w:val="00877858"/>
    <w:rsid w:val="00911A94"/>
    <w:rsid w:val="009A7DE2"/>
    <w:rsid w:val="009B196B"/>
    <w:rsid w:val="009B59BE"/>
    <w:rsid w:val="00AF001F"/>
    <w:rsid w:val="00B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92462C-5DFD-400C-B0FC-321A61B1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44</TotalTime>
  <Pages>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5</vt:lpstr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5 - ADC</dc:title>
  <dc:subject>CPE 403</dc:subject>
  <dc:creator>Clinton Bess</dc:creator>
  <cp:keywords/>
  <dc:description/>
  <cp:lastModifiedBy>Clinton Bess</cp:lastModifiedBy>
  <cp:revision>7</cp:revision>
  <cp:lastPrinted>2015-12-13T23:12:00Z</cp:lastPrinted>
  <dcterms:created xsi:type="dcterms:W3CDTF">2015-12-13T14:40:00Z</dcterms:created>
  <dcterms:modified xsi:type="dcterms:W3CDTF">2015-12-13T23:12:00Z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