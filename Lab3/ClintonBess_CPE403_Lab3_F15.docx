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CA3A24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 Lab 3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>Lab 3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YY-task#)</w:t>
      </w:r>
      <w:r w:rsidR="00C87F9D" w:rsidRPr="008C460F">
        <w:rPr>
          <w:rFonts w:ascii="Times New Roman" w:hAnsi="Times New Roman" w:cs="Times New Roman"/>
          <w:color w:val="auto"/>
        </w:rPr>
        <w:t>Screenshots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&lt;stdint.h&gt;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&lt;stdbool.h&gt;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"inc/hw_memmap.h"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"driverlib/sysctl.h"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#include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color w:val="2A00FF"/>
          <w:lang w:eastAsia="en-US"/>
        </w:rPr>
        <w:t>"driverlib/gpio.h"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5032"/>
          <w:highlight w:val="yellow"/>
          <w:lang w:eastAsia="en-US"/>
        </w:rPr>
        <w:t>uint8_t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 xml:space="preserve"> ui8pinData[]={2, 4, 8, 6, 10, 12};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5032"/>
          <w:lang w:eastAsia="en-US"/>
        </w:rPr>
        <w:t>uint8_t</w:t>
      </w:r>
      <w:r>
        <w:rPr>
          <w:rFonts w:ascii="Consolas" w:hAnsi="Consolas" w:cs="Consolas"/>
          <w:color w:val="000000"/>
          <w:lang w:eastAsia="en-US"/>
        </w:rPr>
        <w:t xml:space="preserve"> count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b/>
          <w:bCs/>
          <w:color w:val="7F0055"/>
          <w:lang w:eastAsia="en-US"/>
        </w:rPr>
        <w:t>int</w:t>
      </w:r>
      <w:r>
        <w:rPr>
          <w:rFonts w:ascii="Consolas" w:hAnsi="Consolas" w:cs="Consolas"/>
          <w:color w:val="00000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000000"/>
          <w:lang w:eastAsia="en-US"/>
        </w:rPr>
        <w:t>main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7F0055"/>
          <w:lang w:eastAsia="en-US"/>
        </w:rPr>
        <w:t>void</w:t>
      </w:r>
      <w:r>
        <w:rPr>
          <w:rFonts w:ascii="Consolas" w:hAnsi="Consolas" w:cs="Consolas"/>
          <w:color w:val="000000"/>
          <w:lang w:eastAsia="en-US"/>
        </w:rPr>
        <w:t>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>{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 xml:space="preserve">// Set clock at 16MHz with 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SysCtlClockSet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(SYSCTL_SYSDIV_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5|SYSCTL_USE_PLL|SYSCTL_XTAL_16MHZ|SYSCTL_OSC_MAIN);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Enable Port F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SysCtlPeripheralEnable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(SYSCTL_PERIPH_GPIOF);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SysCtlPeripheralEnable</w:t>
      </w:r>
      <w:r>
        <w:rPr>
          <w:rFonts w:ascii="Consolas" w:hAnsi="Consolas" w:cs="Consolas"/>
          <w:color w:val="000000"/>
          <w:lang w:eastAsia="en-US"/>
        </w:rPr>
        <w:t>(SYSCTL_PERIPH_GPIOD);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>// Set GPIO Pins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GPIOPinTypeGPIOOutput</w:t>
      </w:r>
      <w:r>
        <w:rPr>
          <w:rFonts w:ascii="Consolas" w:hAnsi="Consolas" w:cs="Consolas"/>
          <w:color w:val="000000"/>
          <w:lang w:eastAsia="en-US"/>
        </w:rPr>
        <w:t>(GPIO_PORTF_BASE, GPIO_PIN_1|GPIO_PIN_2|GPIO_PIN_3);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GPIOPinTypeGPIOInput</w:t>
      </w:r>
      <w:r>
        <w:rPr>
          <w:rFonts w:ascii="Consolas" w:hAnsi="Consolas" w:cs="Consolas"/>
          <w:color w:val="000000"/>
          <w:lang w:eastAsia="en-US"/>
        </w:rPr>
        <w:t>(GPIO_PORTD_BASE, GPIO_PIN_1);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(1)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(!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(GPIO_PORTD_BASE, GPIO_PIN_1)){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while</w:t>
      </w:r>
      <w:r>
        <w:rPr>
          <w:rFonts w:ascii="Consolas" w:hAnsi="Consolas" w:cs="Consolas"/>
          <w:color w:val="000000"/>
          <w:lang w:eastAsia="en-US"/>
        </w:rPr>
        <w:t>(</w:t>
      </w:r>
      <w:r>
        <w:rPr>
          <w:rFonts w:ascii="Consolas" w:hAnsi="Consolas" w:cs="Consolas"/>
          <w:b/>
          <w:bCs/>
          <w:color w:val="642880"/>
          <w:lang w:eastAsia="en-US"/>
        </w:rPr>
        <w:t>GPIOPinRead</w:t>
      </w:r>
      <w:r>
        <w:rPr>
          <w:rFonts w:ascii="Consolas" w:hAnsi="Consolas" w:cs="Consolas"/>
          <w:color w:val="000000"/>
          <w:lang w:eastAsia="en-US"/>
        </w:rPr>
        <w:t>(GPIO_PORTD_BASE, GPIO_PIN_1))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{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Write Pins High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GPIOPinWrite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(GPIO_PORTF_BASE, GPIO_PIN_1|GPIO_PIN_2|GPIO_PIN_3, ui8pinData[count]);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8C460F" w:rsidRP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 w:rsidRPr="008C460F">
        <w:rPr>
          <w:rFonts w:ascii="Consolas" w:hAnsi="Consolas" w:cs="Consolas"/>
          <w:color w:val="3F7F5F"/>
          <w:highlight w:val="yellow"/>
          <w:lang w:eastAsia="en-US"/>
        </w:rPr>
        <w:t>// Update Sequence of Pins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ab/>
      </w:r>
      <w:r w:rsidRPr="008C460F">
        <w:rPr>
          <w:rFonts w:ascii="Consolas" w:hAnsi="Consolas" w:cs="Consolas"/>
          <w:b/>
          <w:bCs/>
          <w:color w:val="642880"/>
          <w:highlight w:val="yellow"/>
          <w:lang w:eastAsia="en-US"/>
        </w:rPr>
        <w:t>GPIOPinWrite</w:t>
      </w:r>
      <w:r w:rsidRPr="008C460F">
        <w:rPr>
          <w:rFonts w:ascii="Consolas" w:hAnsi="Consolas" w:cs="Consolas"/>
          <w:color w:val="000000"/>
          <w:highlight w:val="yellow"/>
          <w:lang w:eastAsia="en-US"/>
        </w:rPr>
        <w:t>(GPIO_PORTF_BASE, GPIO_PIN_1|GPIO_PIN_2|GPIO_PIN_3,</w:t>
      </w:r>
      <w:r>
        <w:rPr>
          <w:rFonts w:ascii="Consolas" w:hAnsi="Consolas" w:cs="Consolas"/>
          <w:color w:val="000000"/>
          <w:lang w:eastAsia="en-US"/>
        </w:rPr>
        <w:t xml:space="preserve"> 0x00);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642880"/>
          <w:lang w:eastAsia="en-US"/>
        </w:rPr>
        <w:t>SysCtlDelay</w:t>
      </w:r>
      <w:r>
        <w:rPr>
          <w:rFonts w:ascii="Consolas" w:hAnsi="Consolas" w:cs="Consolas"/>
          <w:color w:val="000000"/>
          <w:lang w:eastAsia="en-US"/>
        </w:rPr>
        <w:t>(2000000);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count++;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b/>
          <w:bCs/>
          <w:color w:val="7F0055"/>
          <w:lang w:eastAsia="en-US"/>
        </w:rPr>
        <w:t>if</w:t>
      </w:r>
      <w:r>
        <w:rPr>
          <w:rFonts w:ascii="Consolas" w:hAnsi="Consolas" w:cs="Consolas"/>
          <w:color w:val="000000"/>
          <w:lang w:eastAsia="en-US"/>
        </w:rPr>
        <w:t>(count == 6)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count = 0;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if(ui8pinData==8) 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ui8pinData=2;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else {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ui8pinData=ui8pinData*2;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3F7F5F"/>
          <w:lang w:eastAsia="en-US"/>
        </w:rPr>
        <w:t>//</w:t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</w:r>
      <w:r>
        <w:rPr>
          <w:rFonts w:ascii="Consolas" w:hAnsi="Consolas" w:cs="Consolas"/>
          <w:color w:val="3F7F5F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</w: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8C460F" w:rsidP="008C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  <w:r>
        <w:rPr>
          <w:rFonts w:ascii="Consolas" w:hAnsi="Consolas" w:cs="Consolas"/>
          <w:color w:val="000000"/>
          <w:lang w:eastAsia="en-US"/>
        </w:rPr>
        <w:tab/>
        <w:t>}</w:t>
      </w:r>
    </w:p>
    <w:p w:rsidR="008C460F" w:rsidRDefault="008C460F" w:rsidP="008C460F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Video Link to Demo</w:t>
      </w:r>
    </w:p>
    <w:p w:rsidR="008C460F" w:rsidRDefault="00CA3A24" w:rsidP="008C460F">
      <w:pPr>
        <w:jc w:val="center"/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</w:pPr>
      <w:hyperlink r:id="rId11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2: </w:t>
      </w:r>
      <w:hyperlink r:id="rId12" w:history="1">
        <w:r w:rsidR="008C460F" w:rsidRPr="00F7491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https://www.youtube.com/watch?v=52Sr</w:t>
        </w:r>
        <w:r w:rsidR="008C460F" w:rsidRPr="00F7491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B</w:t>
        </w:r>
        <w:r w:rsidR="008C460F" w:rsidRPr="00F7491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OkpplY</w:t>
        </w:r>
      </w:hyperlink>
    </w:p>
    <w:p w:rsidR="008C460F" w:rsidRDefault="008C460F" w:rsidP="008C46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hyperlink r:id="rId13" w:history="1">
        <w:r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3: </w:t>
      </w:r>
      <w:hyperlink r:id="rId14" w:history="1">
        <w:r w:rsidRPr="008C460F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https://www.youtube.com/watch?v=Qy</w:t>
        </w:r>
        <w:bookmarkStart w:id="0" w:name="_GoBack"/>
        <w:bookmarkEnd w:id="0"/>
        <w:r w:rsidRPr="008C460F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Y</w:t>
        </w:r>
        <w:r w:rsidRPr="008C460F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hrPlrXe4</w:t>
        </w:r>
      </w:hyperlink>
    </w:p>
    <w:p w:rsidR="00FA0B60" w:rsidRPr="008C460F" w:rsidRDefault="00FA0B60" w:rsidP="008C460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A24" w:rsidRDefault="00CA3A24">
      <w:r>
        <w:separator/>
      </w:r>
    </w:p>
    <w:p w:rsidR="00CA3A24" w:rsidRDefault="00CA3A24"/>
    <w:p w:rsidR="00CA3A24" w:rsidRDefault="00CA3A24"/>
    <w:p w:rsidR="00CA3A24" w:rsidRDefault="00CA3A24"/>
    <w:p w:rsidR="00CA3A24" w:rsidRDefault="00CA3A24"/>
  </w:endnote>
  <w:endnote w:type="continuationSeparator" w:id="0">
    <w:p w:rsidR="00CA3A24" w:rsidRDefault="00CA3A24">
      <w:r>
        <w:continuationSeparator/>
      </w:r>
    </w:p>
    <w:p w:rsidR="00CA3A24" w:rsidRDefault="00CA3A24"/>
    <w:p w:rsidR="00CA3A24" w:rsidRDefault="00CA3A24"/>
    <w:p w:rsidR="00CA3A24" w:rsidRDefault="00CA3A24"/>
    <w:p w:rsidR="00CA3A24" w:rsidRDefault="00CA3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460F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A24" w:rsidRDefault="00CA3A24">
      <w:r>
        <w:separator/>
      </w:r>
    </w:p>
    <w:p w:rsidR="00CA3A24" w:rsidRDefault="00CA3A24"/>
    <w:p w:rsidR="00CA3A24" w:rsidRDefault="00CA3A24"/>
    <w:p w:rsidR="00CA3A24" w:rsidRDefault="00CA3A24"/>
    <w:p w:rsidR="00CA3A24" w:rsidRDefault="00CA3A24"/>
  </w:footnote>
  <w:footnote w:type="continuationSeparator" w:id="0">
    <w:p w:rsidR="00CA3A24" w:rsidRDefault="00CA3A24">
      <w:r>
        <w:continuationSeparator/>
      </w:r>
    </w:p>
    <w:p w:rsidR="00CA3A24" w:rsidRDefault="00CA3A24"/>
    <w:p w:rsidR="00CA3A24" w:rsidRDefault="00CA3A24"/>
    <w:p w:rsidR="00CA3A24" w:rsidRDefault="00CA3A24"/>
    <w:p w:rsidR="00CA3A24" w:rsidRDefault="00CA3A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1.9pt;height:230.0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A3584"/>
    <w:rsid w:val="002E4E41"/>
    <w:rsid w:val="00302533"/>
    <w:rsid w:val="00307240"/>
    <w:rsid w:val="00362BD0"/>
    <w:rsid w:val="003756C0"/>
    <w:rsid w:val="003814D8"/>
    <w:rsid w:val="00386A2E"/>
    <w:rsid w:val="003A6BFA"/>
    <w:rsid w:val="003E74E1"/>
    <w:rsid w:val="00402989"/>
    <w:rsid w:val="0045712F"/>
    <w:rsid w:val="00467B8B"/>
    <w:rsid w:val="00480D7D"/>
    <w:rsid w:val="004920C1"/>
    <w:rsid w:val="004A4B23"/>
    <w:rsid w:val="004A4F62"/>
    <w:rsid w:val="004B1E6F"/>
    <w:rsid w:val="004F3A45"/>
    <w:rsid w:val="00517238"/>
    <w:rsid w:val="00557894"/>
    <w:rsid w:val="005B50D2"/>
    <w:rsid w:val="005E1E24"/>
    <w:rsid w:val="005E604C"/>
    <w:rsid w:val="005F1AEF"/>
    <w:rsid w:val="00633A8B"/>
    <w:rsid w:val="00657F2D"/>
    <w:rsid w:val="00663BE4"/>
    <w:rsid w:val="00667EEF"/>
    <w:rsid w:val="00696FA2"/>
    <w:rsid w:val="006C55B1"/>
    <w:rsid w:val="006E1DE1"/>
    <w:rsid w:val="006F6463"/>
    <w:rsid w:val="007011A3"/>
    <w:rsid w:val="007021CB"/>
    <w:rsid w:val="007201CB"/>
    <w:rsid w:val="007366D5"/>
    <w:rsid w:val="00740704"/>
    <w:rsid w:val="00792EA0"/>
    <w:rsid w:val="007A7185"/>
    <w:rsid w:val="007C17D6"/>
    <w:rsid w:val="007F0D5C"/>
    <w:rsid w:val="00814803"/>
    <w:rsid w:val="00892EBE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C1C81"/>
    <w:rsid w:val="00AC6255"/>
    <w:rsid w:val="00AD2753"/>
    <w:rsid w:val="00AE1B91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E06A00"/>
    <w:rsid w:val="00E07890"/>
    <w:rsid w:val="00E13CF3"/>
    <w:rsid w:val="00E1526C"/>
    <w:rsid w:val="00E42BBF"/>
    <w:rsid w:val="00E60DB5"/>
    <w:rsid w:val="00E73136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6Nrp7cJtle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52SrBOkppl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Nrp7cJtl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QyYhrPlrXe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A152E-CA38-4D98-A901-CEABA88B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10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2-D Mapping with the BeagleBone Black</vt:lpstr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3</dc:title>
  <dc:subject>CPE 403</dc:subject>
  <dc:creator>Clinton Bess</dc:creator>
  <cp:keywords/>
  <dc:description/>
  <cp:lastModifiedBy>Clinton Bess</cp:lastModifiedBy>
  <cp:revision>3</cp:revision>
  <cp:lastPrinted>2015-12-13T13:35:00Z</cp:lastPrinted>
  <dcterms:created xsi:type="dcterms:W3CDTF">2015-12-13T13:52:00Z</dcterms:created>
  <dcterms:modified xsi:type="dcterms:W3CDTF">2015-12-13T14:10:00Z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